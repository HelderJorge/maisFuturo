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2364AB" w14:paraId="7B6EBAEB" w14:textId="77777777" w:rsidTr="00305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6AC4F65" w14:textId="77777777" w:rsidR="002364AB" w:rsidRPr="002364AB" w:rsidRDefault="002364AB" w:rsidP="004C6393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4C6393">
              <w:rPr>
                <w:rFonts w:ascii="Arial" w:hAnsi="Arial" w:cs="Arial"/>
              </w:rPr>
              <w:t>Programador de Informática Profissional</w:t>
            </w:r>
          </w:p>
        </w:tc>
      </w:tr>
      <w:tr w:rsidR="002364AB" w14:paraId="0F9AA630" w14:textId="77777777" w:rsidTr="0030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205B26B" w14:textId="77777777" w:rsidR="002364AB" w:rsidRDefault="002364AB" w:rsidP="00305C2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</w:t>
            </w:r>
            <w:r w:rsidR="00B94ACB">
              <w:rPr>
                <w:rFonts w:ascii="Arial" w:hAnsi="Arial" w:cs="Arial"/>
                <w:sz w:val="18"/>
                <w:szCs w:val="18"/>
              </w:rPr>
              <w:t>(A)</w:t>
            </w:r>
            <w:r w:rsidR="00704531">
              <w:rPr>
                <w:rFonts w:ascii="Arial" w:hAnsi="Arial" w:cs="Arial"/>
                <w:sz w:val="18"/>
                <w:szCs w:val="18"/>
              </w:rPr>
              <w:t xml:space="preserve"> Hélder Gamitas Jorge</w:t>
            </w:r>
          </w:p>
        </w:tc>
      </w:tr>
      <w:tr w:rsidR="00305C27" w14:paraId="2F5E0899" w14:textId="77777777" w:rsidTr="0030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AE647D2" w14:textId="77777777" w:rsidR="00305C27" w:rsidRDefault="00305C27" w:rsidP="00305C2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2364AB" w14:paraId="5B7C72BE" w14:textId="77777777" w:rsidTr="0030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57CB018" w14:textId="77777777" w:rsidR="002364AB" w:rsidRDefault="002364AB" w:rsidP="00305C2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</w:t>
            </w:r>
            <w:r w:rsidR="006A0123">
              <w:rPr>
                <w:rFonts w:ascii="Arial" w:hAnsi="Arial" w:cs="Arial"/>
                <w:sz w:val="18"/>
                <w:szCs w:val="18"/>
              </w:rPr>
              <w:t xml:space="preserve">ÇÃO DE CURTA DURAÇÃO </w:t>
            </w:r>
            <w:r w:rsidR="00704531">
              <w:rPr>
                <w:rFonts w:ascii="Arial" w:hAnsi="Arial" w:cs="Arial"/>
                <w:sz w:val="18"/>
                <w:szCs w:val="18"/>
              </w:rPr>
              <w:t>–</w:t>
            </w:r>
            <w:r w:rsid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04531">
              <w:rPr>
                <w:rFonts w:ascii="Arial" w:hAnsi="Arial" w:cs="Arial"/>
                <w:sz w:val="18"/>
                <w:szCs w:val="18"/>
              </w:rPr>
              <w:t>Arquitetura Interna do Computador / 0769</w:t>
            </w:r>
          </w:p>
        </w:tc>
      </w:tr>
      <w:tr w:rsidR="002364AB" w14:paraId="5E5BDA88" w14:textId="77777777" w:rsidTr="0030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04ABDB0" w14:textId="77777777" w:rsidR="002364AB" w:rsidRDefault="002364AB" w:rsidP="00305C27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 w:rsidR="00B94ACB">
              <w:rPr>
                <w:rFonts w:ascii="Arial" w:hAnsi="Arial" w:cs="Arial"/>
                <w:sz w:val="18"/>
                <w:szCs w:val="18"/>
              </w:rPr>
              <w:t>(A)</w:t>
            </w:r>
            <w:r w:rsidR="00704531">
              <w:rPr>
                <w:rFonts w:ascii="Arial" w:hAnsi="Arial" w:cs="Arial"/>
                <w:sz w:val="18"/>
                <w:szCs w:val="18"/>
              </w:rPr>
              <w:t>: Francisco Gabriel</w:t>
            </w:r>
          </w:p>
        </w:tc>
      </w:tr>
      <w:tr w:rsidR="00E16F53" w14:paraId="2CD9F9B9" w14:textId="77777777" w:rsidTr="0030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04DB8C32" w14:textId="77777777" w:rsidR="00E16F53" w:rsidRPr="00146CF3" w:rsidRDefault="00146CF3" w:rsidP="00305C2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759E0625" w14:textId="77777777" w:rsidR="00305C27" w:rsidRPr="00305C27" w:rsidRDefault="00305C27" w:rsidP="00305C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4A5EAB2F" w14:textId="77777777" w:rsidR="00E16F53" w:rsidRPr="006039E8" w:rsidRDefault="00E97651" w:rsidP="00305C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E16F53" w14:paraId="6A132078" w14:textId="77777777" w:rsidTr="0030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414E0B45" w14:textId="77777777" w:rsidR="00E16F53" w:rsidRDefault="00E16F53" w:rsidP="00305C2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E16F53" w:rsidRPr="000B7B04" w14:paraId="41D4FDE2" w14:textId="77777777" w:rsidTr="0030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AD18397" w14:textId="77777777" w:rsidR="00E16F53" w:rsidRPr="00834A15" w:rsidRDefault="00E16F53" w:rsidP="00305C27">
            <w:pPr>
              <w:pStyle w:val="Default"/>
              <w:rPr>
                <w:sz w:val="20"/>
                <w:szCs w:val="20"/>
              </w:rPr>
            </w:pPr>
            <w:r w:rsidRPr="00834A15">
              <w:rPr>
                <w:sz w:val="20"/>
                <w:szCs w:val="20"/>
              </w:rPr>
              <w:t>O mais interessante</w:t>
            </w:r>
            <w:r w:rsidR="00704531" w:rsidRPr="00834A15">
              <w:rPr>
                <w:sz w:val="20"/>
                <w:szCs w:val="20"/>
              </w:rPr>
              <w:t>:</w:t>
            </w:r>
          </w:p>
          <w:p w14:paraId="52B23C8D" w14:textId="77777777" w:rsidR="00704531" w:rsidRDefault="00704531" w:rsidP="00305C2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C9E170" w14:textId="77777777" w:rsidR="00704531" w:rsidRPr="00834A15" w:rsidRDefault="00704531" w:rsidP="00305C27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34A15">
              <w:rPr>
                <w:rFonts w:asciiTheme="minorHAnsi" w:hAnsiTheme="minorHAnsi" w:cstheme="minorHAnsi"/>
                <w:b w:val="0"/>
                <w:sz w:val="22"/>
                <w:szCs w:val="22"/>
              </w:rPr>
              <w:t>A actividade mais interessante desta UFCD consistiu na desmontagem e montagem de vários PC’s e Laptop’s.</w:t>
            </w:r>
          </w:p>
          <w:p w14:paraId="4DDA54F6" w14:textId="77777777" w:rsidR="001435B0" w:rsidRDefault="001435B0" w:rsidP="00305C27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4BFA41F3" w14:textId="77777777" w:rsidR="00B94ACB" w:rsidRDefault="00B94ACB" w:rsidP="00305C27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5AC0E649" w14:textId="77777777" w:rsidR="00B94ACB" w:rsidRPr="00B94ACB" w:rsidRDefault="00B94ACB" w:rsidP="00305C27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354F64A6" w14:textId="77777777" w:rsidR="007843CD" w:rsidRPr="00B94ACB" w:rsidRDefault="007843CD" w:rsidP="00305C2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6F53" w:rsidRPr="000B7B04" w14:paraId="58161790" w14:textId="77777777" w:rsidTr="0030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31CAF2E" w14:textId="77777777" w:rsidR="00E16F53" w:rsidRDefault="00E16F53" w:rsidP="00305C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  <w:r w:rsidR="0070453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E7936A7" w14:textId="77777777" w:rsidR="00735051" w:rsidRDefault="00735051" w:rsidP="00305C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2B326E53" w14:textId="77777777" w:rsidR="00735051" w:rsidRPr="00834A15" w:rsidRDefault="00735051" w:rsidP="00305C27">
            <w:pPr>
              <w:spacing w:before="120"/>
              <w:rPr>
                <w:rFonts w:cstheme="minorHAnsi"/>
                <w:b w:val="0"/>
              </w:rPr>
            </w:pPr>
            <w:r w:rsidRPr="00834A15">
              <w:rPr>
                <w:rFonts w:cstheme="minorHAnsi"/>
                <w:b w:val="0"/>
              </w:rPr>
              <w:t>A actividade menos interessante foi a classificação de periféricos em: entrada, saida e mistos.</w:t>
            </w:r>
          </w:p>
          <w:p w14:paraId="48BF2ED5" w14:textId="77777777" w:rsidR="00296221" w:rsidRDefault="00296221" w:rsidP="00305C27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6974828F" w14:textId="77777777" w:rsidR="00B94ACB" w:rsidRPr="00296221" w:rsidRDefault="00B94ACB" w:rsidP="00305C27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35C19858" w14:textId="77777777" w:rsidR="00296221" w:rsidRDefault="00296221" w:rsidP="00305C27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5EFE2D20" w14:textId="77777777" w:rsidR="00B94ACB" w:rsidRPr="00382D51" w:rsidRDefault="00B94ACB" w:rsidP="00305C27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E16F53" w:rsidRPr="000B7B04" w14:paraId="2052686B" w14:textId="77777777" w:rsidTr="0030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292E194" w14:textId="77777777" w:rsidR="00464294" w:rsidRPr="00305C27" w:rsidRDefault="00E16F53" w:rsidP="00305C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</w:t>
            </w:r>
            <w:r w:rsidR="00B94ACB" w:rsidRPr="00305C27">
              <w:rPr>
                <w:rFonts w:ascii="Arial" w:hAnsi="Arial" w:cs="Arial"/>
                <w:sz w:val="20"/>
                <w:szCs w:val="20"/>
              </w:rPr>
              <w:t>s</w:t>
            </w:r>
            <w:r w:rsidRPr="00305C27">
              <w:rPr>
                <w:rFonts w:ascii="Arial" w:hAnsi="Arial" w:cs="Arial"/>
                <w:sz w:val="20"/>
                <w:szCs w:val="20"/>
              </w:rPr>
              <w:t xml:space="preserve"> realizado</w:t>
            </w:r>
            <w:r w:rsidR="00B94ACB" w:rsidRPr="00305C27">
              <w:rPr>
                <w:rFonts w:ascii="Arial" w:hAnsi="Arial" w:cs="Arial"/>
                <w:sz w:val="20"/>
                <w:szCs w:val="20"/>
              </w:rPr>
              <w:t>s</w:t>
            </w:r>
            <w:r w:rsidR="005248CC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7E4C4AE" w14:textId="77777777" w:rsidR="00432B2F" w:rsidRDefault="00432B2F" w:rsidP="00305C27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5E5A1FD9" w14:textId="77777777" w:rsidR="0045732C" w:rsidRPr="00834A15" w:rsidRDefault="0045732C" w:rsidP="00305C27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834A15">
              <w:rPr>
                <w:rFonts w:cstheme="minorHAnsi"/>
                <w:b w:val="0"/>
              </w:rPr>
              <w:t xml:space="preserve">Conversão de </w:t>
            </w:r>
            <w:r w:rsidR="007C6803" w:rsidRPr="00834A15">
              <w:rPr>
                <w:rFonts w:cstheme="minorHAnsi"/>
                <w:b w:val="0"/>
              </w:rPr>
              <w:t xml:space="preserve">número </w:t>
            </w:r>
            <w:r w:rsidRPr="00834A15">
              <w:rPr>
                <w:rFonts w:cstheme="minorHAnsi"/>
                <w:b w:val="0"/>
              </w:rPr>
              <w:t>décimal a binário e de binário a décimal.</w:t>
            </w:r>
          </w:p>
          <w:p w14:paraId="4284C377" w14:textId="77777777" w:rsidR="00735051" w:rsidRPr="00834A15" w:rsidRDefault="00735051" w:rsidP="00305C27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834A15">
              <w:rPr>
                <w:rFonts w:cstheme="minorHAnsi"/>
                <w:b w:val="0"/>
              </w:rPr>
              <w:t>Actividades de identificação dos componentes de várias placas-m</w:t>
            </w:r>
            <w:r w:rsidR="00DE3AE5" w:rsidRPr="00834A15">
              <w:rPr>
                <w:rFonts w:cstheme="minorHAnsi"/>
                <w:b w:val="0"/>
              </w:rPr>
              <w:t>ãe, com criação de um PowerPoint com os diversos componentes.</w:t>
            </w:r>
          </w:p>
          <w:p w14:paraId="7A4B7AD4" w14:textId="77777777" w:rsidR="00735051" w:rsidRPr="00834A15" w:rsidRDefault="00735051" w:rsidP="00305C27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834A15">
              <w:rPr>
                <w:rFonts w:cstheme="minorHAnsi"/>
                <w:b w:val="0"/>
              </w:rPr>
              <w:t xml:space="preserve">Criação de um PowerPoint com uma </w:t>
            </w:r>
            <w:r w:rsidR="00DE3AE5" w:rsidRPr="00834A15">
              <w:rPr>
                <w:rFonts w:cstheme="minorHAnsi"/>
                <w:b w:val="0"/>
              </w:rPr>
              <w:t>coleção de imagens dos diferentes slot’s de expansão.</w:t>
            </w:r>
          </w:p>
          <w:p w14:paraId="3CB4059C" w14:textId="77777777" w:rsidR="00DE3AE5" w:rsidRPr="00834A15" w:rsidRDefault="00DE3AE5" w:rsidP="00305C27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834A15">
              <w:rPr>
                <w:rFonts w:cstheme="minorHAnsi"/>
                <w:b w:val="0"/>
              </w:rPr>
              <w:t>Uso de simuladores de montagem e desmontagem de PC’s.</w:t>
            </w:r>
          </w:p>
          <w:p w14:paraId="61480F68" w14:textId="77777777" w:rsidR="00DE3AE5" w:rsidRPr="00834A15" w:rsidRDefault="00DE3AE5" w:rsidP="00305C27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834A15">
              <w:rPr>
                <w:rFonts w:cstheme="minorHAnsi"/>
                <w:b w:val="0"/>
              </w:rPr>
              <w:t>Desmontagem e montagem de vários PC’s e Laptop’s.</w:t>
            </w:r>
          </w:p>
          <w:p w14:paraId="2483EB8A" w14:textId="77777777" w:rsidR="00DE3AE5" w:rsidRPr="00834A15" w:rsidRDefault="00DE3AE5" w:rsidP="00305C27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834A15">
              <w:rPr>
                <w:rFonts w:cstheme="minorHAnsi"/>
                <w:b w:val="0"/>
              </w:rPr>
              <w:t>Uso de um simulador de deteção e correção de avarias em PC´s.</w:t>
            </w:r>
          </w:p>
          <w:p w14:paraId="73EFD00A" w14:textId="77777777" w:rsidR="00B94ACB" w:rsidRDefault="00B94ACB" w:rsidP="00305C27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520D17B4" w14:textId="77777777" w:rsidR="00E93E8A" w:rsidRDefault="00E93E8A" w:rsidP="00305C27">
            <w:pPr>
              <w:spacing w:before="120"/>
              <w:rPr>
                <w:rFonts w:cstheme="minorHAnsi"/>
              </w:rPr>
            </w:pPr>
          </w:p>
          <w:p w14:paraId="5B5328D5" w14:textId="77777777" w:rsidR="00DE3AE5" w:rsidRPr="00E93E8A" w:rsidRDefault="00DE3AE5" w:rsidP="00305C27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E16F53" w:rsidRPr="000B7B04" w14:paraId="25C5DDF9" w14:textId="77777777" w:rsidTr="0030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47CA013" w14:textId="77777777" w:rsidR="00E16F53" w:rsidRDefault="00E16F53" w:rsidP="00305C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Utilidade futur</w:t>
            </w:r>
            <w:r w:rsidR="000F076E" w:rsidRPr="00305C27">
              <w:rPr>
                <w:rFonts w:ascii="Arial" w:hAnsi="Arial" w:cs="Arial"/>
                <w:sz w:val="20"/>
                <w:szCs w:val="20"/>
              </w:rPr>
              <w:t>a</w:t>
            </w:r>
            <w:r w:rsidR="005248CC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C15AC28" w14:textId="77777777" w:rsidR="0045732C" w:rsidRPr="00305C27" w:rsidRDefault="0045732C" w:rsidP="00305C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367A374D" w14:textId="77777777" w:rsidR="00305C27" w:rsidRPr="00834A15" w:rsidRDefault="00DE3AE5" w:rsidP="00305C27">
            <w:pPr>
              <w:spacing w:before="120"/>
              <w:jc w:val="both"/>
              <w:rPr>
                <w:b w:val="0"/>
                <w:bCs w:val="0"/>
              </w:rPr>
            </w:pPr>
            <w:r w:rsidRPr="00834A15">
              <w:rPr>
                <w:b w:val="0"/>
                <w:bCs w:val="0"/>
              </w:rPr>
              <w:t>Capacidade de montagem e desmontagem de PC’s e Laptop´s .</w:t>
            </w:r>
          </w:p>
          <w:p w14:paraId="09A8445E" w14:textId="77777777" w:rsidR="00DE3AE5" w:rsidRPr="00834A15" w:rsidRDefault="00DE3AE5" w:rsidP="00305C27">
            <w:pPr>
              <w:spacing w:before="120"/>
              <w:jc w:val="both"/>
              <w:rPr>
                <w:b w:val="0"/>
                <w:bCs w:val="0"/>
              </w:rPr>
            </w:pPr>
            <w:r w:rsidRPr="00834A15">
              <w:rPr>
                <w:b w:val="0"/>
                <w:bCs w:val="0"/>
              </w:rPr>
              <w:t>Capacidade de diagnosticar e resolver os problemas que um PC</w:t>
            </w:r>
            <w:r w:rsidR="0045732C" w:rsidRPr="00834A15">
              <w:rPr>
                <w:b w:val="0"/>
                <w:bCs w:val="0"/>
              </w:rPr>
              <w:t xml:space="preserve"> </w:t>
            </w:r>
            <w:r w:rsidR="005248CC" w:rsidRPr="00834A15">
              <w:rPr>
                <w:b w:val="0"/>
                <w:bCs w:val="0"/>
              </w:rPr>
              <w:t>ou Laptop</w:t>
            </w:r>
            <w:r w:rsidRPr="00834A15">
              <w:rPr>
                <w:b w:val="0"/>
                <w:bCs w:val="0"/>
              </w:rPr>
              <w:t xml:space="preserve"> pode ter.</w:t>
            </w:r>
          </w:p>
          <w:p w14:paraId="175370E4" w14:textId="77777777" w:rsidR="00305C27" w:rsidRPr="00305C27" w:rsidRDefault="00305C27" w:rsidP="00305C27">
            <w:pPr>
              <w:rPr>
                <w:sz w:val="20"/>
                <w:szCs w:val="20"/>
              </w:rPr>
            </w:pPr>
          </w:p>
          <w:p w14:paraId="771E8AC7" w14:textId="77777777" w:rsidR="00305C27" w:rsidRPr="00305C27" w:rsidRDefault="00305C27" w:rsidP="00305C27">
            <w:pPr>
              <w:rPr>
                <w:sz w:val="20"/>
                <w:szCs w:val="20"/>
              </w:rPr>
            </w:pPr>
          </w:p>
          <w:p w14:paraId="69BEFE15" w14:textId="77777777" w:rsidR="00305C27" w:rsidRPr="00305C27" w:rsidRDefault="00305C27" w:rsidP="00305C27">
            <w:pPr>
              <w:rPr>
                <w:sz w:val="20"/>
                <w:szCs w:val="20"/>
              </w:rPr>
            </w:pPr>
          </w:p>
          <w:p w14:paraId="5F266D54" w14:textId="77777777" w:rsidR="00305C27" w:rsidRDefault="00305C27" w:rsidP="00305C27">
            <w:pPr>
              <w:rPr>
                <w:b w:val="0"/>
                <w:bCs w:val="0"/>
                <w:sz w:val="20"/>
                <w:szCs w:val="20"/>
              </w:rPr>
            </w:pPr>
          </w:p>
          <w:p w14:paraId="603D1976" w14:textId="77777777" w:rsidR="00305C27" w:rsidRPr="00305C27" w:rsidRDefault="00305C27" w:rsidP="00305C27">
            <w:pPr>
              <w:rPr>
                <w:sz w:val="20"/>
                <w:szCs w:val="20"/>
              </w:rPr>
            </w:pPr>
          </w:p>
          <w:p w14:paraId="2306BDED" w14:textId="77777777" w:rsidR="00305C27" w:rsidRDefault="00305C27" w:rsidP="00305C27">
            <w:pPr>
              <w:rPr>
                <w:b w:val="0"/>
                <w:bCs w:val="0"/>
                <w:sz w:val="20"/>
                <w:szCs w:val="20"/>
              </w:rPr>
            </w:pPr>
          </w:p>
          <w:p w14:paraId="54B102D1" w14:textId="77777777" w:rsidR="007843CD" w:rsidRPr="00305C27" w:rsidRDefault="00305C27" w:rsidP="00305C27">
            <w:pPr>
              <w:tabs>
                <w:tab w:val="left" w:pos="8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E16F53" w:rsidRPr="000B7B04" w14:paraId="353BA853" w14:textId="77777777" w:rsidTr="0030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2E16F53" w14:textId="77777777" w:rsidR="00E16F53" w:rsidRPr="00305C27" w:rsidRDefault="00E16F53" w:rsidP="00305C27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Dificuldades sentidas e formas de as superar</w:t>
            </w:r>
            <w:r w:rsidR="005248CC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D78A324" w14:textId="77777777" w:rsidR="00B94ACB" w:rsidRDefault="00B94ACB" w:rsidP="00305C27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68174357" w14:textId="77777777" w:rsidR="00DE3AE5" w:rsidRPr="00834A15" w:rsidRDefault="00DE3AE5" w:rsidP="00305C27">
            <w:pPr>
              <w:spacing w:before="120"/>
              <w:jc w:val="both"/>
              <w:rPr>
                <w:rFonts w:cstheme="minorHAnsi"/>
                <w:b w:val="0"/>
              </w:rPr>
            </w:pPr>
            <w:r w:rsidRPr="00834A15">
              <w:rPr>
                <w:rFonts w:cstheme="minorHAnsi"/>
                <w:b w:val="0"/>
              </w:rPr>
              <w:t xml:space="preserve">Pouca iniciativa para assumir </w:t>
            </w:r>
            <w:r w:rsidR="006E669F" w:rsidRPr="00834A15">
              <w:rPr>
                <w:rFonts w:cstheme="minorHAnsi"/>
                <w:b w:val="0"/>
              </w:rPr>
              <w:t>um papel mais interventivo nos trabalhos de montagem e desmontagem em grupo.</w:t>
            </w:r>
          </w:p>
          <w:p w14:paraId="5F7F4156" w14:textId="77777777" w:rsidR="006E669F" w:rsidRPr="00834A15" w:rsidRDefault="006E669F" w:rsidP="00305C27">
            <w:pPr>
              <w:spacing w:before="120"/>
              <w:jc w:val="both"/>
              <w:rPr>
                <w:rFonts w:cstheme="minorHAnsi"/>
                <w:b w:val="0"/>
              </w:rPr>
            </w:pPr>
            <w:r w:rsidRPr="00834A15">
              <w:rPr>
                <w:rFonts w:cstheme="minorHAnsi"/>
                <w:b w:val="0"/>
              </w:rPr>
              <w:t>Esta difi</w:t>
            </w:r>
            <w:r w:rsidR="0045732C" w:rsidRPr="00834A15">
              <w:rPr>
                <w:rFonts w:cstheme="minorHAnsi"/>
                <w:b w:val="0"/>
              </w:rPr>
              <w:t>culdade não foi impeditiva no deselvolvimento</w:t>
            </w:r>
            <w:r w:rsidRPr="00834A15">
              <w:rPr>
                <w:rFonts w:cstheme="minorHAnsi"/>
                <w:b w:val="0"/>
              </w:rPr>
              <w:t xml:space="preserve"> </w:t>
            </w:r>
            <w:r w:rsidR="0045732C" w:rsidRPr="00834A15">
              <w:rPr>
                <w:rFonts w:cstheme="minorHAnsi"/>
                <w:b w:val="0"/>
              </w:rPr>
              <w:t>d</w:t>
            </w:r>
            <w:r w:rsidRPr="00834A15">
              <w:rPr>
                <w:rFonts w:cstheme="minorHAnsi"/>
                <w:b w:val="0"/>
              </w:rPr>
              <w:t>a capacidade de desmontagem e montagem de um PC ou Laptop.</w:t>
            </w:r>
          </w:p>
          <w:p w14:paraId="2FFA6D30" w14:textId="77777777" w:rsidR="00DE3AE5" w:rsidRPr="000B7B04" w:rsidRDefault="00DE3AE5" w:rsidP="00305C27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E16F53" w:rsidRPr="000B7B04" w14:paraId="654CD3EF" w14:textId="77777777" w:rsidTr="0030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CB5427B" w14:textId="77777777" w:rsidR="00E16F53" w:rsidRPr="008A110D" w:rsidRDefault="00E16F53" w:rsidP="00305C2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A110D">
              <w:rPr>
                <w:rFonts w:ascii="Arial" w:hAnsi="Arial" w:cs="Arial"/>
                <w:sz w:val="20"/>
                <w:szCs w:val="20"/>
              </w:rPr>
              <w:t>Outras</w:t>
            </w:r>
            <w:r w:rsidR="008A110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0C449B7" w14:textId="77777777" w:rsidR="009C44F3" w:rsidRPr="000B7B04" w:rsidRDefault="009C44F3" w:rsidP="00305C27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B94ACB" w14:paraId="478358B2" w14:textId="77777777" w:rsidTr="0030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4F6B6B96" w14:textId="77777777" w:rsidR="00B94ACB" w:rsidRDefault="00B94ACB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670B4BAE" w14:textId="77777777" w:rsidR="00B94ACB" w:rsidRDefault="00B94ACB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7634B85" w14:textId="77777777" w:rsidR="00B94ACB" w:rsidRDefault="00B94ACB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7550A13" w14:textId="77777777" w:rsidR="00B94ACB" w:rsidRPr="00B94ACB" w:rsidRDefault="006E669F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Helder Gamitas Jorge</w:t>
            </w:r>
          </w:p>
          <w:p w14:paraId="1470762A" w14:textId="77777777" w:rsidR="00B94ACB" w:rsidRDefault="00B94ACB" w:rsidP="00305C27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3971D517" w14:textId="77777777" w:rsidR="00B94ACB" w:rsidRDefault="00B94ACB" w:rsidP="00305C27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5F08B729" w14:textId="77777777" w:rsidR="00B94ACB" w:rsidRPr="00382D51" w:rsidRDefault="00B94ACB" w:rsidP="00305C27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C6777A2" w14:textId="77777777" w:rsidR="00B94ACB" w:rsidRDefault="00B94ACB" w:rsidP="00305C27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657697" w14:textId="77777777" w:rsidR="00B94ACB" w:rsidRPr="00B94ACB" w:rsidRDefault="006E669F" w:rsidP="00305C27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08 /06</w:t>
            </w:r>
            <w:r w:rsidR="00B94ACB"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2C92430" wp14:editId="097E2247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7ED358" w14:textId="77777777" w:rsidR="00C01D52" w:rsidRPr="00382D51" w:rsidRDefault="00C01D52" w:rsidP="00382D5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C92430" id="Group 23" o:spid="_x0000_s1026" style="position:absolute;left:0;text-align:left;margin-left:303.45pt;margin-top:-.25pt;width:136.5pt;height:22.45pt;z-index:25167872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4" o:spid="_x0000_s1027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14:paraId="7B7ED358" w14:textId="77777777" w:rsidR="00C01D52" w:rsidRPr="00382D51" w:rsidRDefault="00C01D52" w:rsidP="00382D5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5" o:spid="_x0000_s1028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/2018</w:t>
            </w:r>
          </w:p>
        </w:tc>
      </w:tr>
      <w:tr w:rsidR="00B94ACB" w14:paraId="12164D18" w14:textId="77777777" w:rsidTr="0030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14EE7657" w14:textId="77777777" w:rsidR="00B94ACB" w:rsidRDefault="00B94ACB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1B3E9AA2" w14:textId="77777777" w:rsidR="00B94ACB" w:rsidRDefault="00B94ACB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BBF0714" w14:textId="77777777" w:rsidR="00B94ACB" w:rsidRDefault="00B94ACB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A7F5604" w14:textId="77777777" w:rsidR="00B94ACB" w:rsidRPr="00B94ACB" w:rsidRDefault="00B94ACB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0213C9CC" w14:textId="77777777" w:rsidR="00B94ACB" w:rsidRPr="00E23038" w:rsidRDefault="00B94ACB" w:rsidP="00305C27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C3151C7" w14:textId="77777777" w:rsidR="00B94ACB" w:rsidRDefault="00B94ACB" w:rsidP="00305C27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1B1B21C1" w14:textId="77777777" w:rsidR="00B94ACB" w:rsidRPr="00382D51" w:rsidRDefault="00B94ACB" w:rsidP="00305C27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AEAA727" w14:textId="77777777" w:rsidR="00B94ACB" w:rsidRDefault="00B94ACB" w:rsidP="00305C27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1B6C4C" w14:textId="77777777" w:rsidR="00B94ACB" w:rsidRPr="00B94ACB" w:rsidRDefault="00B94ACB" w:rsidP="00305C27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6F5B34B" wp14:editId="5AEC123F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53F8B3" w14:textId="77777777" w:rsidR="00C01D52" w:rsidRPr="00382D51" w:rsidRDefault="00C01D52" w:rsidP="00382D5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F5B34B" id="_x0000_s1029" style="position:absolute;left:0;text-align:left;margin-left:303.45pt;margin-top:-.25pt;width:136.5pt;height:22.45pt;z-index:25168076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">
                      <v:shape id="Text Box 24" o:spid="_x0000_s1030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<v:textbox>
                          <w:txbxContent>
                            <w:p w14:paraId="5A53F8B3" w14:textId="77777777" w:rsidR="00C01D52" w:rsidRPr="00382D51" w:rsidRDefault="00C01D52" w:rsidP="00382D5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31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B94ACB" w14:paraId="0DD1DD73" w14:textId="77777777" w:rsidTr="0030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7C984F02" w14:textId="77777777" w:rsidR="00B94ACB" w:rsidRDefault="00B94ACB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 w:rsidR="004C6393"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6393">
              <w:rPr>
                <w:rFonts w:ascii="Arial" w:hAnsi="Arial" w:cs="Arial"/>
                <w:sz w:val="18"/>
                <w:szCs w:val="18"/>
              </w:rPr>
              <w:t>Mediador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7A1BEFE4" w14:textId="77777777" w:rsidR="00B94ACB" w:rsidRDefault="00B94ACB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CCEFAE3" w14:textId="77777777" w:rsidR="00B94ACB" w:rsidRDefault="00B94ACB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B7B9016" w14:textId="77777777" w:rsidR="00B94ACB" w:rsidRPr="00B94ACB" w:rsidRDefault="00B94ACB" w:rsidP="00305C2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5E53699E" w14:textId="77777777" w:rsidR="00B94ACB" w:rsidRPr="00E23038" w:rsidRDefault="00B94ACB" w:rsidP="00305C27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107B322" w14:textId="77777777" w:rsidR="00B94ACB" w:rsidRDefault="00B94ACB" w:rsidP="00305C27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5F6FE5EF" w14:textId="77777777" w:rsidR="00B94ACB" w:rsidRPr="00B94ACB" w:rsidRDefault="00B94ACB" w:rsidP="00305C27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D4DFB5" w14:textId="77777777" w:rsidR="00B94ACB" w:rsidRPr="00B94ACB" w:rsidRDefault="00B94ACB" w:rsidP="00305C27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B971373" w14:textId="77777777" w:rsidR="00B94ACB" w:rsidRPr="00B94ACB" w:rsidRDefault="00B94ACB" w:rsidP="00305C27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2D84D819" wp14:editId="5C630F6C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6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7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D14008" w14:textId="77777777" w:rsidR="00C01D52" w:rsidRPr="00382D51" w:rsidRDefault="00C01D52" w:rsidP="00B94ACB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84D819" id="_x0000_s1032" style="position:absolute;left:0;text-align:left;margin-left:303.45pt;margin-top:-.25pt;width:136.5pt;height:22.45pt;z-index:25168281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nyOg8K4DAADSCQAADgAAAAAAAAAAAAAAAAAuAgAAZHJzL2Uyb0RvYy54bWxQ&#10;SwECLQAUAAYACAAAACEA+Umsjt8AAAAIAQAADwAAAAAAAAAAAAAAAAAIBgAAZHJzL2Rvd25yZXYu&#10;eG1sUEsFBgAAAAAEAAQA8wAAABQHAAAAAA==&#10;">
                      <v:shape id="Text Box 24" o:spid="_x0000_s1033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14:paraId="51D14008" w14:textId="77777777" w:rsidR="00C01D52" w:rsidRPr="00382D51" w:rsidRDefault="00C01D52" w:rsidP="00B94AC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34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472940DF" w14:textId="77777777" w:rsidR="00737961" w:rsidRDefault="00737961" w:rsidP="000F076E">
      <w:pPr>
        <w:rPr>
          <w:rFonts w:ascii="Arial" w:hAnsi="Arial" w:cs="Arial"/>
          <w:sz w:val="24"/>
          <w:szCs w:val="24"/>
        </w:rPr>
      </w:pPr>
    </w:p>
    <w:p w14:paraId="14AA786A" w14:textId="77777777" w:rsidR="00737961" w:rsidRDefault="00737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737961" w14:paraId="2065F88E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0BEBD03" w14:textId="77777777" w:rsidR="00737961" w:rsidRPr="002364AB" w:rsidRDefault="00737961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737961" w14:paraId="42A5D4E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2FD189C" w14:textId="77777777" w:rsidR="00737961" w:rsidRDefault="00737961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737961" w14:paraId="064260ED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EE5F058" w14:textId="77777777" w:rsidR="00737961" w:rsidRDefault="00737961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737961" w14:paraId="2C898E33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B8D0870" w14:textId="77777777" w:rsidR="00737961" w:rsidRDefault="00737961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Dispositivos e Periféricos / 0770</w:t>
            </w:r>
          </w:p>
        </w:tc>
      </w:tr>
      <w:tr w:rsidR="00737961" w14:paraId="724B4082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4210861" w14:textId="77777777" w:rsidR="00737961" w:rsidRDefault="00737961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Francisco Gabriel</w:t>
            </w:r>
          </w:p>
        </w:tc>
      </w:tr>
      <w:tr w:rsidR="00737961" w14:paraId="4F3170E3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4BF6C22C" w14:textId="77777777" w:rsidR="00737961" w:rsidRPr="00146CF3" w:rsidRDefault="00737961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5483F111" w14:textId="77777777" w:rsidR="00737961" w:rsidRPr="00305C27" w:rsidRDefault="00737961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64C40645" w14:textId="77777777" w:rsidR="00737961" w:rsidRPr="006039E8" w:rsidRDefault="00737961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737961" w14:paraId="2FC49ECA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36C49CEA" w14:textId="77777777" w:rsidR="00737961" w:rsidRDefault="00737961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737961" w:rsidRPr="000B7B04" w14:paraId="3833BE76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50C86CC" w14:textId="77777777" w:rsidR="00737961" w:rsidRPr="00C769D3" w:rsidRDefault="00737961" w:rsidP="00C01D52">
            <w:pPr>
              <w:pStyle w:val="Default"/>
              <w:rPr>
                <w:sz w:val="20"/>
                <w:szCs w:val="20"/>
              </w:rPr>
            </w:pPr>
            <w:r w:rsidRPr="00C769D3">
              <w:rPr>
                <w:sz w:val="20"/>
                <w:szCs w:val="20"/>
              </w:rPr>
              <w:t>O mais interessante:</w:t>
            </w:r>
          </w:p>
          <w:p w14:paraId="6C9C0AA9" w14:textId="77777777" w:rsidR="00737961" w:rsidRDefault="00737961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51EB55" w14:textId="77777777" w:rsidR="00737961" w:rsidRPr="00C769D3" w:rsidRDefault="00737961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769D3">
              <w:rPr>
                <w:rFonts w:asciiTheme="minorHAnsi" w:hAnsiTheme="minorHAnsi" w:cstheme="minorHAnsi"/>
                <w:b w:val="0"/>
                <w:sz w:val="22"/>
                <w:szCs w:val="22"/>
              </w:rPr>
              <w:t>A actividade mais interessante foi a montagem e desmontagem de dispositivos internos de um PC e de um Laptop.</w:t>
            </w:r>
          </w:p>
          <w:p w14:paraId="16BDF220" w14:textId="77777777" w:rsidR="00737961" w:rsidRDefault="00737961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0FFE6BBA" w14:textId="77777777" w:rsidR="00737961" w:rsidRPr="00B94ACB" w:rsidRDefault="00737961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2E777798" w14:textId="77777777" w:rsidR="00737961" w:rsidRPr="00B94ACB" w:rsidRDefault="00737961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37961" w:rsidRPr="000B7B04" w14:paraId="146A0B03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41E9035" w14:textId="77777777" w:rsidR="00737961" w:rsidRDefault="00737961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38F04D8" w14:textId="77777777" w:rsidR="00737961" w:rsidRDefault="00737961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70B97FCC" w14:textId="77777777" w:rsidR="00737961" w:rsidRPr="00C769D3" w:rsidRDefault="00737961" w:rsidP="00C01D52">
            <w:pPr>
              <w:spacing w:before="120"/>
              <w:rPr>
                <w:rFonts w:cstheme="minorHAnsi"/>
                <w:b w:val="0"/>
              </w:rPr>
            </w:pPr>
            <w:r w:rsidRPr="00C769D3">
              <w:rPr>
                <w:rFonts w:cstheme="minorHAnsi"/>
                <w:b w:val="0"/>
              </w:rPr>
              <w:t>A actividade menos interessante foi a classificação de periféricos em: entrada, saida e mistos.</w:t>
            </w:r>
          </w:p>
          <w:p w14:paraId="1768B132" w14:textId="77777777" w:rsidR="00737961" w:rsidRPr="00296221" w:rsidRDefault="00737961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266276D9" w14:textId="77777777" w:rsidR="00737961" w:rsidRDefault="00737961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2A7638B4" w14:textId="77777777" w:rsidR="00737961" w:rsidRPr="00382D51" w:rsidRDefault="00737961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737961" w:rsidRPr="000B7B04" w14:paraId="64E3942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3353FB7" w14:textId="77777777" w:rsidR="00737961" w:rsidRPr="00305C27" w:rsidRDefault="00737961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Trabalhos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CDA3036" w14:textId="77777777" w:rsidR="00737961" w:rsidRDefault="00737961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09787491" w14:textId="77777777" w:rsidR="00737961" w:rsidRPr="00C769D3" w:rsidRDefault="00737961" w:rsidP="00C01D52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C769D3">
              <w:rPr>
                <w:rFonts w:cstheme="minorHAnsi"/>
                <w:b w:val="0"/>
              </w:rPr>
              <w:t>Montagem e desmontagem de dispositivos internos em PC’s e Laptop’s.</w:t>
            </w:r>
          </w:p>
          <w:p w14:paraId="6D1C9658" w14:textId="77777777" w:rsidR="00737961" w:rsidRPr="00C769D3" w:rsidRDefault="00737961" w:rsidP="00C01D52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C769D3">
              <w:rPr>
                <w:rFonts w:cstheme="minorHAnsi"/>
                <w:b w:val="0"/>
              </w:rPr>
              <w:t>Diagnostico e solução de avarias de dispositivos internos em PC’s e Laptop’s.</w:t>
            </w:r>
          </w:p>
          <w:p w14:paraId="7CC0AC98" w14:textId="77777777" w:rsidR="00737961" w:rsidRPr="00C769D3" w:rsidRDefault="00737961" w:rsidP="00C01D52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C769D3">
              <w:rPr>
                <w:rFonts w:cstheme="minorHAnsi"/>
                <w:b w:val="0"/>
              </w:rPr>
              <w:t>Criação de um PowerPoint com uma coleção de imagens das diferentes portas externas que estudámos.</w:t>
            </w:r>
          </w:p>
          <w:p w14:paraId="06AA4287" w14:textId="77777777" w:rsidR="00737961" w:rsidRDefault="00737961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4CC6D988" w14:textId="77777777" w:rsidR="00737961" w:rsidRDefault="00737961" w:rsidP="00C01D52">
            <w:pPr>
              <w:spacing w:before="120"/>
              <w:rPr>
                <w:rFonts w:cstheme="minorHAnsi"/>
              </w:rPr>
            </w:pPr>
          </w:p>
          <w:p w14:paraId="039421DC" w14:textId="77777777" w:rsidR="00737961" w:rsidRPr="00E93E8A" w:rsidRDefault="00737961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737961" w:rsidRPr="000B7B04" w14:paraId="255849A6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9B805A6" w14:textId="77777777" w:rsidR="00737961" w:rsidRPr="00305C27" w:rsidRDefault="00737961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Utilidade futura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3BD647A" w14:textId="77777777" w:rsidR="00737961" w:rsidRDefault="00737961" w:rsidP="00C01D52">
            <w:pPr>
              <w:rPr>
                <w:bCs w:val="0"/>
                <w:sz w:val="20"/>
                <w:szCs w:val="20"/>
              </w:rPr>
            </w:pPr>
          </w:p>
          <w:p w14:paraId="43C49ED8" w14:textId="77777777" w:rsidR="00737961" w:rsidRPr="00C769D3" w:rsidRDefault="00737961" w:rsidP="00C01D52">
            <w:pPr>
              <w:rPr>
                <w:b w:val="0"/>
                <w:bCs w:val="0"/>
              </w:rPr>
            </w:pPr>
            <w:r w:rsidRPr="00C769D3">
              <w:rPr>
                <w:b w:val="0"/>
                <w:bCs w:val="0"/>
              </w:rPr>
              <w:t>Capacidade de realizar a ligação correta de qualquer dispositivo ou periférico.</w:t>
            </w:r>
          </w:p>
          <w:p w14:paraId="690EAE7D" w14:textId="77777777" w:rsidR="00737961" w:rsidRPr="00C769D3" w:rsidRDefault="00737961" w:rsidP="00C01D52">
            <w:pPr>
              <w:rPr>
                <w:b w:val="0"/>
              </w:rPr>
            </w:pPr>
            <w:r w:rsidRPr="00C769D3">
              <w:rPr>
                <w:b w:val="0"/>
                <w:bCs w:val="0"/>
              </w:rPr>
              <w:t>Capacidade de diagnosticar avarias em dispositivos e periféricos.</w:t>
            </w:r>
          </w:p>
          <w:p w14:paraId="7348F26F" w14:textId="77777777" w:rsidR="00737961" w:rsidRPr="00305C27" w:rsidRDefault="00737961" w:rsidP="00C01D52">
            <w:pPr>
              <w:rPr>
                <w:sz w:val="20"/>
                <w:szCs w:val="20"/>
              </w:rPr>
            </w:pPr>
          </w:p>
          <w:p w14:paraId="50898449" w14:textId="77777777" w:rsidR="00737961" w:rsidRPr="00305C27" w:rsidRDefault="00737961" w:rsidP="00C01D52">
            <w:pPr>
              <w:rPr>
                <w:sz w:val="20"/>
                <w:szCs w:val="20"/>
              </w:rPr>
            </w:pPr>
          </w:p>
          <w:p w14:paraId="46A4B704" w14:textId="77777777" w:rsidR="00737961" w:rsidRDefault="00737961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380DEDC5" w14:textId="77777777" w:rsidR="00737961" w:rsidRPr="00305C27" w:rsidRDefault="00737961" w:rsidP="00C01D52">
            <w:pPr>
              <w:rPr>
                <w:sz w:val="20"/>
                <w:szCs w:val="20"/>
              </w:rPr>
            </w:pPr>
          </w:p>
          <w:p w14:paraId="096765D4" w14:textId="77777777" w:rsidR="00737961" w:rsidRDefault="00737961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5EBA1F86" w14:textId="77777777" w:rsidR="00737961" w:rsidRPr="00305C27" w:rsidRDefault="00737961" w:rsidP="00C01D52">
            <w:pPr>
              <w:tabs>
                <w:tab w:val="left" w:pos="8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737961" w:rsidRPr="000B7B04" w14:paraId="5AB02418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70E2358" w14:textId="77777777" w:rsidR="00737961" w:rsidRPr="00305C27" w:rsidRDefault="00737961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Dificuldades sentidas e formas de as superar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6ED019" w14:textId="77777777" w:rsidR="00737961" w:rsidRDefault="00737961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2A31FC7E" w14:textId="77777777" w:rsidR="00737961" w:rsidRPr="00C769D3" w:rsidRDefault="00737961" w:rsidP="00C01D52">
            <w:pPr>
              <w:spacing w:before="120"/>
              <w:jc w:val="both"/>
              <w:rPr>
                <w:rFonts w:cstheme="minorHAnsi"/>
                <w:b w:val="0"/>
              </w:rPr>
            </w:pPr>
            <w:r w:rsidRPr="00C769D3">
              <w:rPr>
                <w:rFonts w:cstheme="minorHAnsi"/>
                <w:b w:val="0"/>
              </w:rPr>
              <w:t>Não senti dificuldades nesta UFCD.</w:t>
            </w:r>
          </w:p>
        </w:tc>
      </w:tr>
      <w:tr w:rsidR="00737961" w:rsidRPr="000B7B04" w14:paraId="1AABC98F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265A102" w14:textId="77777777" w:rsidR="00737961" w:rsidRPr="00C769D3" w:rsidRDefault="00737961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769D3">
              <w:rPr>
                <w:rFonts w:ascii="Arial" w:hAnsi="Arial" w:cs="Arial"/>
                <w:sz w:val="20"/>
                <w:szCs w:val="20"/>
              </w:rPr>
              <w:t>Outras:</w:t>
            </w:r>
          </w:p>
          <w:p w14:paraId="7FDE9FF7" w14:textId="77777777" w:rsidR="00737961" w:rsidRPr="000B7B04" w:rsidRDefault="00737961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737961" w14:paraId="75918407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4B602C1E" w14:textId="77777777" w:rsidR="00737961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43896B71" w14:textId="77777777" w:rsidR="00737961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9EBA126" w14:textId="77777777" w:rsidR="00737961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F91F324" w14:textId="77777777" w:rsidR="00737961" w:rsidRPr="00B94ACB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Helder Gamitas Jorge</w:t>
            </w:r>
          </w:p>
          <w:p w14:paraId="0D2978BC" w14:textId="77777777" w:rsidR="00737961" w:rsidRDefault="00737961" w:rsidP="00C01D52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0B0970CF" w14:textId="77777777" w:rsidR="00737961" w:rsidRDefault="00737961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043964A2" w14:textId="77777777" w:rsidR="00737961" w:rsidRPr="00382D51" w:rsidRDefault="00737961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8D64D81" w14:textId="77777777" w:rsidR="00737961" w:rsidRDefault="00737961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681F9C" w14:textId="77777777" w:rsidR="00737961" w:rsidRPr="00B94ACB" w:rsidRDefault="00737961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08 /06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5C610022" wp14:editId="104EF843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7D3C72" w14:textId="77777777" w:rsidR="00C01D52" w:rsidRPr="00382D51" w:rsidRDefault="00C01D52" w:rsidP="0073796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610022" id="_x0000_s1035" style="position:absolute;left:0;text-align:left;margin-left:303.45pt;margin-top:-.25pt;width:136.5pt;height:22.45pt;z-index:25168486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">
                      <v:shape id="Text Box 24" o:spid="_x0000_s1036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  <v:textbox>
                          <w:txbxContent>
                            <w:p w14:paraId="457D3C72" w14:textId="77777777" w:rsidR="00C01D52" w:rsidRPr="00382D51" w:rsidRDefault="00C01D52" w:rsidP="0073796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37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/2018</w:t>
            </w:r>
          </w:p>
        </w:tc>
      </w:tr>
      <w:tr w:rsidR="00737961" w14:paraId="37F349EC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6A82F102" w14:textId="77777777" w:rsidR="00737961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3C64CC4B" w14:textId="77777777" w:rsidR="00737961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1FE28AD" w14:textId="77777777" w:rsidR="00737961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E6B16A5" w14:textId="77777777" w:rsidR="00737961" w:rsidRPr="00B94ACB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3D506859" w14:textId="77777777" w:rsidR="00737961" w:rsidRPr="00E23038" w:rsidRDefault="00737961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50BFF5D9" w14:textId="77777777" w:rsidR="00737961" w:rsidRDefault="00737961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6F4765AA" w14:textId="77777777" w:rsidR="00737961" w:rsidRPr="00382D51" w:rsidRDefault="00737961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11410D0" w14:textId="77777777" w:rsidR="00737961" w:rsidRDefault="00737961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9D5BE54" w14:textId="77777777" w:rsidR="00737961" w:rsidRPr="00B94ACB" w:rsidRDefault="00737961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096E8FF" wp14:editId="7875637D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CB7B951" w14:textId="77777777" w:rsidR="00C01D52" w:rsidRPr="00382D51" w:rsidRDefault="00C01D52" w:rsidP="0073796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96E8FF" id="_x0000_s1038" style="position:absolute;left:0;text-align:left;margin-left:303.45pt;margin-top:-.25pt;width:136.5pt;height:22.45pt;z-index:25168588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6sy3Eq4DAADPCQAADgAAAAAAAAAAAAAAAAAuAgAAZHJzL2Uyb0RvYy54bWxQ&#10;SwECLQAUAAYACAAAACEA+Umsjt8AAAAIAQAADwAAAAAAAAAAAAAAAAAIBgAAZHJzL2Rvd25yZXYu&#10;eG1sUEsFBgAAAAAEAAQA8wAAABQHAAAAAA==&#10;">
                      <v:shape id="Text Box 24" o:spid="_x0000_s1039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14:paraId="2CB7B951" w14:textId="77777777" w:rsidR="00C01D52" w:rsidRPr="00382D51" w:rsidRDefault="00C01D52" w:rsidP="0073796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40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737961" w14:paraId="6DF3CA4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0B67BF6D" w14:textId="77777777" w:rsidR="00737961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Mediador(a)</w:t>
            </w:r>
          </w:p>
          <w:p w14:paraId="26276029" w14:textId="77777777" w:rsidR="00737961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A0DB23" w14:textId="77777777" w:rsidR="00737961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903AA2D" w14:textId="77777777" w:rsidR="00737961" w:rsidRPr="00B94ACB" w:rsidRDefault="00737961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4CA45FBB" w14:textId="77777777" w:rsidR="00737961" w:rsidRPr="00E23038" w:rsidRDefault="00737961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58F96B8A" w14:textId="77777777" w:rsidR="00737961" w:rsidRDefault="00737961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739F6878" w14:textId="77777777" w:rsidR="00737961" w:rsidRPr="00B94ACB" w:rsidRDefault="00737961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577AD8B" w14:textId="77777777" w:rsidR="00737961" w:rsidRPr="00B94ACB" w:rsidRDefault="00737961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B498158" w14:textId="77777777" w:rsidR="00737961" w:rsidRPr="00B94ACB" w:rsidRDefault="00737961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A769EFB" wp14:editId="43BDE4AA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58115C" w14:textId="77777777" w:rsidR="00C01D52" w:rsidRPr="00382D51" w:rsidRDefault="00C01D52" w:rsidP="0073796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769EFB" id="_x0000_s1041" style="position:absolute;left:0;text-align:left;margin-left:303.45pt;margin-top:-.25pt;width:136.5pt;height:22.45pt;z-index:2516869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">
                      <v:shape id="Text Box 24" o:spid="_x0000_s1042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p w14:paraId="6C58115C" w14:textId="77777777" w:rsidR="00C01D52" w:rsidRPr="00382D51" w:rsidRDefault="00C01D52" w:rsidP="0073796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43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3CA33625" w14:textId="77777777" w:rsidR="00737961" w:rsidRDefault="00737961" w:rsidP="00737961">
      <w:pPr>
        <w:rPr>
          <w:rFonts w:ascii="Arial" w:hAnsi="Arial" w:cs="Arial"/>
          <w:sz w:val="24"/>
          <w:szCs w:val="24"/>
        </w:rPr>
      </w:pPr>
    </w:p>
    <w:p w14:paraId="6ADA4655" w14:textId="2A18FA3C" w:rsidR="00737961" w:rsidRDefault="00737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846757" w14:paraId="2B8E1AF6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75D262B" w14:textId="77777777" w:rsidR="00846757" w:rsidRPr="002364AB" w:rsidRDefault="00846757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846757" w14:paraId="5BBCEE56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5AD12F5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FORMANDO(A): Hélder Gamitas Jorge</w:t>
            </w:r>
          </w:p>
        </w:tc>
      </w:tr>
      <w:tr w:rsidR="00846757" w14:paraId="59E6656A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A102EF5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846757" w14:paraId="415347BB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6CD6973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Conexões de rede / 0771</w:t>
            </w:r>
          </w:p>
        </w:tc>
      </w:tr>
      <w:tr w:rsidR="00846757" w14:paraId="467E5B89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2F39A97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Francisco Gabriel</w:t>
            </w:r>
          </w:p>
        </w:tc>
      </w:tr>
      <w:tr w:rsidR="00846757" w14:paraId="3CA60298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788A77F3" w14:textId="77777777" w:rsidR="00846757" w:rsidRPr="00146CF3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732895AB" w14:textId="77777777" w:rsidR="00846757" w:rsidRPr="00305C27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7702ACA4" w14:textId="77777777" w:rsidR="00846757" w:rsidRPr="006039E8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846757" w14:paraId="6BAFAC04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47BE542A" w14:textId="77777777" w:rsidR="00846757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846757" w:rsidRPr="000B7B04" w14:paraId="29D15E5E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D6710B6" w14:textId="77777777" w:rsidR="00846757" w:rsidRPr="0002201F" w:rsidRDefault="00846757" w:rsidP="00C01D52">
            <w:pPr>
              <w:pStyle w:val="Default"/>
              <w:rPr>
                <w:sz w:val="20"/>
                <w:szCs w:val="20"/>
              </w:rPr>
            </w:pPr>
            <w:r w:rsidRPr="0002201F">
              <w:rPr>
                <w:sz w:val="20"/>
                <w:szCs w:val="20"/>
              </w:rPr>
              <w:t>O mais interessante:</w:t>
            </w:r>
          </w:p>
          <w:p w14:paraId="05F8E851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F528DE" w14:textId="77777777" w:rsidR="00846757" w:rsidRPr="0002201F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2201F">
              <w:rPr>
                <w:rFonts w:asciiTheme="minorHAnsi" w:hAnsiTheme="minorHAnsi" w:cstheme="minorHAnsi"/>
                <w:b w:val="0"/>
                <w:sz w:val="22"/>
                <w:szCs w:val="22"/>
              </w:rPr>
              <w:t>A actividade mais interessante foi a criação de conexões de rede, usando cabos de rede “Twisted Pair” com fichas RJ45, tomadas RJ45 e réguas de bastitores.</w:t>
            </w:r>
          </w:p>
          <w:p w14:paraId="302DA464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62085EB4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7625F914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757" w:rsidRPr="000B7B04" w14:paraId="2B9DE44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01DF76A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8A99158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1C39D621" w14:textId="77777777" w:rsidR="00846757" w:rsidRPr="00296221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71D87EE3" w14:textId="77777777" w:rsidR="00846757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1988AE92" w14:textId="77777777" w:rsidR="00846757" w:rsidRPr="00382D51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846757" w:rsidRPr="000B7B04" w14:paraId="232B9C2C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34BCF23" w14:textId="77777777" w:rsidR="00846757" w:rsidRPr="00305C2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Trabalhos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E564CE6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7FD115ED" w14:textId="77777777" w:rsidR="00846757" w:rsidRPr="0002201F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02201F">
              <w:rPr>
                <w:rFonts w:cstheme="minorHAnsi"/>
                <w:b w:val="0"/>
              </w:rPr>
              <w:t>Montagem de conexões de rede.</w:t>
            </w:r>
          </w:p>
          <w:p w14:paraId="13432767" w14:textId="77777777" w:rsidR="00846757" w:rsidRPr="0002201F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02201F">
              <w:rPr>
                <w:rFonts w:cstheme="minorHAnsi"/>
                <w:b w:val="0"/>
              </w:rPr>
              <w:t>Trabalho de pesquisa sobre o cabo de rede “Twisted Pair”.</w:t>
            </w:r>
          </w:p>
          <w:p w14:paraId="124B491A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6D402423" w14:textId="77777777" w:rsidR="00846757" w:rsidRDefault="00846757" w:rsidP="00C01D52">
            <w:pPr>
              <w:spacing w:before="120"/>
              <w:rPr>
                <w:rFonts w:cstheme="minorHAnsi"/>
              </w:rPr>
            </w:pPr>
          </w:p>
          <w:p w14:paraId="50B74DAC" w14:textId="77777777" w:rsidR="00846757" w:rsidRPr="00E93E8A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846757" w:rsidRPr="000B7B04" w14:paraId="14CE5EC6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B1311E9" w14:textId="77777777" w:rsidR="00846757" w:rsidRPr="00305C2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Utilidade futura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5A2EDE4" w14:textId="77777777" w:rsidR="00846757" w:rsidRDefault="00846757" w:rsidP="00C01D52">
            <w:pPr>
              <w:rPr>
                <w:bCs w:val="0"/>
                <w:sz w:val="20"/>
                <w:szCs w:val="20"/>
              </w:rPr>
            </w:pPr>
          </w:p>
          <w:p w14:paraId="568CF9ED" w14:textId="77777777" w:rsidR="00846757" w:rsidRPr="0002201F" w:rsidRDefault="00846757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795CD87A" w14:textId="77777777" w:rsidR="00846757" w:rsidRPr="0002201F" w:rsidRDefault="00846757" w:rsidP="00C01D52">
            <w:pPr>
              <w:rPr>
                <w:b w:val="0"/>
                <w:bCs w:val="0"/>
              </w:rPr>
            </w:pPr>
            <w:r w:rsidRPr="0002201F">
              <w:rPr>
                <w:b w:val="0"/>
                <w:bCs w:val="0"/>
              </w:rPr>
              <w:t>Capacidade de realizar corretamente as diferentes conexões de rede – cabo de rede “Twisted Pair”.</w:t>
            </w:r>
          </w:p>
          <w:p w14:paraId="79E9C949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18DBF739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49A8095E" w14:textId="77777777" w:rsidR="00846757" w:rsidRDefault="00846757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4E7C35D0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0E293E2A" w14:textId="77777777" w:rsidR="00846757" w:rsidRDefault="00846757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5F427D50" w14:textId="77777777" w:rsidR="00846757" w:rsidRPr="00305C27" w:rsidRDefault="00846757" w:rsidP="00C01D52">
            <w:pPr>
              <w:tabs>
                <w:tab w:val="left" w:pos="8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846757" w:rsidRPr="000B7B04" w14:paraId="5BA70750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C169D4F" w14:textId="77777777" w:rsidR="00846757" w:rsidRPr="00305C27" w:rsidRDefault="00846757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Dificuldades sentidas e formas de as superar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A9DAF33" w14:textId="77777777" w:rsidR="00846757" w:rsidRPr="0002201F" w:rsidRDefault="00846757" w:rsidP="00C01D52">
            <w:pPr>
              <w:spacing w:before="120"/>
              <w:jc w:val="both"/>
              <w:rPr>
                <w:rFonts w:cstheme="minorHAnsi"/>
                <w:b w:val="0"/>
              </w:rPr>
            </w:pPr>
          </w:p>
          <w:p w14:paraId="2E5706A7" w14:textId="77777777" w:rsidR="00846757" w:rsidRPr="000B7B04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02201F">
              <w:rPr>
                <w:rFonts w:cstheme="minorHAnsi"/>
                <w:b w:val="0"/>
              </w:rPr>
              <w:t>Não senti dificuldades nesta UFCD.</w:t>
            </w:r>
          </w:p>
        </w:tc>
      </w:tr>
      <w:tr w:rsidR="00846757" w:rsidRPr="000B7B04" w14:paraId="744E00AC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1D06F51" w14:textId="77777777" w:rsidR="00846757" w:rsidRPr="0002201F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2201F">
              <w:rPr>
                <w:rFonts w:ascii="Arial" w:hAnsi="Arial" w:cs="Arial"/>
                <w:sz w:val="20"/>
                <w:szCs w:val="20"/>
              </w:rPr>
              <w:t>Outras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4B3571" w14:textId="77777777" w:rsidR="00846757" w:rsidRPr="000B7B04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846757" w14:paraId="0D29945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6F7CB168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1DAEC46A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4B1E40F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786ED37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Helder Gamitas Jorge</w:t>
            </w:r>
          </w:p>
          <w:p w14:paraId="1E4721B0" w14:textId="77777777" w:rsidR="00846757" w:rsidRDefault="00846757" w:rsidP="00C01D52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29E41416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2DE35DD8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693F6BF" w14:textId="77777777" w:rsidR="00846757" w:rsidRDefault="00846757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6DB79A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31 /10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BDE7CD7" wp14:editId="116813D5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F08770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E7CD7" id="_x0000_s1044" style="position:absolute;left:0;text-align:left;margin-left:303.45pt;margin-top:-.25pt;width:136.5pt;height:22.45pt;z-index:25168896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">
                      <v:shape id="Text Box 24" o:spid="_x0000_s1045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13F08770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46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/2018</w:t>
            </w:r>
          </w:p>
        </w:tc>
      </w:tr>
      <w:tr w:rsidR="00846757" w14:paraId="6EF710D8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0F2BCD8E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1E798A2B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7B65556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8F4832E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07596BBC" w14:textId="77777777" w:rsidR="00846757" w:rsidRPr="00E23038" w:rsidRDefault="00846757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0C86AD9E" w14:textId="77777777" w:rsidR="00846757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25BF4138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35CB60" w14:textId="77777777" w:rsidR="00846757" w:rsidRDefault="00846757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C7E708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60CD900B" wp14:editId="491BE2A4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4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AD8851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D900B" id="_x0000_s1047" style="position:absolute;left:0;text-align:left;margin-left:303.45pt;margin-top:-.25pt;width:136.5pt;height:22.45pt;z-index:25168998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O9j38GvAwAA0gkAAA4AAAAAAAAAAAAAAAAALgIAAGRycy9lMm9Eb2MueG1s&#10;UEsBAi0AFAAGAAgAAAAhAPlJrI7fAAAACAEAAA8AAAAAAAAAAAAAAAAACQYAAGRycy9kb3ducmV2&#10;LnhtbFBLBQYAAAAABAAEAPMAAAAVBwAAAAA=&#10;">
                      <v:shape id="Text Box 24" o:spid="_x0000_s1048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14:paraId="49AD8851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49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846757" w14:paraId="1BC72CFC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174E20E3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Mediador(a)</w:t>
            </w:r>
          </w:p>
          <w:p w14:paraId="2B506607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66F1E9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65B498A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2721216E" w14:textId="77777777" w:rsidR="00846757" w:rsidRPr="00E23038" w:rsidRDefault="00846757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3D0C3AD3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19397D88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D918BD1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3ADC0B8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DD295F4" wp14:editId="22CF8C75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6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29BED1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D295F4" id="_x0000_s1050" style="position:absolute;left:0;text-align:left;margin-left:303.45pt;margin-top:-.25pt;width:136.5pt;height:22.45pt;z-index:25169100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">
                      <v:shape id="Text Box 24" o:spid="_x0000_s1051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14:paraId="1929BED1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52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431586BB" w14:textId="77777777" w:rsidR="00846757" w:rsidRPr="00CB2AE9" w:rsidRDefault="00846757" w:rsidP="00846757">
      <w:pPr>
        <w:rPr>
          <w:rFonts w:ascii="Arial" w:hAnsi="Arial" w:cs="Arial"/>
          <w:sz w:val="24"/>
          <w:szCs w:val="24"/>
        </w:rPr>
      </w:pPr>
    </w:p>
    <w:p w14:paraId="1B44A405" w14:textId="0F4C1DAD" w:rsidR="00846757" w:rsidRDefault="00846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846757" w14:paraId="658376BA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94209EC" w14:textId="77777777" w:rsidR="00846757" w:rsidRPr="002364AB" w:rsidRDefault="00846757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846757" w14:paraId="54429FD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F6EAF28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FORMANDO(A): Hélder Gamitas Jorge</w:t>
            </w:r>
          </w:p>
        </w:tc>
      </w:tr>
      <w:tr w:rsidR="00846757" w14:paraId="06AD68CD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AFA12BC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846757" w14:paraId="4A3A66C1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59A4448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Sistemas Operativos - Tipologias / 0797</w:t>
            </w:r>
          </w:p>
        </w:tc>
      </w:tr>
      <w:tr w:rsidR="00846757" w14:paraId="2F0B638D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D84E9D5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Francisco Gabriel</w:t>
            </w:r>
          </w:p>
        </w:tc>
      </w:tr>
      <w:tr w:rsidR="00846757" w14:paraId="7577AE93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62F6E386" w14:textId="77777777" w:rsidR="00846757" w:rsidRPr="00146CF3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34837A93" w14:textId="77777777" w:rsidR="00846757" w:rsidRPr="00305C27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33022CA6" w14:textId="77777777" w:rsidR="00846757" w:rsidRPr="006039E8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846757" w14:paraId="0F1F1A0C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0B71282E" w14:textId="77777777" w:rsidR="00846757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846757" w:rsidRPr="000B7B04" w14:paraId="451BCCF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736EDB7" w14:textId="77777777" w:rsidR="00846757" w:rsidRPr="0069081F" w:rsidRDefault="00846757" w:rsidP="00C01D52">
            <w:pPr>
              <w:pStyle w:val="Default"/>
              <w:rPr>
                <w:sz w:val="20"/>
                <w:szCs w:val="20"/>
              </w:rPr>
            </w:pPr>
            <w:r w:rsidRPr="0069081F">
              <w:rPr>
                <w:sz w:val="20"/>
                <w:szCs w:val="20"/>
              </w:rPr>
              <w:t>O mais interessante:</w:t>
            </w:r>
          </w:p>
          <w:p w14:paraId="514A5787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0CABEA" w14:textId="77777777" w:rsidR="00846757" w:rsidRPr="0069081F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9081F">
              <w:rPr>
                <w:rFonts w:asciiTheme="minorHAnsi" w:hAnsiTheme="minorHAnsi" w:cstheme="minorHAnsi"/>
                <w:b w:val="0"/>
                <w:sz w:val="22"/>
                <w:szCs w:val="22"/>
              </w:rPr>
              <w:t>A criação de uma pen drive de arranque.</w:t>
            </w:r>
          </w:p>
          <w:p w14:paraId="7D2BE9A0" w14:textId="77777777" w:rsidR="00846757" w:rsidRPr="0069081F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9081F">
              <w:rPr>
                <w:rFonts w:asciiTheme="minorHAnsi" w:hAnsiTheme="minorHAnsi" w:cstheme="minorHAnsi"/>
                <w:b w:val="0"/>
                <w:sz w:val="22"/>
                <w:szCs w:val="22"/>
              </w:rPr>
              <w:t>Criação de máquinas virtuais usando diferentes sistemas operativos</w:t>
            </w:r>
          </w:p>
          <w:p w14:paraId="18AE931E" w14:textId="77777777" w:rsidR="00846757" w:rsidRPr="0069081F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69081F">
              <w:rPr>
                <w:rFonts w:asciiTheme="minorHAnsi" w:hAnsiTheme="minorHAnsi" w:cstheme="minorHAnsi"/>
                <w:b w:val="0"/>
                <w:sz w:val="22"/>
                <w:szCs w:val="22"/>
              </w:rPr>
              <w:t>A instalação do sistema operativo Android.</w:t>
            </w:r>
          </w:p>
          <w:p w14:paraId="7C4EA044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6F673DA5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66B4E756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757" w:rsidRPr="000B7B04" w14:paraId="7EE1CE70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6923FAC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3A18892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27010FC6" w14:textId="77777777" w:rsidR="00846757" w:rsidRPr="00296221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6EC6E463" w14:textId="77777777" w:rsidR="00846757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5F34926A" w14:textId="77777777" w:rsidR="00846757" w:rsidRPr="00382D51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846757" w:rsidRPr="000B7B04" w14:paraId="721B4FF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7B9880A" w14:textId="77777777" w:rsidR="00846757" w:rsidRPr="00305C2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Trabalhos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3A4AA18" w14:textId="77777777" w:rsidR="00846757" w:rsidRPr="0069081F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</w:p>
          <w:p w14:paraId="3F1E38FB" w14:textId="77777777" w:rsidR="00846757" w:rsidRPr="0069081F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69081F">
              <w:rPr>
                <w:rFonts w:cstheme="minorHAnsi"/>
                <w:b w:val="0"/>
              </w:rPr>
              <w:t>Criação de pen drive de arranque usando o utilitário “Rufus” .</w:t>
            </w:r>
          </w:p>
          <w:p w14:paraId="057CBBFF" w14:textId="77777777" w:rsidR="00846757" w:rsidRPr="0069081F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69081F">
              <w:rPr>
                <w:rFonts w:cstheme="minorHAnsi"/>
                <w:b w:val="0"/>
              </w:rPr>
              <w:t>Criação e cópia de imagens de “discos” de memória secundária.</w:t>
            </w:r>
          </w:p>
          <w:p w14:paraId="1D44CBB4" w14:textId="77777777" w:rsidR="00846757" w:rsidRPr="0069081F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69081F">
              <w:rPr>
                <w:rFonts w:cstheme="minorHAnsi"/>
                <w:b w:val="0"/>
              </w:rPr>
              <w:t>Clonagem de “discos” de mémoria secundária.</w:t>
            </w:r>
          </w:p>
          <w:p w14:paraId="7347765B" w14:textId="77777777" w:rsidR="00846757" w:rsidRPr="0069081F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69081F">
              <w:rPr>
                <w:rFonts w:cstheme="minorHAnsi"/>
                <w:b w:val="0"/>
              </w:rPr>
              <w:t>Uso da linha de comandos MS-DOS e POWERSHELL.</w:t>
            </w:r>
          </w:p>
          <w:p w14:paraId="17946338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  <w:bCs w:val="0"/>
              </w:rPr>
            </w:pPr>
            <w:r w:rsidRPr="0069081F">
              <w:rPr>
                <w:rFonts w:cstheme="minorHAnsi"/>
                <w:b w:val="0"/>
              </w:rPr>
              <w:t>Instalação e configuração dos sistemas operativos:</w:t>
            </w:r>
          </w:p>
          <w:p w14:paraId="32AF0D06" w14:textId="77777777" w:rsidR="00846757" w:rsidRPr="0069081F" w:rsidRDefault="00846757" w:rsidP="00846757">
            <w:pPr>
              <w:pStyle w:val="PargrafodaLista"/>
              <w:numPr>
                <w:ilvl w:val="0"/>
                <w:numId w:val="2"/>
              </w:numPr>
              <w:spacing w:before="120"/>
              <w:rPr>
                <w:rFonts w:cstheme="minorHAnsi"/>
                <w:b w:val="0"/>
                <w:lang w:val="en-US"/>
              </w:rPr>
            </w:pPr>
            <w:r w:rsidRPr="0069081F">
              <w:rPr>
                <w:rFonts w:cstheme="minorHAnsi"/>
                <w:b w:val="0"/>
                <w:lang w:val="en-US"/>
              </w:rPr>
              <w:t>Windows XP, Windows 7 e Windows 10.</w:t>
            </w:r>
          </w:p>
          <w:p w14:paraId="00936312" w14:textId="77777777" w:rsidR="00846757" w:rsidRPr="0069081F" w:rsidRDefault="00846757" w:rsidP="00846757">
            <w:pPr>
              <w:pStyle w:val="PargrafodaLista"/>
              <w:numPr>
                <w:ilvl w:val="0"/>
                <w:numId w:val="2"/>
              </w:numPr>
              <w:spacing w:before="120"/>
              <w:rPr>
                <w:rFonts w:cstheme="minorHAnsi"/>
                <w:b w:val="0"/>
              </w:rPr>
            </w:pPr>
            <w:r w:rsidRPr="0069081F">
              <w:rPr>
                <w:rFonts w:cstheme="minorHAnsi"/>
                <w:b w:val="0"/>
              </w:rPr>
              <w:t>PhoenixOS (sozinho e dentro do windows 10).</w:t>
            </w:r>
          </w:p>
          <w:p w14:paraId="314C4C62" w14:textId="77777777" w:rsidR="00846757" w:rsidRPr="0069081F" w:rsidRDefault="00846757" w:rsidP="00846757">
            <w:pPr>
              <w:pStyle w:val="PargrafodaLista"/>
              <w:numPr>
                <w:ilvl w:val="0"/>
                <w:numId w:val="2"/>
              </w:numPr>
              <w:spacing w:before="120"/>
              <w:rPr>
                <w:rFonts w:cstheme="minorHAnsi"/>
                <w:b w:val="0"/>
              </w:rPr>
            </w:pPr>
            <w:r w:rsidRPr="0069081F">
              <w:rPr>
                <w:rFonts w:cstheme="minorHAnsi"/>
                <w:b w:val="0"/>
              </w:rPr>
              <w:t>Mac.OS.Sierra.</w:t>
            </w:r>
          </w:p>
          <w:p w14:paraId="571B10D6" w14:textId="77777777" w:rsidR="00846757" w:rsidRPr="0069081F" w:rsidRDefault="00846757" w:rsidP="00846757">
            <w:pPr>
              <w:pStyle w:val="PargrafodaLista"/>
              <w:numPr>
                <w:ilvl w:val="0"/>
                <w:numId w:val="2"/>
              </w:numPr>
              <w:spacing w:before="120"/>
              <w:rPr>
                <w:rFonts w:cstheme="minorHAnsi"/>
                <w:b w:val="0"/>
              </w:rPr>
            </w:pPr>
            <w:r w:rsidRPr="0069081F">
              <w:rPr>
                <w:rFonts w:cstheme="minorHAnsi"/>
                <w:b w:val="0"/>
              </w:rPr>
              <w:t>Linux Ubunto.</w:t>
            </w:r>
          </w:p>
          <w:p w14:paraId="4461C0CA" w14:textId="77777777" w:rsidR="00846757" w:rsidRPr="0069081F" w:rsidRDefault="00846757" w:rsidP="00846757">
            <w:pPr>
              <w:pStyle w:val="PargrafodaLista"/>
              <w:numPr>
                <w:ilvl w:val="0"/>
                <w:numId w:val="2"/>
              </w:numPr>
              <w:spacing w:before="120"/>
              <w:rPr>
                <w:rFonts w:cstheme="minorHAnsi"/>
                <w:b w:val="0"/>
              </w:rPr>
            </w:pPr>
            <w:r w:rsidRPr="0069081F">
              <w:rPr>
                <w:rFonts w:cstheme="minorHAnsi"/>
                <w:b w:val="0"/>
              </w:rPr>
              <w:t>Linux Android.</w:t>
            </w:r>
          </w:p>
          <w:p w14:paraId="752DDBD9" w14:textId="77777777" w:rsidR="00846757" w:rsidRPr="00F11745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7B580532" w14:textId="77777777" w:rsidR="00846757" w:rsidRPr="0069081F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69081F">
              <w:rPr>
                <w:rFonts w:cstheme="minorHAnsi"/>
                <w:b w:val="0"/>
              </w:rPr>
              <w:t>Criação de duas apresentações, referentes a como intalar; o Windows 7 e o Android.</w:t>
            </w:r>
          </w:p>
          <w:p w14:paraId="7ACC489F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0A0AE68A" w14:textId="77777777" w:rsidR="00846757" w:rsidRDefault="00846757" w:rsidP="00C01D52">
            <w:pPr>
              <w:spacing w:before="120"/>
              <w:rPr>
                <w:rFonts w:cstheme="minorHAnsi"/>
              </w:rPr>
            </w:pPr>
          </w:p>
          <w:p w14:paraId="5F3AE976" w14:textId="77777777" w:rsidR="00846757" w:rsidRPr="00E93E8A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846757" w:rsidRPr="000B7B04" w14:paraId="384F1CD0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CD6EF54" w14:textId="77777777" w:rsidR="00846757" w:rsidRPr="00305C2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Utilidade futura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CA81917" w14:textId="77777777" w:rsidR="00846757" w:rsidRDefault="00846757" w:rsidP="00C01D52">
            <w:pPr>
              <w:rPr>
                <w:bCs w:val="0"/>
                <w:sz w:val="20"/>
                <w:szCs w:val="20"/>
              </w:rPr>
            </w:pPr>
          </w:p>
          <w:p w14:paraId="57D794AB" w14:textId="77777777" w:rsidR="00846757" w:rsidRPr="0069081F" w:rsidRDefault="00846757" w:rsidP="00C01D52">
            <w:pPr>
              <w:rPr>
                <w:b w:val="0"/>
                <w:bCs w:val="0"/>
              </w:rPr>
            </w:pPr>
            <w:r w:rsidRPr="0069081F">
              <w:rPr>
                <w:b w:val="0"/>
                <w:bCs w:val="0"/>
              </w:rPr>
              <w:t>Capacidade de criar uma pen drive de arranque.</w:t>
            </w:r>
          </w:p>
          <w:p w14:paraId="046F5425" w14:textId="77777777" w:rsidR="00846757" w:rsidRPr="0069081F" w:rsidRDefault="00846757" w:rsidP="00C01D52">
            <w:pPr>
              <w:rPr>
                <w:b w:val="0"/>
                <w:bCs w:val="0"/>
              </w:rPr>
            </w:pPr>
            <w:r w:rsidRPr="0069081F">
              <w:rPr>
                <w:b w:val="0"/>
                <w:bCs w:val="0"/>
              </w:rPr>
              <w:t>Usar os comandos MS-DOS.</w:t>
            </w:r>
          </w:p>
          <w:p w14:paraId="3DFBB1C2" w14:textId="77777777" w:rsidR="00846757" w:rsidRPr="0069081F" w:rsidRDefault="00846757" w:rsidP="00C01D52">
            <w:pPr>
              <w:rPr>
                <w:b w:val="0"/>
                <w:bCs w:val="0"/>
              </w:rPr>
            </w:pPr>
            <w:r w:rsidRPr="0069081F">
              <w:rPr>
                <w:b w:val="0"/>
                <w:bCs w:val="0"/>
              </w:rPr>
              <w:t>Capacidade de criar e configurar máquinas virtuais.</w:t>
            </w:r>
          </w:p>
          <w:p w14:paraId="7BDF40A8" w14:textId="77777777" w:rsidR="00846757" w:rsidRPr="0069081F" w:rsidRDefault="00846757" w:rsidP="00C01D52">
            <w:pPr>
              <w:rPr>
                <w:b w:val="0"/>
                <w:bCs w:val="0"/>
              </w:rPr>
            </w:pPr>
            <w:r w:rsidRPr="0069081F">
              <w:rPr>
                <w:b w:val="0"/>
                <w:bCs w:val="0"/>
              </w:rPr>
              <w:t>Capacidade de instalar e configurar sistemas operativos.</w:t>
            </w:r>
          </w:p>
          <w:p w14:paraId="3EC05D6D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74CCE3C1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734A560D" w14:textId="77777777" w:rsidR="00846757" w:rsidRDefault="00846757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05D42324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3654DDA4" w14:textId="77777777" w:rsidR="00846757" w:rsidRDefault="00846757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70C7B3F1" w14:textId="77777777" w:rsidR="00846757" w:rsidRPr="00305C27" w:rsidRDefault="00846757" w:rsidP="00C01D52">
            <w:pPr>
              <w:tabs>
                <w:tab w:val="left" w:pos="8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846757" w:rsidRPr="000B7B04" w14:paraId="460E1A5B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E111F91" w14:textId="77777777" w:rsidR="00846757" w:rsidRPr="00305C27" w:rsidRDefault="00846757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Dificuldades sentidas e formas de as superar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1F4ECE0" w14:textId="77777777" w:rsidR="00846757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2C2FEFC5" w14:textId="77777777" w:rsidR="00846757" w:rsidRPr="0069081F" w:rsidRDefault="00846757" w:rsidP="00C01D52">
            <w:pPr>
              <w:spacing w:before="120"/>
              <w:jc w:val="both"/>
              <w:rPr>
                <w:rFonts w:ascii="Calibri" w:hAnsi="Calibri" w:cs="Calibri"/>
                <w:b w:val="0"/>
              </w:rPr>
            </w:pPr>
            <w:r w:rsidRPr="0069081F">
              <w:rPr>
                <w:rFonts w:ascii="Calibri" w:hAnsi="Calibri" w:cs="Calibri"/>
                <w:b w:val="0"/>
              </w:rPr>
              <w:t>Não senti dificuldades nesta UFCD.</w:t>
            </w:r>
          </w:p>
        </w:tc>
      </w:tr>
      <w:tr w:rsidR="00846757" w:rsidRPr="000B7B04" w14:paraId="534DE2FA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615F1F9" w14:textId="77777777" w:rsidR="00846757" w:rsidRPr="0069081F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9081F">
              <w:rPr>
                <w:rFonts w:ascii="Arial" w:hAnsi="Arial" w:cs="Arial"/>
                <w:sz w:val="20"/>
                <w:szCs w:val="20"/>
              </w:rPr>
              <w:t>Outras:</w:t>
            </w:r>
          </w:p>
          <w:p w14:paraId="32F099ED" w14:textId="77777777" w:rsidR="00846757" w:rsidRPr="000B7B04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846757" w14:paraId="3111711F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6E096E67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7ADD6099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9CFBF1A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1E3031D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Helder Gamitas Jorge</w:t>
            </w:r>
          </w:p>
          <w:p w14:paraId="0CFB51FF" w14:textId="77777777" w:rsidR="00846757" w:rsidRDefault="00846757" w:rsidP="00C01D52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20854AAD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348E9AAD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D0B1CB" w14:textId="77777777" w:rsidR="00846757" w:rsidRDefault="00846757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419582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31 /10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1D4F3F72" wp14:editId="0441ACF1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5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9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B800CB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F3F72" id="_x0000_s1053" style="position:absolute;left:0;text-align:left;margin-left:303.45pt;margin-top:-.25pt;width:136.5pt;height:22.45pt;z-index:25169305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O8kD/ivAwAA0gkAAA4AAAAAAAAAAAAAAAAALgIAAGRycy9lMm9Eb2MueG1s&#10;UEsBAi0AFAAGAAgAAAAhAPlJrI7fAAAACAEAAA8AAAAAAAAAAAAAAAAACQYAAGRycy9kb3ducmV2&#10;LnhtbFBLBQYAAAAABAAEAPMAAAAVBwAAAAA=&#10;">
                      <v:shape id="Text Box 24" o:spid="_x0000_s1054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<v:textbox>
                          <w:txbxContent>
                            <w:p w14:paraId="28B800CB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55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/2018</w:t>
            </w:r>
          </w:p>
        </w:tc>
      </w:tr>
      <w:tr w:rsidR="00846757" w14:paraId="35B9E868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052D8463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3E3C8070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218248D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33F0339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036B7EEC" w14:textId="77777777" w:rsidR="00846757" w:rsidRPr="00E23038" w:rsidRDefault="00846757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DF0D5B6" w14:textId="77777777" w:rsidR="00846757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2B4386E1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89A1E75" w14:textId="77777777" w:rsidR="00846757" w:rsidRDefault="00846757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8F5B9A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669459B0" wp14:editId="6441A15B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31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32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1F1061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9459B0" id="_x0000_s1056" style="position:absolute;left:0;text-align:left;margin-left:303.45pt;margin-top:-.25pt;width:136.5pt;height:22.45pt;z-index:25169408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j6vV/a4DAADTCQAADgAAAAAAAAAAAAAAAAAuAgAAZHJzL2Uyb0RvYy54bWxQ&#10;SwECLQAUAAYACAAAACEA+Umsjt8AAAAIAQAADwAAAAAAAAAAAAAAAAAIBgAAZHJzL2Rvd25yZXYu&#10;eG1sUEsFBgAAAAAEAAQA8wAAABQHAAAAAA==&#10;">
                      <v:shape id="Text Box 24" o:spid="_x0000_s1057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14:paraId="321F1061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58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846757" w14:paraId="590E7596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38159FDE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Mediador(a)</w:t>
            </w:r>
          </w:p>
          <w:p w14:paraId="30A2E96E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4E1FC5F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C9BB96E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1D25809D" w14:textId="77777777" w:rsidR="00846757" w:rsidRPr="00E23038" w:rsidRDefault="00846757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2C3BDBC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6A529FB3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EC57E06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980B0E0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4D819E4" wp14:editId="31662701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3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3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30B73C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D819E4" id="_x0000_s1059" style="position:absolute;left:0;text-align:left;margin-left:303.45pt;margin-top:-.25pt;width:136.5pt;height:22.45pt;z-index:25169510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4zSRxq4DAADTCQAADgAAAAAAAAAAAAAAAAAuAgAAZHJzL2Uyb0RvYy54bWxQ&#10;SwECLQAUAAYACAAAACEA+Umsjt8AAAAIAQAADwAAAAAAAAAAAAAAAAAIBgAAZHJzL2Rvd25yZXYu&#10;eG1sUEsFBgAAAAAEAAQA8wAAABQHAAAAAA==&#10;">
                      <v:shape id="Text Box 24" o:spid="_x0000_s1060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textbox>
                          <w:txbxContent>
                            <w:p w14:paraId="3B30B73C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61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1AC1F135" w14:textId="77777777" w:rsidR="00846757" w:rsidRPr="00CB2AE9" w:rsidRDefault="00846757" w:rsidP="00846757">
      <w:pPr>
        <w:rPr>
          <w:rFonts w:ascii="Arial" w:hAnsi="Arial" w:cs="Arial"/>
          <w:sz w:val="24"/>
          <w:szCs w:val="24"/>
        </w:rPr>
      </w:pPr>
    </w:p>
    <w:p w14:paraId="761B4006" w14:textId="2A7C93AD" w:rsidR="00846757" w:rsidRDefault="00846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846757" w14:paraId="09E87413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BE3B6CC" w14:textId="77777777" w:rsidR="00846757" w:rsidRPr="002364AB" w:rsidRDefault="00846757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846757" w14:paraId="2E3D7B98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5B9A6B7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FORMANDO(A): Hélder Gamitas Jorge</w:t>
            </w:r>
          </w:p>
        </w:tc>
      </w:tr>
      <w:tr w:rsidR="00846757" w14:paraId="37180B57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7BB4A24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846757" w14:paraId="7F31C3DF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077CE4A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Utilitários / 0798</w:t>
            </w:r>
          </w:p>
        </w:tc>
      </w:tr>
      <w:tr w:rsidR="00846757" w14:paraId="76337148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3343DCB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Francisco Gabriel</w:t>
            </w:r>
          </w:p>
        </w:tc>
      </w:tr>
      <w:tr w:rsidR="00846757" w14:paraId="4ABB0E39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2E8DBD82" w14:textId="77777777" w:rsidR="00846757" w:rsidRPr="00146CF3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0EAC02DD" w14:textId="77777777" w:rsidR="00846757" w:rsidRPr="00305C27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77F69B91" w14:textId="77777777" w:rsidR="00846757" w:rsidRPr="006039E8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846757" w14:paraId="58D04910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051D86FD" w14:textId="77777777" w:rsidR="00846757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846757" w:rsidRPr="000B7B04" w14:paraId="47D0E1F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98FCAA5" w14:textId="77777777" w:rsidR="00846757" w:rsidRPr="000515B9" w:rsidRDefault="00846757" w:rsidP="00C01D52">
            <w:pPr>
              <w:pStyle w:val="Default"/>
              <w:rPr>
                <w:sz w:val="20"/>
                <w:szCs w:val="20"/>
              </w:rPr>
            </w:pPr>
            <w:r w:rsidRPr="000515B9">
              <w:rPr>
                <w:sz w:val="20"/>
                <w:szCs w:val="20"/>
              </w:rPr>
              <w:t>O mais interessante:</w:t>
            </w:r>
          </w:p>
          <w:p w14:paraId="2C5E01FF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7F5640" w14:textId="77777777" w:rsidR="00846757" w:rsidRPr="000515B9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515B9">
              <w:rPr>
                <w:rFonts w:asciiTheme="minorHAnsi" w:hAnsiTheme="minorHAnsi" w:cstheme="minorHAnsi"/>
                <w:b w:val="0"/>
                <w:sz w:val="22"/>
                <w:szCs w:val="22"/>
              </w:rPr>
              <w:t>Uso de utilitários para clonar discos de memória secundária.</w:t>
            </w:r>
          </w:p>
          <w:p w14:paraId="091C9B16" w14:textId="77777777" w:rsidR="00846757" w:rsidRPr="000515B9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515B9">
              <w:rPr>
                <w:rFonts w:asciiTheme="minorHAnsi" w:hAnsiTheme="minorHAnsi" w:cstheme="minorHAnsi"/>
                <w:b w:val="0"/>
                <w:sz w:val="22"/>
                <w:szCs w:val="22"/>
              </w:rPr>
              <w:t>Uso de utilitários para criar máquinas virtuais.</w:t>
            </w:r>
          </w:p>
          <w:p w14:paraId="2976598F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3C569020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5FE3F8E9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757" w:rsidRPr="000B7B04" w14:paraId="3394D6F7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3792947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A316840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647948D2" w14:textId="77777777" w:rsidR="00846757" w:rsidRPr="00065991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1BEB9DDF" w14:textId="77777777" w:rsidR="00846757" w:rsidRPr="00296221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391437F9" w14:textId="77777777" w:rsidR="00846757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57B41BA1" w14:textId="77777777" w:rsidR="00846757" w:rsidRPr="00382D51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846757" w:rsidRPr="000B7B04" w14:paraId="1652A25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00795A6" w14:textId="77777777" w:rsidR="00846757" w:rsidRPr="00305C2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Trabalhos realizados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E04EBED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4DDBCF38" w14:textId="77777777" w:rsidR="00846757" w:rsidRPr="000515B9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515B9">
              <w:rPr>
                <w:rFonts w:asciiTheme="minorHAnsi" w:hAnsiTheme="minorHAnsi" w:cstheme="minorHAnsi"/>
                <w:b w:val="0"/>
                <w:sz w:val="22"/>
                <w:szCs w:val="22"/>
              </w:rPr>
              <w:t>Uso de utilitários para criar pen drive de arranque.</w:t>
            </w:r>
          </w:p>
          <w:p w14:paraId="04A97562" w14:textId="77777777" w:rsidR="00846757" w:rsidRPr="000515B9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515B9">
              <w:rPr>
                <w:rFonts w:asciiTheme="minorHAnsi" w:hAnsiTheme="minorHAnsi" w:cstheme="minorHAnsi"/>
                <w:b w:val="0"/>
                <w:sz w:val="22"/>
                <w:szCs w:val="22"/>
              </w:rPr>
              <w:t>Uso de utilitários para clonar discos de memória secundária.</w:t>
            </w:r>
          </w:p>
          <w:p w14:paraId="7408E280" w14:textId="77777777" w:rsidR="00846757" w:rsidRPr="000515B9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515B9">
              <w:rPr>
                <w:rFonts w:asciiTheme="minorHAnsi" w:hAnsiTheme="minorHAnsi" w:cstheme="minorHAnsi"/>
                <w:b w:val="0"/>
                <w:sz w:val="22"/>
                <w:szCs w:val="22"/>
              </w:rPr>
              <w:t>Uso de utilitários para criar máquinas virtuais.</w:t>
            </w:r>
          </w:p>
          <w:p w14:paraId="13E647A8" w14:textId="77777777" w:rsidR="00846757" w:rsidRPr="000515B9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515B9">
              <w:rPr>
                <w:rFonts w:asciiTheme="minorHAnsi" w:hAnsiTheme="minorHAnsi" w:cstheme="minorHAnsi"/>
                <w:b w:val="0"/>
                <w:sz w:val="22"/>
                <w:szCs w:val="22"/>
              </w:rPr>
              <w:t>Uso de utilitários para criar apresentações mais “dinâmicas” – “Prezi”.</w:t>
            </w:r>
          </w:p>
          <w:p w14:paraId="0457B4F4" w14:textId="77777777" w:rsidR="00846757" w:rsidRPr="000515B9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515B9">
              <w:rPr>
                <w:rFonts w:asciiTheme="minorHAnsi" w:hAnsiTheme="minorHAnsi" w:cstheme="minorHAnsi"/>
                <w:b w:val="0"/>
                <w:sz w:val="22"/>
                <w:szCs w:val="22"/>
              </w:rPr>
              <w:t>Uso de utilitários para assistência remota – “AnyDesk” e “TeamViewer”.</w:t>
            </w:r>
          </w:p>
          <w:p w14:paraId="33C59B9B" w14:textId="77777777" w:rsidR="00846757" w:rsidRPr="00306E7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  <w:lang w:val="pt-BR"/>
              </w:rPr>
            </w:pPr>
          </w:p>
          <w:p w14:paraId="3EEF4E2B" w14:textId="77777777" w:rsidR="00846757" w:rsidRDefault="00846757" w:rsidP="00C01D52">
            <w:pPr>
              <w:spacing w:before="120"/>
              <w:rPr>
                <w:rFonts w:cstheme="minorHAnsi"/>
              </w:rPr>
            </w:pPr>
          </w:p>
          <w:p w14:paraId="7D969EAF" w14:textId="77777777" w:rsidR="00846757" w:rsidRPr="00E93E8A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846757" w:rsidRPr="000B7B04" w14:paraId="65EE965E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B2A22A4" w14:textId="77777777" w:rsidR="00846757" w:rsidRPr="00305C2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Utilidade futura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A7FDB47" w14:textId="77777777" w:rsidR="00846757" w:rsidRDefault="00846757" w:rsidP="00C01D52">
            <w:pPr>
              <w:rPr>
                <w:bCs w:val="0"/>
                <w:sz w:val="20"/>
                <w:szCs w:val="20"/>
              </w:rPr>
            </w:pPr>
          </w:p>
          <w:p w14:paraId="360BE346" w14:textId="77777777" w:rsidR="00846757" w:rsidRPr="000515B9" w:rsidRDefault="00846757" w:rsidP="00C01D52">
            <w:pPr>
              <w:rPr>
                <w:b w:val="0"/>
                <w:bCs w:val="0"/>
              </w:rPr>
            </w:pPr>
            <w:r w:rsidRPr="000515B9">
              <w:rPr>
                <w:b w:val="0"/>
                <w:bCs w:val="0"/>
              </w:rPr>
              <w:t>Capacidade de instalar, configurar e utilizar as diferentes soluções informáticas ao nosso dispôr.</w:t>
            </w:r>
          </w:p>
          <w:p w14:paraId="011ABBEA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79A7BE6B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33411AD7" w14:textId="77777777" w:rsidR="00846757" w:rsidRDefault="00846757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63AF74CF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5D2106B5" w14:textId="77777777" w:rsidR="00846757" w:rsidRDefault="00846757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570B41F7" w14:textId="77777777" w:rsidR="00846757" w:rsidRPr="00305C27" w:rsidRDefault="00846757" w:rsidP="00C01D52">
            <w:pPr>
              <w:tabs>
                <w:tab w:val="left" w:pos="8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846757" w:rsidRPr="000B7B04" w14:paraId="31AF3BCB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D0B74BC" w14:textId="77777777" w:rsidR="00846757" w:rsidRPr="00305C27" w:rsidRDefault="00846757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Dificuldades sentidas e formas de as superar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B8A08F2" w14:textId="77777777" w:rsidR="00846757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4985EBAE" w14:textId="77777777" w:rsidR="00846757" w:rsidRPr="000515B9" w:rsidRDefault="00846757" w:rsidP="00C01D52">
            <w:pPr>
              <w:spacing w:before="120"/>
              <w:jc w:val="both"/>
              <w:rPr>
                <w:rFonts w:cstheme="minorHAnsi"/>
                <w:b w:val="0"/>
              </w:rPr>
            </w:pPr>
            <w:r w:rsidRPr="000515B9">
              <w:rPr>
                <w:rFonts w:cstheme="minorHAnsi"/>
                <w:b w:val="0"/>
              </w:rPr>
              <w:t>Não senti dificuldades nesta UFCD.</w:t>
            </w:r>
          </w:p>
        </w:tc>
      </w:tr>
      <w:tr w:rsidR="00846757" w:rsidRPr="000B7B04" w14:paraId="410AE3D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A959C76" w14:textId="77777777" w:rsidR="00846757" w:rsidRPr="000515B9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515B9">
              <w:rPr>
                <w:rFonts w:ascii="Arial" w:hAnsi="Arial" w:cs="Arial"/>
                <w:sz w:val="20"/>
                <w:szCs w:val="20"/>
              </w:rPr>
              <w:t>Outras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A019CF" w14:textId="77777777" w:rsidR="00846757" w:rsidRPr="000B7B04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846757" w14:paraId="2CB249BF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59D4113D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37A63258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DE623FF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0FFD92A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Helder Gamitas Jorge</w:t>
            </w:r>
          </w:p>
          <w:p w14:paraId="723AC68B" w14:textId="77777777" w:rsidR="00846757" w:rsidRDefault="00846757" w:rsidP="00C01D52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53DFBBBB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4931D644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7F5C6AC" w14:textId="77777777" w:rsidR="00846757" w:rsidRDefault="00846757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D37167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31/10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8F5C880" wp14:editId="3819D235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3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3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C7A86D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F5C880" id="_x0000_s1062" style="position:absolute;left:0;text-align:left;margin-left:303.45pt;margin-top:-.25pt;width:136.5pt;height:22.45pt;z-index:25169715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A3QHkGvAwAA0wkAAA4AAAAAAAAAAAAAAAAALgIAAGRycy9lMm9Eb2MueG1s&#10;UEsBAi0AFAAGAAgAAAAhAPlJrI7fAAAACAEAAA8AAAAAAAAAAAAAAAAACQYAAGRycy9kb3ducmV2&#10;LnhtbFBLBQYAAAAABAAEAPMAAAAVBwAAAAA=&#10;">
                      <v:shape id="Text Box 24" o:spid="_x0000_s1063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<v:textbox>
                          <w:txbxContent>
                            <w:p w14:paraId="2BC7A86D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64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/2018</w:t>
            </w:r>
          </w:p>
        </w:tc>
      </w:tr>
      <w:tr w:rsidR="00846757" w14:paraId="4C5A41E1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4EC3E93F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4CD7ECF4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2AA2908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F4C9F6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5DF4A2BB" w14:textId="77777777" w:rsidR="00846757" w:rsidRPr="00E23038" w:rsidRDefault="00846757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0D13BAE6" w14:textId="77777777" w:rsidR="00846757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48F5D0A9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952CBB3" w14:textId="77777777" w:rsidR="00846757" w:rsidRDefault="00846757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85D3F83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51A210D2" wp14:editId="516C32C3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41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42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9416DA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A210D2" id="_x0000_s1065" style="position:absolute;left:0;text-align:left;margin-left:303.45pt;margin-top:-.25pt;width:136.5pt;height:22.45pt;z-index:25169817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T5jwI64DAADTCQAADgAAAAAAAAAAAAAAAAAuAgAAZHJzL2Uyb0RvYy54bWxQ&#10;SwECLQAUAAYACAAAACEA+Umsjt8AAAAIAQAADwAAAAAAAAAAAAAAAAAIBgAAZHJzL2Rvd25yZXYu&#10;eG1sUEsFBgAAAAAEAAQA8wAAABQHAAAAAA==&#10;">
                      <v:shape id="Text Box 24" o:spid="_x0000_s1066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<v:textbox>
                          <w:txbxContent>
                            <w:p w14:paraId="659416DA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67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846757" w14:paraId="3F31FF0D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3D9E44E8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Mediador(a)</w:t>
            </w:r>
          </w:p>
          <w:p w14:paraId="7BC64EE5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1CDA680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97920FD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46F3755C" w14:textId="77777777" w:rsidR="00846757" w:rsidRPr="00E23038" w:rsidRDefault="00846757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04EA270A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25E84B3B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B9ACA6F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C54E069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3EE440F3" wp14:editId="559C8983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4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4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81AC45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E440F3" id="_x0000_s1068" style="position:absolute;left:0;text-align:left;margin-left:303.45pt;margin-top:-.25pt;width:136.5pt;height:22.45pt;z-index:25169920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Dxz+j64DAADTCQAADgAAAAAAAAAAAAAAAAAuAgAAZHJzL2Uyb0RvYy54bWxQ&#10;SwECLQAUAAYACAAAACEA+Umsjt8AAAAIAQAADwAAAAAAAAAAAAAAAAAIBgAAZHJzL2Rvd25yZXYu&#10;eG1sUEsFBgAAAAAEAAQA8wAAABQHAAAAAA==&#10;">
                      <v:shape id="Text Box 24" o:spid="_x0000_s1069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<v:textbox>
                          <w:txbxContent>
                            <w:p w14:paraId="4081AC45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70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7C126691" w14:textId="77777777" w:rsidR="00846757" w:rsidRPr="00CB2AE9" w:rsidRDefault="00846757" w:rsidP="00846757">
      <w:pPr>
        <w:rPr>
          <w:rFonts w:ascii="Arial" w:hAnsi="Arial" w:cs="Arial"/>
          <w:sz w:val="24"/>
          <w:szCs w:val="24"/>
        </w:rPr>
      </w:pPr>
    </w:p>
    <w:p w14:paraId="083A1809" w14:textId="71543B42" w:rsidR="00846757" w:rsidRDefault="00846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846757" w14:paraId="37782E21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8E9ABFE" w14:textId="77777777" w:rsidR="00846757" w:rsidRPr="002364AB" w:rsidRDefault="00846757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846757" w14:paraId="2B545381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88E6F66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FORMANDO(A): Helder Gamitas Jorge</w:t>
            </w:r>
          </w:p>
        </w:tc>
      </w:tr>
      <w:tr w:rsidR="00846757" w14:paraId="6CCA52DC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D143F39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846757" w14:paraId="40758B5C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8D9A401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Sistemas de Rede Local.0799</w:t>
            </w:r>
          </w:p>
        </w:tc>
      </w:tr>
      <w:tr w:rsidR="00846757" w14:paraId="02E77E9C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8702FD2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José Paulo Ramos</w:t>
            </w:r>
          </w:p>
        </w:tc>
      </w:tr>
      <w:tr w:rsidR="00846757" w14:paraId="39EA9B9E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05F0C8C5" w14:textId="77777777" w:rsidR="00846757" w:rsidRPr="00146CF3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0152D37D" w14:textId="77777777" w:rsidR="00846757" w:rsidRPr="00305C27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61880311" w14:textId="77777777" w:rsidR="00846757" w:rsidRPr="006039E8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846757" w14:paraId="3283FC50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7860BEC8" w14:textId="77777777" w:rsidR="00846757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846757" w:rsidRPr="000B7B04" w14:paraId="01BA696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C735412" w14:textId="77777777" w:rsidR="00846757" w:rsidRPr="00EB74FC" w:rsidRDefault="00846757" w:rsidP="00C01D5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EB74FC">
              <w:rPr>
                <w:rFonts w:asciiTheme="minorHAnsi" w:hAnsiTheme="minorHAnsi" w:cstheme="minorHAnsi"/>
                <w:sz w:val="20"/>
                <w:szCs w:val="20"/>
              </w:rPr>
              <w:t xml:space="preserve">O mais </w:t>
            </w:r>
            <w:r w:rsidRPr="00EB74FC">
              <w:rPr>
                <w:sz w:val="20"/>
                <w:szCs w:val="20"/>
              </w:rPr>
              <w:t>interessante</w:t>
            </w:r>
          </w:p>
          <w:p w14:paraId="3F6CE332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4F54D8E5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As actividades mais interessantes deste módulo foram os exercícios de criação de redes usando o simulador Cisco - Packet Tracer.</w:t>
            </w:r>
          </w:p>
          <w:p w14:paraId="051199F8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0F4C6B3B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757" w:rsidRPr="000B7B04" w14:paraId="2FDE5057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769C238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</w:p>
          <w:p w14:paraId="5F4CD495" w14:textId="77777777" w:rsidR="00846757" w:rsidRPr="00305C2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21843ABD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 tema menos interessante foi a listagem dos equipamentos usados para instalar redes locais.</w:t>
            </w:r>
          </w:p>
          <w:p w14:paraId="68CE19A2" w14:textId="77777777" w:rsidR="00846757" w:rsidRPr="00296221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45BA45CD" w14:textId="77777777" w:rsidR="00846757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16149D2C" w14:textId="77777777" w:rsidR="00846757" w:rsidRPr="00382D51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846757" w:rsidRPr="000B7B04" w14:paraId="752E82CD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EBCEBA6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Trabalhos realizados</w:t>
            </w:r>
          </w:p>
          <w:p w14:paraId="30A93B89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675DD6E7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Aplicação de conhecimentos no simulador Cisco Packet Tracer:</w:t>
            </w:r>
          </w:p>
          <w:p w14:paraId="160A377C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- Desenho e configuração de duas redes com servidor DHCP (IP Classe C).</w:t>
            </w:r>
          </w:p>
          <w:p w14:paraId="20FF422D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- Desenho e configuração de duas redes com servidores: DHCP, DNS, Web e Email. (IP Classe C).</w:t>
            </w:r>
          </w:p>
          <w:p w14:paraId="7B9A7FAD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- Desenho e subneting de 8 Subnets com IP e Máscara “Classe B”.</w:t>
            </w:r>
          </w:p>
          <w:p w14:paraId="71210D0D" w14:textId="77777777" w:rsidR="00846757" w:rsidRPr="00D8018C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- Desenho e subneting de LAN’s com WAN’s usando máscara fixa e máscara variável.</w:t>
            </w:r>
          </w:p>
          <w:p w14:paraId="1BFE99A5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- Desenho e subneting de LAN’s com WAN’s implementando máscara variável e usando ligações dedicadas com sincronização da rede de comunicação.</w:t>
            </w:r>
          </w:p>
          <w:p w14:paraId="11591467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21707582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7258B7A4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508A105A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5BA23D9C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7A227F9B" w14:textId="77777777" w:rsidR="00846757" w:rsidRPr="00432B2F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188659C4" w14:textId="77777777" w:rsidR="00846757" w:rsidRPr="00E93E8A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846757" w:rsidRPr="000B7B04" w14:paraId="74545538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45CE112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Utilidade futura</w:t>
            </w:r>
          </w:p>
          <w:p w14:paraId="4A3326E9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27689B67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Este módulo serve de base para a compreensão e criação de redes locais.</w:t>
            </w:r>
          </w:p>
          <w:p w14:paraId="731E8153" w14:textId="77777777" w:rsidR="00846757" w:rsidRPr="00EB74FC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 familiarização com o simulador da CISCO é muito importante para projetar a formação/certificação CISCO.</w:t>
            </w:r>
            <w:r>
              <w:rPr>
                <w:sz w:val="20"/>
                <w:szCs w:val="20"/>
              </w:rPr>
              <w:tab/>
            </w:r>
          </w:p>
        </w:tc>
      </w:tr>
      <w:tr w:rsidR="00846757" w:rsidRPr="000B7B04" w14:paraId="3B0DCAB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2564026" w14:textId="77777777" w:rsidR="00846757" w:rsidRDefault="00846757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Dificuldades sentidas e formas de as superar</w:t>
            </w:r>
          </w:p>
          <w:p w14:paraId="21E7E6EB" w14:textId="77777777" w:rsidR="00846757" w:rsidRDefault="00846757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929B8A" w14:textId="77777777" w:rsidR="00846757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Na fase inicial do módulo foi implementado um método de exposição que não me permitia acompanhar o que estava a ser explicado. Este problema ocorreu porque não conhecia os termos tecnicos que estavam a ser usados.</w:t>
            </w:r>
          </w:p>
          <w:p w14:paraId="0B65D2A1" w14:textId="77777777" w:rsidR="00846757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5C4E27A1" w14:textId="77777777" w:rsidR="00846757" w:rsidRPr="00EB74FC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Para superar este problema é necessário solicitar ao formador que apresente o significado dos diferentes termos tecnicos que está a introduzir.</w:t>
            </w:r>
          </w:p>
          <w:p w14:paraId="3D532DB8" w14:textId="77777777" w:rsidR="00846757" w:rsidRPr="000B7B04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846757" w:rsidRPr="000B7B04" w14:paraId="75ACA79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B263395" w14:textId="77777777" w:rsidR="00846757" w:rsidRPr="00C45DB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45DB7">
              <w:rPr>
                <w:rFonts w:ascii="Arial" w:hAnsi="Arial" w:cs="Arial"/>
                <w:sz w:val="20"/>
                <w:szCs w:val="20"/>
              </w:rPr>
              <w:t>Outras</w:t>
            </w:r>
          </w:p>
          <w:p w14:paraId="2395ACF4" w14:textId="77777777" w:rsidR="00846757" w:rsidRPr="00EB74FC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EB74FC">
              <w:rPr>
                <w:rFonts w:cstheme="minorHAnsi"/>
                <w:b w:val="0"/>
              </w:rPr>
              <w:t>Deve ser dada uma atenção especial aos materiais necessários ao bom funcionamento dos módulos, a saber:</w:t>
            </w:r>
          </w:p>
          <w:p w14:paraId="4018CD9B" w14:textId="77777777" w:rsidR="00846757" w:rsidRPr="00EB74FC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EB74FC">
              <w:rPr>
                <w:rFonts w:cstheme="minorHAnsi"/>
                <w:b w:val="0"/>
              </w:rPr>
              <w:t>- Material de escrita para quadro branco.</w:t>
            </w:r>
          </w:p>
          <w:p w14:paraId="1294794B" w14:textId="77777777" w:rsidR="00846757" w:rsidRPr="00EB74FC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EB74FC">
              <w:rPr>
                <w:rFonts w:cstheme="minorHAnsi"/>
                <w:b w:val="0"/>
              </w:rPr>
              <w:t>- Permitir a criação atempada de conta de utilizador no nosso PC, para que seja possivel instalar os programas necessários.</w:t>
            </w:r>
          </w:p>
          <w:p w14:paraId="64FDFEBF" w14:textId="77777777" w:rsidR="00846757" w:rsidRPr="00EB74FC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EB74FC">
              <w:rPr>
                <w:rFonts w:cstheme="minorHAnsi"/>
                <w:b w:val="0"/>
              </w:rPr>
              <w:t>- Permitir acesso a uma rede wireless de qualidade.</w:t>
            </w:r>
          </w:p>
          <w:p w14:paraId="7F22D0AE" w14:textId="77777777" w:rsidR="00846757" w:rsidRPr="00C45DB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846757" w14:paraId="6703C6D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7BA6E402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4C8626EC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19011DC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F0A14DE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Hélder Gamitas Jorge</w:t>
            </w:r>
          </w:p>
          <w:p w14:paraId="60CF4A5C" w14:textId="77777777" w:rsidR="00846757" w:rsidRDefault="00846757" w:rsidP="00C01D52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0B6490BA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2C10F93A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235EEC1" w14:textId="77777777" w:rsidR="00846757" w:rsidRDefault="00846757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151CF0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05 / 06 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BC2296F" wp14:editId="12BC85A8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4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4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CD2242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2296F" id="_x0000_s1071" style="position:absolute;left:0;text-align:left;margin-left:303.45pt;margin-top:-.25pt;width:136.5pt;height:22.45pt;z-index:25170124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">
                      <v:shape id="Text Box 24" o:spid="_x0000_s1072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<v:textbox>
                          <w:txbxContent>
                            <w:p w14:paraId="27CD2242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73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 2018</w:t>
            </w:r>
          </w:p>
        </w:tc>
      </w:tr>
      <w:tr w:rsidR="00846757" w14:paraId="742FF8A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16F084B8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2420536C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72D2224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98372A0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72D16320" w14:textId="77777777" w:rsidR="00846757" w:rsidRPr="00E23038" w:rsidRDefault="00846757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5D4BE41" w14:textId="77777777" w:rsidR="00846757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2D93B8BA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7228DBE" w14:textId="77777777" w:rsidR="00846757" w:rsidRDefault="00846757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A46128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65603B19" wp14:editId="37C80958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5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5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D47C87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603B19" id="_x0000_s1074" style="position:absolute;left:0;text-align:left;margin-left:303.45pt;margin-top:-.25pt;width:136.5pt;height:22.45pt;z-index:25170227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BUtTG64DAADTCQAADgAAAAAAAAAAAAAAAAAuAgAAZHJzL2Uyb0RvYy54bWxQ&#10;SwECLQAUAAYACAAAACEA+Umsjt8AAAAIAQAADwAAAAAAAAAAAAAAAAAIBgAAZHJzL2Rvd25yZXYu&#10;eG1sUEsFBgAAAAAEAAQA8wAAABQHAAAAAA==&#10;">
                      <v:shape id="Text Box 24" o:spid="_x0000_s1075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<v:textbox>
                          <w:txbxContent>
                            <w:p w14:paraId="62D47C87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76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846757" w14:paraId="7FA7A52B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6F63C0B6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Mediador(a)</w:t>
            </w:r>
          </w:p>
          <w:p w14:paraId="60E50B6A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DF3C0BE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B360DB2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03B822E2" w14:textId="77777777" w:rsidR="00846757" w:rsidRPr="00E23038" w:rsidRDefault="00846757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A1EFAF0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218DA3EE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1D693AA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FEBAF0F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101B57F4" wp14:editId="0409DD19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5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54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18FDED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1B57F4" id="_x0000_s1077" style="position:absolute;left:0;text-align:left;margin-left:303.45pt;margin-top:-.25pt;width:136.5pt;height:22.45pt;z-index:25170329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CbRwNJsAMAANMJAAAOAAAAAAAAAAAAAAAAAC4CAABkcnMvZTJvRG9jLnht&#10;bFBLAQItABQABgAIAAAAIQD5SayO3wAAAAgBAAAPAAAAAAAAAAAAAAAAAAoGAABkcnMvZG93bnJl&#10;di54bWxQSwUGAAAAAAQABADzAAAAFgcAAAAA&#10;">
                      <v:shape id="Text Box 24" o:spid="_x0000_s1078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<v:textbox>
                          <w:txbxContent>
                            <w:p w14:paraId="5D18FDED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79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5D7850D7" w14:textId="77777777" w:rsidR="00846757" w:rsidRPr="00CB2AE9" w:rsidRDefault="00846757" w:rsidP="00846757">
      <w:pPr>
        <w:rPr>
          <w:rFonts w:ascii="Arial" w:hAnsi="Arial" w:cs="Arial"/>
          <w:sz w:val="24"/>
          <w:szCs w:val="24"/>
        </w:rPr>
      </w:pP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846757" w14:paraId="213BDDA3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1897434" w14:textId="77777777" w:rsidR="00846757" w:rsidRPr="002364AB" w:rsidRDefault="00846757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846757" w14:paraId="2A399E3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0B27B87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FORMANDO(A): Helder Gamitas Jorge</w:t>
            </w:r>
          </w:p>
        </w:tc>
      </w:tr>
      <w:tr w:rsidR="00846757" w14:paraId="06112452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F76A7D2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846757" w14:paraId="6E8BBD57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AAB092C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Serviços Adicionais de Rede.0800</w:t>
            </w:r>
          </w:p>
        </w:tc>
      </w:tr>
      <w:tr w:rsidR="00846757" w14:paraId="47DBDC1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1EBA314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José Paulo Ramos</w:t>
            </w:r>
          </w:p>
        </w:tc>
      </w:tr>
      <w:tr w:rsidR="00846757" w14:paraId="34C17418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5897C73C" w14:textId="77777777" w:rsidR="00846757" w:rsidRPr="00146CF3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51C327F4" w14:textId="77777777" w:rsidR="00846757" w:rsidRPr="00305C27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46E0AFB4" w14:textId="77777777" w:rsidR="00846757" w:rsidRPr="006039E8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846757" w14:paraId="280EE5F9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7C8F7F2D" w14:textId="77777777" w:rsidR="00846757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846757" w:rsidRPr="000B7B04" w14:paraId="255F6DF1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E99486A" w14:textId="77777777" w:rsidR="00846757" w:rsidRPr="00457038" w:rsidRDefault="00846757" w:rsidP="00C01D52">
            <w:pPr>
              <w:pStyle w:val="Default"/>
              <w:rPr>
                <w:sz w:val="20"/>
                <w:szCs w:val="20"/>
              </w:rPr>
            </w:pPr>
            <w:r w:rsidRPr="00457038">
              <w:rPr>
                <w:sz w:val="20"/>
                <w:szCs w:val="20"/>
              </w:rPr>
              <w:t>O mais interessante</w:t>
            </w:r>
          </w:p>
          <w:p w14:paraId="397BE4DF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61081B19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As actividades mais interessantes deste módulo foram os exercícios de criação de redes usando o simulador Cisco - Packet Tracer: Routing Estático e Dinâmico (RIPv2 e OSPF)</w:t>
            </w:r>
          </w:p>
          <w:p w14:paraId="0F0470FE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386F6AC2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757" w:rsidRPr="000B7B04" w14:paraId="5073DD75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9098BBE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</w:p>
          <w:p w14:paraId="5E42E604" w14:textId="77777777" w:rsidR="00846757" w:rsidRPr="00305C2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477F1A2B" w14:textId="77777777" w:rsidR="00846757" w:rsidRPr="00296221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721BC0FB" w14:textId="77777777" w:rsidR="00846757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2DC74376" w14:textId="77777777" w:rsidR="00846757" w:rsidRPr="00382D51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846757" w:rsidRPr="000B7B04" w14:paraId="3D0EC3F3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803B84F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Trabalhos realizados</w:t>
            </w:r>
          </w:p>
          <w:p w14:paraId="11C26A45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6A739C0D" w14:textId="77777777" w:rsidR="00846757" w:rsidRPr="00457038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457038">
              <w:rPr>
                <w:rFonts w:cstheme="minorHAnsi"/>
                <w:b w:val="0"/>
              </w:rPr>
              <w:t>Aplicação de conhecimentos no simulador Cisco Packet Tracer:</w:t>
            </w:r>
          </w:p>
          <w:p w14:paraId="70368765" w14:textId="77777777" w:rsidR="00846757" w:rsidRPr="00457038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457038">
              <w:rPr>
                <w:rFonts w:cstheme="minorHAnsi"/>
                <w:b w:val="0"/>
              </w:rPr>
              <w:t>- Uso geral da CLI.</w:t>
            </w:r>
          </w:p>
          <w:p w14:paraId="76F52460" w14:textId="77777777" w:rsidR="00846757" w:rsidRPr="00457038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457038">
              <w:rPr>
                <w:rFonts w:cstheme="minorHAnsi"/>
                <w:b w:val="0"/>
              </w:rPr>
              <w:t>- Configuração de routers para Routing Estático.</w:t>
            </w:r>
          </w:p>
          <w:p w14:paraId="35816C4A" w14:textId="77777777" w:rsidR="00846757" w:rsidRPr="00457038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457038">
              <w:rPr>
                <w:rFonts w:cstheme="minorHAnsi"/>
                <w:b w:val="0"/>
              </w:rPr>
              <w:t>- Configuração de routers para Routing Dinâmico: RIPv2 e OSPF.</w:t>
            </w:r>
          </w:p>
          <w:p w14:paraId="41241EA3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21B81F32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2F917BAF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7B42BD17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4A5D175D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705615F0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31947925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27F85C15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7DF14AB9" w14:textId="77777777" w:rsidR="00846757" w:rsidRPr="00432B2F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2CCC84C8" w14:textId="77777777" w:rsidR="00846757" w:rsidRPr="00E93E8A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846757" w:rsidRPr="000B7B04" w14:paraId="3BE9EBB6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A800C34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Utilidade futura</w:t>
            </w:r>
          </w:p>
          <w:p w14:paraId="1D61194F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3114AD43" w14:textId="77777777" w:rsidR="00846757" w:rsidRPr="00457038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457038">
              <w:rPr>
                <w:rFonts w:cstheme="minorHAnsi"/>
                <w:b w:val="0"/>
              </w:rPr>
              <w:t>Este módulo serviu para desenvolver competências de criação de redes, recorrendo a routing estático e routing dinâmico.</w:t>
            </w:r>
          </w:p>
          <w:p w14:paraId="0147BAB6" w14:textId="77777777" w:rsidR="00846757" w:rsidRPr="00457038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457038">
              <w:rPr>
                <w:rFonts w:cstheme="minorHAnsi"/>
                <w:b w:val="0"/>
              </w:rPr>
              <w:t>A familiarização com o simulador da CISCO é muito importante para projetar a formação/certificação CISCO.</w:t>
            </w:r>
          </w:p>
          <w:p w14:paraId="37D283A7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2211659A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10739246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3CBF4C4A" w14:textId="77777777" w:rsidR="00846757" w:rsidRDefault="00846757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11DE89F4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215F0BAB" w14:textId="77777777" w:rsidR="00846757" w:rsidRDefault="00846757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564F512C" w14:textId="77777777" w:rsidR="00846757" w:rsidRPr="00305C27" w:rsidRDefault="00846757" w:rsidP="00C01D52">
            <w:pPr>
              <w:tabs>
                <w:tab w:val="left" w:pos="8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846757" w:rsidRPr="000B7B04" w14:paraId="3FA1265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8048015" w14:textId="77777777" w:rsidR="00846757" w:rsidRDefault="00846757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Dificuldades sentidas e formas de as superar</w:t>
            </w:r>
          </w:p>
          <w:p w14:paraId="7FB26CBB" w14:textId="77777777" w:rsidR="00846757" w:rsidRDefault="00846757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B025098" w14:textId="77777777" w:rsidR="00846757" w:rsidRPr="00457038" w:rsidRDefault="00846757" w:rsidP="00C01D52">
            <w:pPr>
              <w:spacing w:before="120"/>
              <w:jc w:val="both"/>
              <w:rPr>
                <w:rFonts w:cstheme="minorHAnsi"/>
                <w:b w:val="0"/>
              </w:rPr>
            </w:pPr>
            <w:r w:rsidRPr="00457038">
              <w:rPr>
                <w:rFonts w:cstheme="minorHAnsi"/>
                <w:b w:val="0"/>
              </w:rPr>
              <w:t>Não senti dificuldades neste módulo.</w:t>
            </w:r>
          </w:p>
          <w:p w14:paraId="22DAD16E" w14:textId="77777777" w:rsidR="00846757" w:rsidRPr="000B7B04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846757" w:rsidRPr="000B7B04" w14:paraId="163CA2D9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448354A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45DB7">
              <w:rPr>
                <w:rFonts w:ascii="Arial" w:hAnsi="Arial" w:cs="Arial"/>
                <w:sz w:val="20"/>
                <w:szCs w:val="20"/>
              </w:rPr>
              <w:t>Outras</w:t>
            </w:r>
          </w:p>
          <w:p w14:paraId="01312A62" w14:textId="77777777" w:rsidR="00846757" w:rsidRPr="00C45DB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5633A48D" w14:textId="77777777" w:rsidR="00846757" w:rsidRPr="00C45DB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846757" w14:paraId="341726C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2F4013CF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4844AFC9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E1885B8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DCE9332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Hélder Gamitas Jorge</w:t>
            </w:r>
          </w:p>
          <w:p w14:paraId="58F1DD93" w14:textId="77777777" w:rsidR="00846757" w:rsidRDefault="00846757" w:rsidP="00C01D52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51CE2645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6C9F050C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B91915A" w14:textId="77777777" w:rsidR="00846757" w:rsidRDefault="00846757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81E411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12 / 09 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294B2653" wp14:editId="430A1478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56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57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020C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4B2653" id="_x0000_s1080" style="position:absolute;left:0;text-align:left;margin-left:303.45pt;margin-top:-.25pt;width:136.5pt;height:22.45pt;z-index:25170534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JZl2Hq4DAADTCQAADgAAAAAAAAAAAAAAAAAuAgAAZHJzL2Uyb0RvYy54bWxQ&#10;SwECLQAUAAYACAAAACEA+Umsjt8AAAAIAQAADwAAAAAAAAAAAAAAAAAIBgAAZHJzL2Rvd25yZXYu&#10;eG1sUEsFBgAAAAAEAAQA8wAAABQHAAAAAA==&#10;">
                      <v:shape id="Text Box 24" o:spid="_x0000_s1081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<v:textbox>
                          <w:txbxContent>
                            <w:p w14:paraId="69AB020C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82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 2018</w:t>
            </w:r>
          </w:p>
        </w:tc>
      </w:tr>
      <w:tr w:rsidR="00846757" w14:paraId="40B05F45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7736BE5C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0A31C01E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1A3F992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AAA1221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69866FC0" w14:textId="77777777" w:rsidR="00846757" w:rsidRPr="00E23038" w:rsidRDefault="00846757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57A0B04" w14:textId="77777777" w:rsidR="00846757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1605725F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A0158C9" w14:textId="77777777" w:rsidR="00846757" w:rsidRDefault="00846757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B812A7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74C02305" wp14:editId="0A0C7872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59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6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780045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C02305" id="_x0000_s1083" style="position:absolute;left:0;text-align:left;margin-left:303.45pt;margin-top:-.25pt;width:136.5pt;height:22.45pt;z-index:25170636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LbWPma4DAADTCQAADgAAAAAAAAAAAAAAAAAuAgAAZHJzL2Uyb0RvYy54bWxQ&#10;SwECLQAUAAYACAAAACEA+Umsjt8AAAAIAQAADwAAAAAAAAAAAAAAAAAIBgAAZHJzL2Rvd25yZXYu&#10;eG1sUEsFBgAAAAAEAAQA8wAAABQHAAAAAA==&#10;">
                      <v:shape id="Text Box 24" o:spid="_x0000_s1084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<v:textbox>
                          <w:txbxContent>
                            <w:p w14:paraId="56780045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85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846757" w14:paraId="0D32393D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4943A24C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Mediador(a)</w:t>
            </w:r>
          </w:p>
          <w:p w14:paraId="42B61B58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43E1B9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A375F7B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4956D364" w14:textId="77777777" w:rsidR="00846757" w:rsidRPr="00E23038" w:rsidRDefault="00846757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22F877C6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3117B59B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9ECA81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7CBB6D7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1B756A2F" wp14:editId="02774C78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6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6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109926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756A2F" id="_x0000_s1086" style="position:absolute;left:0;text-align:left;margin-left:303.45pt;margin-top:-.25pt;width:136.5pt;height:22.45pt;z-index:25170739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">
                      <v:shape id="Text Box 24" o:spid="_x0000_s1087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61109926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88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5ACA988C" w14:textId="698C8D98" w:rsidR="00846757" w:rsidRDefault="00846757" w:rsidP="00846757">
      <w:pPr>
        <w:rPr>
          <w:rFonts w:ascii="Arial" w:hAnsi="Arial" w:cs="Arial"/>
          <w:sz w:val="24"/>
          <w:szCs w:val="24"/>
        </w:rPr>
      </w:pPr>
    </w:p>
    <w:p w14:paraId="5020F8C7" w14:textId="77777777" w:rsidR="00846757" w:rsidRDefault="00846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846757" w14:paraId="704A84A2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4905646" w14:textId="77777777" w:rsidR="00846757" w:rsidRPr="002364AB" w:rsidRDefault="00846757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846757" w14:paraId="2702DD53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5CF2672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FORMANDO(A): Helder Gamitas Jorge</w:t>
            </w:r>
          </w:p>
        </w:tc>
      </w:tr>
      <w:tr w:rsidR="00846757" w14:paraId="52EF0AFC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3F18102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846757" w14:paraId="0C8A59E7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785368C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 Administração de Redes Locais.0801</w:t>
            </w:r>
          </w:p>
        </w:tc>
      </w:tr>
      <w:tr w:rsidR="00846757" w14:paraId="62B8D89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2A79982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José Paulo Ramos</w:t>
            </w:r>
          </w:p>
        </w:tc>
      </w:tr>
      <w:tr w:rsidR="00846757" w14:paraId="79B438AC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685A9DFA" w14:textId="77777777" w:rsidR="00846757" w:rsidRPr="00146CF3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776B80B2" w14:textId="77777777" w:rsidR="00846757" w:rsidRPr="00305C27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723516AF" w14:textId="77777777" w:rsidR="00846757" w:rsidRPr="006039E8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846757" w14:paraId="1D4B19C2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11EF1D7E" w14:textId="77777777" w:rsidR="00846757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846757" w:rsidRPr="000B7B04" w14:paraId="6F1FF33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527D6AE" w14:textId="77777777" w:rsidR="00846757" w:rsidRPr="00EA344A" w:rsidRDefault="00846757" w:rsidP="00C01D52">
            <w:pPr>
              <w:pStyle w:val="Default"/>
              <w:rPr>
                <w:sz w:val="20"/>
                <w:szCs w:val="20"/>
              </w:rPr>
            </w:pPr>
            <w:r w:rsidRPr="00EA344A">
              <w:rPr>
                <w:sz w:val="20"/>
                <w:szCs w:val="20"/>
              </w:rPr>
              <w:t>O mais interessante</w:t>
            </w:r>
          </w:p>
          <w:p w14:paraId="4463BBAF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412406AF" w14:textId="77777777" w:rsidR="00846757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actividade mais interessante deste módulo foi a criação de uma rede local usando a solução “Inter-Vlan-Routing”.</w:t>
            </w:r>
          </w:p>
          <w:p w14:paraId="1E2146CF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7DA647DD" w14:textId="77777777" w:rsidR="00846757" w:rsidRPr="00B94ACB" w:rsidRDefault="00846757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6757" w:rsidRPr="000B7B04" w14:paraId="2D2813CF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7C2E158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</w:p>
          <w:p w14:paraId="4A4BCEC0" w14:textId="77777777" w:rsidR="00846757" w:rsidRPr="00305C2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59477729" w14:textId="77777777" w:rsidR="00846757" w:rsidRPr="00296221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25B350D0" w14:textId="77777777" w:rsidR="00846757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6B300B22" w14:textId="77777777" w:rsidR="00846757" w:rsidRPr="00382D51" w:rsidRDefault="00846757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846757" w:rsidRPr="000B7B04" w14:paraId="51C3543C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58CBACC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Trabalhos realizados</w:t>
            </w:r>
          </w:p>
          <w:p w14:paraId="32E712B4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65C56120" w14:textId="77777777" w:rsidR="00846757" w:rsidRPr="00EA344A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EA344A">
              <w:rPr>
                <w:rFonts w:cstheme="minorHAnsi"/>
                <w:b w:val="0"/>
              </w:rPr>
              <w:t>Aplicação de conhecimentos necessários ao desenvolvimento de redes locais no curso CCNA da  CISCO.</w:t>
            </w:r>
          </w:p>
          <w:p w14:paraId="602BEB61" w14:textId="77777777" w:rsidR="00846757" w:rsidRPr="00EA344A" w:rsidRDefault="00846757" w:rsidP="00C01D52">
            <w:pPr>
              <w:spacing w:before="120"/>
              <w:rPr>
                <w:rFonts w:cstheme="minorHAnsi"/>
                <w:b w:val="0"/>
              </w:rPr>
            </w:pPr>
          </w:p>
          <w:p w14:paraId="0FF1D184" w14:textId="77777777" w:rsidR="00846757" w:rsidRPr="00EA344A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EA344A">
              <w:rPr>
                <w:rFonts w:cstheme="minorHAnsi"/>
                <w:b w:val="0"/>
              </w:rPr>
              <w:t>Aplicação de conhecimentos de Switching (STP) + Vlans no simulador Cisco Packet Tracer:</w:t>
            </w:r>
          </w:p>
          <w:p w14:paraId="4AFF704C" w14:textId="77777777" w:rsidR="00846757" w:rsidRPr="00EA344A" w:rsidRDefault="00846757" w:rsidP="00C01D52">
            <w:pPr>
              <w:spacing w:before="120"/>
              <w:rPr>
                <w:rFonts w:cstheme="minorHAnsi"/>
                <w:b w:val="0"/>
              </w:rPr>
            </w:pPr>
          </w:p>
          <w:p w14:paraId="4483E80E" w14:textId="77777777" w:rsidR="00846757" w:rsidRPr="00EA344A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EA344A">
              <w:rPr>
                <w:rFonts w:cstheme="minorHAnsi"/>
                <w:b w:val="0"/>
              </w:rPr>
              <w:t>Criação de uma rede local usando a solução “Inter-Vlan-Routing”.</w:t>
            </w:r>
          </w:p>
          <w:p w14:paraId="136A2FC4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6BB71B09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6A95283F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7735DC04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68466B34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708B9D81" w14:textId="77777777" w:rsidR="00846757" w:rsidRPr="00432B2F" w:rsidRDefault="00846757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3726421E" w14:textId="77777777" w:rsidR="00846757" w:rsidRPr="00E93E8A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846757" w:rsidRPr="000B7B04" w14:paraId="64F5061F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D836BBF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Utilidade futura</w:t>
            </w:r>
          </w:p>
          <w:p w14:paraId="45C95215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575EC559" w14:textId="77777777" w:rsidR="00846757" w:rsidRPr="00EA344A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EA344A">
              <w:rPr>
                <w:rFonts w:cstheme="minorHAnsi"/>
                <w:b w:val="0"/>
              </w:rPr>
              <w:t>Este módulo serviu para desenvolver competências de criação de redes locais, recorrendo a diferentes soluções de Switching + Vlans.</w:t>
            </w:r>
          </w:p>
          <w:p w14:paraId="69C5B960" w14:textId="77777777" w:rsidR="00846757" w:rsidRPr="00EA344A" w:rsidRDefault="00846757" w:rsidP="00C01D52">
            <w:pPr>
              <w:spacing w:before="120"/>
              <w:rPr>
                <w:rFonts w:cstheme="minorHAnsi"/>
                <w:b w:val="0"/>
              </w:rPr>
            </w:pPr>
            <w:r w:rsidRPr="00EA344A">
              <w:rPr>
                <w:rFonts w:cstheme="minorHAnsi"/>
                <w:b w:val="0"/>
              </w:rPr>
              <w:t>Adquirir competências para obter a certificação CISCO.</w:t>
            </w:r>
          </w:p>
          <w:p w14:paraId="6165941B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10EFAFCC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5637CC5F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35A8393F" w14:textId="77777777" w:rsidR="00846757" w:rsidRDefault="00846757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11A8EC79" w14:textId="77777777" w:rsidR="00846757" w:rsidRPr="00305C27" w:rsidRDefault="00846757" w:rsidP="00C01D52">
            <w:pPr>
              <w:rPr>
                <w:sz w:val="20"/>
                <w:szCs w:val="20"/>
              </w:rPr>
            </w:pPr>
          </w:p>
          <w:p w14:paraId="1884957B" w14:textId="77777777" w:rsidR="00846757" w:rsidRDefault="00846757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31675A04" w14:textId="77777777" w:rsidR="00846757" w:rsidRPr="00305C27" w:rsidRDefault="00846757" w:rsidP="00C01D52">
            <w:pPr>
              <w:tabs>
                <w:tab w:val="left" w:pos="8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846757" w:rsidRPr="000B7B04" w14:paraId="197FD65D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6F8B5B8" w14:textId="77777777" w:rsidR="00846757" w:rsidRDefault="00846757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Dificuldades sentidas e formas de as superar</w:t>
            </w:r>
          </w:p>
          <w:p w14:paraId="2E60213F" w14:textId="77777777" w:rsidR="00846757" w:rsidRDefault="00846757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E839B7" w14:textId="77777777" w:rsidR="00846757" w:rsidRPr="00EA344A" w:rsidRDefault="00846757" w:rsidP="00C01D52">
            <w:pPr>
              <w:spacing w:before="120"/>
              <w:jc w:val="both"/>
              <w:rPr>
                <w:rFonts w:cstheme="minorHAnsi"/>
                <w:b w:val="0"/>
              </w:rPr>
            </w:pPr>
            <w:r w:rsidRPr="00EA344A">
              <w:rPr>
                <w:rFonts w:cstheme="minorHAnsi"/>
                <w:b w:val="0"/>
              </w:rPr>
              <w:t>Não senti dificuldades neste módulo.</w:t>
            </w:r>
          </w:p>
          <w:p w14:paraId="3FFAF46D" w14:textId="77777777" w:rsidR="00846757" w:rsidRPr="000B7B04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846757" w:rsidRPr="000B7B04" w14:paraId="0842CC9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84F5C51" w14:textId="77777777" w:rsidR="0084675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45DB7">
              <w:rPr>
                <w:rFonts w:ascii="Arial" w:hAnsi="Arial" w:cs="Arial"/>
                <w:sz w:val="20"/>
                <w:szCs w:val="20"/>
              </w:rPr>
              <w:t>Outras</w:t>
            </w:r>
          </w:p>
          <w:p w14:paraId="7795618B" w14:textId="77777777" w:rsidR="00846757" w:rsidRPr="00C45DB7" w:rsidRDefault="00846757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38CC14B2" w14:textId="77777777" w:rsidR="00846757" w:rsidRPr="00C45DB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846757" w14:paraId="2BDCCBD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05B004EB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4CB95E19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E5BBDCB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8D1759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Hélder Gamitas Jorge</w:t>
            </w:r>
          </w:p>
          <w:p w14:paraId="5FC57BE2" w14:textId="77777777" w:rsidR="00846757" w:rsidRDefault="00846757" w:rsidP="00C01D52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362E830A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3165ECBA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376A19" w14:textId="77777777" w:rsidR="00846757" w:rsidRDefault="00846757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EE0259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16 / 11 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A7A66C1" wp14:editId="64C4C63D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65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66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ACB931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7A66C1" id="_x0000_s1089" style="position:absolute;left:0;text-align:left;margin-left:303.45pt;margin-top:-.25pt;width:136.5pt;height:22.45pt;z-index:25170944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MecTPyvAwAA0wkAAA4AAAAAAAAAAAAAAAAALgIAAGRycy9lMm9Eb2MueG1s&#10;UEsBAi0AFAAGAAgAAAAhAPlJrI7fAAAACAEAAA8AAAAAAAAAAAAAAAAACQYAAGRycy9kb3ducmV2&#10;LnhtbFBLBQYAAAAABAAEAPMAAAAVBwAAAAA=&#10;">
                      <v:shape id="Text Box 24" o:spid="_x0000_s1090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    <v:textbox>
                          <w:txbxContent>
                            <w:p w14:paraId="6CACB931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91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 2018</w:t>
            </w:r>
          </w:p>
        </w:tc>
      </w:tr>
      <w:tr w:rsidR="00846757" w14:paraId="699554D2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50844008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7C995FB3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2F94C57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F27840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00FC1681" w14:textId="77777777" w:rsidR="00846757" w:rsidRPr="00E23038" w:rsidRDefault="00846757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1F811E0" w14:textId="77777777" w:rsidR="00846757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04D2B55E" w14:textId="77777777" w:rsidR="00846757" w:rsidRPr="00382D51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28480D0" w14:textId="77777777" w:rsidR="00846757" w:rsidRDefault="00846757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4E5EBD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6BF600FA" wp14:editId="57906976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68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69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A5AB4E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F600FA" id="_x0000_s1092" style="position:absolute;left:0;text-align:left;margin-left:303.45pt;margin-top:-.25pt;width:136.5pt;height:22.45pt;z-index:25171046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+tui9q4DAADTCQAADgAAAAAAAAAAAAAAAAAuAgAAZHJzL2Uyb0RvYy54bWxQ&#10;SwECLQAUAAYACAAAACEA+Umsjt8AAAAIAQAADwAAAAAAAAAAAAAAAAAIBgAAZHJzL2Rvd25yZXYu&#10;eG1sUEsFBgAAAAAEAAQA8wAAABQHAAAAAA==&#10;">
                      <v:shape id="Text Box 24" o:spid="_x0000_s1093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    <v:textbox>
                          <w:txbxContent>
                            <w:p w14:paraId="50A5AB4E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94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846757" w14:paraId="3435EE6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20E3E62A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Mediador(a)</w:t>
            </w:r>
          </w:p>
          <w:p w14:paraId="6201A5FC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4498E62" w14:textId="77777777" w:rsidR="00846757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4E83DA3" w14:textId="77777777" w:rsidR="00846757" w:rsidRPr="00B94ACB" w:rsidRDefault="00846757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1C916FC2" w14:textId="77777777" w:rsidR="00846757" w:rsidRPr="00E23038" w:rsidRDefault="00846757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12791B47" w14:textId="77777777" w:rsidR="00846757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4B18364E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AE81B0F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630EA7" w14:textId="77777777" w:rsidR="00846757" w:rsidRPr="00B94ACB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A2AAA68" wp14:editId="31D8501E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71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72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BA3344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2AAA68" id="_x0000_s1095" style="position:absolute;left:0;text-align:left;margin-left:303.45pt;margin-top:-.25pt;width:136.5pt;height:22.45pt;z-index:25171148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zcvhaK4DAADTCQAADgAAAAAAAAAAAAAAAAAuAgAAZHJzL2Uyb0RvYy54bWxQ&#10;SwECLQAUAAYACAAAACEA+Umsjt8AAAAIAQAADwAAAAAAAAAAAAAAAAAIBgAAZHJzL2Rvd25yZXYu&#10;eG1sUEsFBgAAAAAEAAQA8wAAABQHAAAAAA==&#10;">
                      <v:shape id="Text Box 24" o:spid="_x0000_s1096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    <v:textbox>
                          <w:txbxContent>
                            <w:p w14:paraId="50BA3344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097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140838DE" w14:textId="77777777" w:rsidR="00846757" w:rsidRPr="00CB2AE9" w:rsidRDefault="00846757" w:rsidP="00846757">
      <w:pPr>
        <w:rPr>
          <w:rFonts w:ascii="Arial" w:hAnsi="Arial" w:cs="Arial"/>
          <w:sz w:val="24"/>
          <w:szCs w:val="24"/>
        </w:rPr>
      </w:pPr>
    </w:p>
    <w:p w14:paraId="380D1933" w14:textId="42E231B0" w:rsidR="00846757" w:rsidRDefault="00846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846757" w14:paraId="0D537463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F47B765" w14:textId="77777777" w:rsidR="00846757" w:rsidRPr="002364AB" w:rsidRDefault="00846757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846757" w14:paraId="2A876F40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5A4B382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846757" w14:paraId="752D473A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8C3A8BE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846757" w14:paraId="1258AE0B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51283D7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Processamento Computacional / 0802</w:t>
            </w:r>
          </w:p>
        </w:tc>
      </w:tr>
      <w:tr w:rsidR="00846757" w14:paraId="436DFD72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F1994CA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João Galamba</w:t>
            </w:r>
          </w:p>
        </w:tc>
      </w:tr>
      <w:tr w:rsidR="00846757" w14:paraId="52498295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6DA0E630" w14:textId="77777777" w:rsidR="00846757" w:rsidRPr="00146CF3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50ABAF3B" w14:textId="77777777" w:rsidR="00846757" w:rsidRPr="00305C27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656E4492" w14:textId="77777777" w:rsidR="00846757" w:rsidRPr="006039E8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846757" w14:paraId="118E81C8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69237D65" w14:textId="77777777" w:rsidR="00846757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846757" w:rsidRPr="000B7B04" w14:paraId="6679A72E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3159353" w14:textId="77777777" w:rsidR="00846757" w:rsidRDefault="00846757" w:rsidP="00C01D52">
            <w:pPr>
              <w:pStyle w:val="Default"/>
            </w:pPr>
            <w:r w:rsidRPr="005876F9">
              <w:t>O mais interessante:</w:t>
            </w:r>
          </w:p>
          <w:p w14:paraId="0DC19D70" w14:textId="77777777" w:rsidR="00846757" w:rsidRDefault="00846757" w:rsidP="00C01D52">
            <w:pPr>
              <w:pStyle w:val="Default"/>
            </w:pPr>
          </w:p>
          <w:p w14:paraId="57C193B3" w14:textId="77777777" w:rsidR="00846757" w:rsidRDefault="00846757" w:rsidP="00C01D52">
            <w:pPr>
              <w:pStyle w:val="Default"/>
              <w:rPr>
                <w:b w:val="0"/>
              </w:rPr>
            </w:pPr>
            <w:r>
              <w:rPr>
                <w:b w:val="0"/>
              </w:rPr>
              <w:t>A dinâmica de projeto final é bastante motivadora.</w:t>
            </w:r>
          </w:p>
          <w:p w14:paraId="384C14D7" w14:textId="77777777" w:rsidR="00846757" w:rsidRPr="00507EA2" w:rsidRDefault="00846757" w:rsidP="00C01D52">
            <w:pPr>
              <w:pStyle w:val="Default"/>
              <w:rPr>
                <w:b w:val="0"/>
              </w:rPr>
            </w:pPr>
            <w:r>
              <w:rPr>
                <w:b w:val="0"/>
              </w:rPr>
              <w:t>A construção de programas numa linguagem do tipo assembly permitiu compreender como a programação produz o processamento computacional desejado.</w:t>
            </w:r>
          </w:p>
          <w:p w14:paraId="59C85BA3" w14:textId="77777777" w:rsidR="00846757" w:rsidRDefault="00846757" w:rsidP="00C01D52">
            <w:pPr>
              <w:pStyle w:val="Default"/>
            </w:pPr>
          </w:p>
          <w:p w14:paraId="76706CC1" w14:textId="77777777" w:rsidR="00846757" w:rsidRPr="005876F9" w:rsidRDefault="00846757" w:rsidP="00C01D52">
            <w:pPr>
              <w:pStyle w:val="Default"/>
              <w:rPr>
                <w:b w:val="0"/>
              </w:rPr>
            </w:pPr>
          </w:p>
          <w:p w14:paraId="52092192" w14:textId="77777777" w:rsidR="00846757" w:rsidRPr="005876F9" w:rsidRDefault="00846757" w:rsidP="00C01D52">
            <w:pPr>
              <w:pStyle w:val="Default"/>
              <w:rPr>
                <w:b w:val="0"/>
              </w:rPr>
            </w:pPr>
          </w:p>
          <w:p w14:paraId="4359C8D0" w14:textId="77777777" w:rsidR="00846757" w:rsidRPr="005876F9" w:rsidRDefault="00846757" w:rsidP="00C01D52">
            <w:pPr>
              <w:pStyle w:val="Default"/>
            </w:pPr>
          </w:p>
        </w:tc>
      </w:tr>
      <w:tr w:rsidR="00846757" w:rsidRPr="000B7B04" w14:paraId="2AD91F3D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40F84D2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426768D2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 menos interessante foi escrever os programas em binário. Não era necessário para compreender que cada instrução assembly tem um código máquina associado.</w:t>
            </w:r>
          </w:p>
          <w:p w14:paraId="142D15C9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20A97D2A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21337021" w14:textId="77777777" w:rsidR="00846757" w:rsidRPr="005876F9" w:rsidRDefault="00846757" w:rsidP="00C01D52">
            <w:pPr>
              <w:pStyle w:val="Default"/>
              <w:rPr>
                <w:b w:val="0"/>
              </w:rPr>
            </w:pPr>
          </w:p>
          <w:p w14:paraId="4D615A7C" w14:textId="77777777" w:rsidR="00846757" w:rsidRPr="005876F9" w:rsidRDefault="00846757" w:rsidP="00C01D52">
            <w:pPr>
              <w:pStyle w:val="Default"/>
              <w:rPr>
                <w:b w:val="0"/>
              </w:rPr>
            </w:pPr>
          </w:p>
        </w:tc>
      </w:tr>
      <w:tr w:rsidR="00846757" w:rsidRPr="000B7B04" w14:paraId="77479ACE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69038FB" w14:textId="77777777" w:rsidR="00846757" w:rsidRDefault="00846757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45E6DC82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Criação de alguns programas iniciais em código máquina e assembly do MMS.</w:t>
            </w:r>
          </w:p>
          <w:p w14:paraId="44A65393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Criação de fluxogramas para programar o MMS.</w:t>
            </w:r>
          </w:p>
          <w:p w14:paraId="3BE0FAE8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Projeto final com criação de programas em assembly do MMS, aos quais estavam associados os respetivos programas em linguagem máquina e os algoritmos em fluxogramas.</w:t>
            </w:r>
          </w:p>
          <w:p w14:paraId="41065B37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2BE62B04" w14:textId="77777777" w:rsidR="00846757" w:rsidRPr="00507EA2" w:rsidRDefault="00846757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380D10B8" w14:textId="77777777" w:rsidR="00846757" w:rsidRPr="005876F9" w:rsidRDefault="00846757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8473BA2" w14:textId="77777777" w:rsidR="00846757" w:rsidRDefault="00846757" w:rsidP="00C01D52">
            <w:pPr>
              <w:spacing w:before="120"/>
              <w:rPr>
                <w:rFonts w:cstheme="minorHAnsi"/>
              </w:rPr>
            </w:pPr>
          </w:p>
          <w:p w14:paraId="0FC7990F" w14:textId="77777777" w:rsidR="00846757" w:rsidRPr="00E93E8A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846757" w:rsidRPr="000B7B04" w14:paraId="2DBF5452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10AC02F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Utilidade futura:</w:t>
            </w:r>
          </w:p>
          <w:p w14:paraId="647B7B8D" w14:textId="77777777" w:rsidR="00846757" w:rsidRDefault="00846757" w:rsidP="00C01D52">
            <w:pPr>
              <w:tabs>
                <w:tab w:val="left" w:pos="813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03FBE11" w14:textId="77777777" w:rsidR="00846757" w:rsidRDefault="00846757" w:rsidP="00C01D52">
            <w:pPr>
              <w:tabs>
                <w:tab w:val="left" w:pos="813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desenvolvimento de programação de baixo nivel é importante para perceber como as diferentes linguagens de programação interagem com o hardware de processamento.</w:t>
            </w:r>
          </w:p>
          <w:p w14:paraId="586B76F4" w14:textId="77777777" w:rsidR="00846757" w:rsidRPr="006E21EB" w:rsidRDefault="00846757" w:rsidP="00C01D52">
            <w:pPr>
              <w:tabs>
                <w:tab w:val="left" w:pos="813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 compreensão deste processo é fundamental para extrair o máximo de eficácia e eficiência de cada linguagem de programação.</w:t>
            </w:r>
            <w:r w:rsidRPr="005876F9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846757" w:rsidRPr="000B7B04" w14:paraId="5BCCE46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01293ED" w14:textId="77777777" w:rsidR="00846757" w:rsidRPr="005876F9" w:rsidRDefault="00846757" w:rsidP="00C01D52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Dificuldades sentidas e formas de as superar:</w:t>
            </w:r>
          </w:p>
          <w:p w14:paraId="03C19F2D" w14:textId="77777777" w:rsidR="00846757" w:rsidRPr="005876F9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36043E0A" w14:textId="77777777" w:rsidR="00846757" w:rsidRPr="005876F9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Nesta UFCD não senti qualquer dificuldade.</w:t>
            </w:r>
          </w:p>
        </w:tc>
      </w:tr>
      <w:tr w:rsidR="00846757" w:rsidRPr="000B7B04" w14:paraId="311AA4AA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E63AE18" w14:textId="77777777" w:rsidR="00846757" w:rsidRPr="00F97E80" w:rsidRDefault="00846757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</w:tc>
      </w:tr>
      <w:tr w:rsidR="00846757" w14:paraId="260C162C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662BCE58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3997F5D6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BEF3DA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9DB541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123F6E42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2675A62E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0A750223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5DFC0DF" w14:textId="77777777" w:rsidR="00846757" w:rsidRPr="005876F9" w:rsidRDefault="00846757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3F701C8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23 /07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0ED8555" wp14:editId="3320B78A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7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7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780707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ED8555" id="_x0000_s1098" style="position:absolute;left:0;text-align:left;margin-left:303.45pt;margin-top:-.25pt;width:136.5pt;height:22.45pt;z-index:25171353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">
                      <v:shape id="Text Box 24" o:spid="_x0000_s1099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    <v:textbox>
                          <w:txbxContent>
                            <w:p w14:paraId="0A780707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00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/2018</w:t>
            </w:r>
          </w:p>
        </w:tc>
      </w:tr>
      <w:tr w:rsidR="00846757" w14:paraId="46A11F0E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38BB5885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Forma</w:t>
            </w:r>
            <w:r w:rsidRPr="005876F9">
              <w:rPr>
                <w:rFonts w:ascii="Arial" w:hAnsi="Arial" w:cs="Arial"/>
                <w:sz w:val="24"/>
                <w:szCs w:val="24"/>
              </w:rPr>
              <w:t>dor(a)</w:t>
            </w:r>
          </w:p>
          <w:p w14:paraId="063FCB8C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707C8B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AFD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92E02AD" wp14:editId="45296826">
                  <wp:extent cx="889000" cy="241300"/>
                  <wp:effectExtent l="0" t="0" r="0" b="0"/>
                  <wp:docPr id="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D3A9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Galamba</w:t>
            </w:r>
          </w:p>
          <w:p w14:paraId="79D2DB33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29302771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3765F3E4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4A4380" w14:textId="77777777" w:rsidR="00846757" w:rsidRPr="005876F9" w:rsidRDefault="00846757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0C5EE5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22/01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08D4BF6" wp14:editId="27A80FE9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7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7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95C940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8D4BF6" id="_x0000_s1101" style="position:absolute;left:0;text-align:left;margin-left:303.45pt;margin-top:-.25pt;width:136.5pt;height:22.45pt;z-index:25171558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ekBs564DAADTCQAADgAAAAAAAAAAAAAAAAAuAgAAZHJzL2Uyb0RvYy54bWxQ&#10;SwECLQAUAAYACAAAACEA+Umsjt8AAAAIAQAADwAAAAAAAAAAAAAAAAAIBgAAZHJzL2Rvd25yZXYu&#10;eG1sUEsFBgAAAAAEAAQA8wAAABQHAAAAAA==&#10;">
                      <v:shape id="Text Box 24" o:spid="_x0000_s1102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0895C940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03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/2019</w:t>
            </w:r>
          </w:p>
        </w:tc>
      </w:tr>
      <w:tr w:rsidR="00846757" w14:paraId="14F5A1E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2E3127D7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2ED22F16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651983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1908B1C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313586D1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D81CB00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2755BF5B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9ABF62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ACC45B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75771490" wp14:editId="745CDDFB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8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8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15260E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71490" id="_x0000_s1104" style="position:absolute;left:0;text-align:left;margin-left:303.45pt;margin-top:-.25pt;width:136.5pt;height:22.45pt;z-index:25171456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BqYjOgsAMAANMJAAAOAAAAAAAAAAAAAAAAAC4CAABkcnMvZTJvRG9jLnht&#10;bFBLAQItABQABgAIAAAAIQD5SayO3wAAAAgBAAAPAAAAAAAAAAAAAAAAAAoGAABkcnMvZG93bnJl&#10;di54bWxQSwUGAAAAAAQABADzAAAAFgcAAAAA&#10;">
                      <v:shape id="Text Box 24" o:spid="_x0000_s1105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  <v:textbox>
                          <w:txbxContent>
                            <w:p w14:paraId="0B15260E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06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2E515318" w14:textId="77777777" w:rsidR="00846757" w:rsidRPr="00CB2AE9" w:rsidRDefault="00846757" w:rsidP="00846757">
      <w:pPr>
        <w:rPr>
          <w:rFonts w:ascii="Arial" w:hAnsi="Arial" w:cs="Arial"/>
          <w:sz w:val="24"/>
          <w:szCs w:val="24"/>
        </w:rPr>
      </w:pPr>
    </w:p>
    <w:p w14:paraId="7A99081F" w14:textId="121E6011" w:rsidR="00846757" w:rsidRDefault="00846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846757" w14:paraId="34274C10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13EE015" w14:textId="77777777" w:rsidR="00846757" w:rsidRPr="002364AB" w:rsidRDefault="00846757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846757" w14:paraId="5B84F869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29DD1C2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846757" w14:paraId="4228A319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73AB46E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846757" w14:paraId="749672F5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C05C655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Informática - noções básicas / 7846</w:t>
            </w:r>
          </w:p>
        </w:tc>
      </w:tr>
      <w:tr w:rsidR="00846757" w14:paraId="06169156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AC5172A" w14:textId="77777777" w:rsidR="00846757" w:rsidRDefault="00846757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José Sampaio</w:t>
            </w:r>
          </w:p>
        </w:tc>
      </w:tr>
      <w:tr w:rsidR="00846757" w14:paraId="025E70FB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2AD23303" w14:textId="77777777" w:rsidR="00846757" w:rsidRPr="00146CF3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5CFBB85B" w14:textId="77777777" w:rsidR="00846757" w:rsidRPr="00305C27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3FDC52BA" w14:textId="77777777" w:rsidR="00846757" w:rsidRPr="006039E8" w:rsidRDefault="00846757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846757" w14:paraId="19BB7E38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7C2104A1" w14:textId="77777777" w:rsidR="00846757" w:rsidRDefault="00846757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846757" w:rsidRPr="000B7B04" w14:paraId="2E39C96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8E5D9C6" w14:textId="77777777" w:rsidR="00846757" w:rsidRPr="005876F9" w:rsidRDefault="00846757" w:rsidP="00C01D52">
            <w:pPr>
              <w:pStyle w:val="Default"/>
            </w:pPr>
            <w:r w:rsidRPr="005876F9">
              <w:t>O mais interessante:</w:t>
            </w:r>
          </w:p>
          <w:p w14:paraId="34E059F2" w14:textId="77777777" w:rsidR="00846757" w:rsidRDefault="00846757" w:rsidP="00C01D52">
            <w:pPr>
              <w:pStyle w:val="Default"/>
            </w:pPr>
          </w:p>
          <w:p w14:paraId="1DE76AAA" w14:textId="77777777" w:rsidR="00846757" w:rsidRPr="00D637F4" w:rsidRDefault="00846757" w:rsidP="00C01D52">
            <w:pPr>
              <w:pStyle w:val="Default"/>
              <w:rPr>
                <w:b w:val="0"/>
              </w:rPr>
            </w:pPr>
            <w:r>
              <w:rPr>
                <w:b w:val="0"/>
              </w:rPr>
              <w:t>As actividades mais interessantes desta UFCD consistiram na utilização das seguintes “ferramentas” associadas ao excel: análise de hipóteses, “Solver”, previsões e uso de tabelas dinâmicas.</w:t>
            </w:r>
          </w:p>
          <w:p w14:paraId="51F3B5C0" w14:textId="77777777" w:rsidR="00846757" w:rsidRPr="005876F9" w:rsidRDefault="00846757" w:rsidP="00C01D52">
            <w:pPr>
              <w:pStyle w:val="Default"/>
              <w:rPr>
                <w:b w:val="0"/>
              </w:rPr>
            </w:pPr>
          </w:p>
          <w:p w14:paraId="0D907739" w14:textId="77777777" w:rsidR="00846757" w:rsidRPr="005876F9" w:rsidRDefault="00846757" w:rsidP="00C01D52">
            <w:pPr>
              <w:pStyle w:val="Default"/>
              <w:rPr>
                <w:b w:val="0"/>
              </w:rPr>
            </w:pPr>
          </w:p>
          <w:p w14:paraId="7A3A6B78" w14:textId="77777777" w:rsidR="00846757" w:rsidRPr="005876F9" w:rsidRDefault="00846757" w:rsidP="00C01D52">
            <w:pPr>
              <w:pStyle w:val="Default"/>
            </w:pPr>
          </w:p>
        </w:tc>
      </w:tr>
      <w:tr w:rsidR="00846757" w:rsidRPr="000B7B04" w14:paraId="5DA1705C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9F0B3DB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2230DC49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477F9C95" w14:textId="77777777" w:rsidR="00846757" w:rsidRPr="001B7CB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 menos interessante foi a formatação de ficheiros Word.</w:t>
            </w:r>
          </w:p>
          <w:p w14:paraId="05A6E596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6EC25CB8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316BE5A6" w14:textId="77777777" w:rsidR="00846757" w:rsidRPr="005876F9" w:rsidRDefault="00846757" w:rsidP="00C01D52">
            <w:pPr>
              <w:pStyle w:val="Default"/>
              <w:rPr>
                <w:b w:val="0"/>
              </w:rPr>
            </w:pPr>
          </w:p>
          <w:p w14:paraId="1355CCE0" w14:textId="77777777" w:rsidR="00846757" w:rsidRPr="005876F9" w:rsidRDefault="00846757" w:rsidP="00C01D52">
            <w:pPr>
              <w:pStyle w:val="Default"/>
              <w:rPr>
                <w:b w:val="0"/>
              </w:rPr>
            </w:pPr>
          </w:p>
        </w:tc>
      </w:tr>
      <w:tr w:rsidR="00846757" w:rsidRPr="000B7B04" w14:paraId="5BF7C938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560621A" w14:textId="77777777" w:rsidR="00846757" w:rsidRDefault="00846757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2DA02968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746149D4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Exercícios de Excel: </w:t>
            </w:r>
          </w:p>
          <w:p w14:paraId="535A3C0E" w14:textId="77777777" w:rsidR="00846757" w:rsidRPr="00FA7C30" w:rsidRDefault="00846757" w:rsidP="00846757">
            <w:pPr>
              <w:pStyle w:val="Pargrafoda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A7C30">
              <w:rPr>
                <w:rFonts w:ascii="Arial" w:hAnsi="Arial" w:cs="Arial"/>
                <w:b w:val="0"/>
                <w:sz w:val="24"/>
                <w:szCs w:val="24"/>
              </w:rPr>
              <w:t>comentários.</w:t>
            </w:r>
          </w:p>
          <w:p w14:paraId="47BED09C" w14:textId="77777777" w:rsidR="00846757" w:rsidRPr="00FA7C30" w:rsidRDefault="00846757" w:rsidP="00846757">
            <w:pPr>
              <w:pStyle w:val="Pargrafoda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A7C30">
              <w:rPr>
                <w:rFonts w:ascii="Arial" w:hAnsi="Arial" w:cs="Arial"/>
                <w:b w:val="0"/>
                <w:sz w:val="24"/>
                <w:szCs w:val="24"/>
              </w:rPr>
              <w:t>formatação condicional.</w:t>
            </w:r>
          </w:p>
          <w:p w14:paraId="7E55BD3F" w14:textId="77777777" w:rsidR="00846757" w:rsidRPr="00FA7C30" w:rsidRDefault="00846757" w:rsidP="00846757">
            <w:pPr>
              <w:pStyle w:val="Pargrafoda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A7C30">
              <w:rPr>
                <w:rFonts w:ascii="Arial" w:hAnsi="Arial" w:cs="Arial"/>
                <w:b w:val="0"/>
                <w:sz w:val="24"/>
                <w:szCs w:val="24"/>
              </w:rPr>
              <w:t>funções: soma, média, máx., mín., contar.se, contar.val, “de texto”, se.s, procv, “de data”, índice, soma.se.</w:t>
            </w:r>
          </w:p>
          <w:p w14:paraId="3A4A0C27" w14:textId="77777777" w:rsidR="00846757" w:rsidRPr="00FA7C30" w:rsidRDefault="00846757" w:rsidP="00846757">
            <w:pPr>
              <w:pStyle w:val="Pargrafoda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</w:t>
            </w:r>
            <w:r w:rsidRPr="00FA7C30">
              <w:rPr>
                <w:rFonts w:ascii="Arial" w:hAnsi="Arial" w:cs="Arial"/>
                <w:b w:val="0"/>
                <w:sz w:val="24"/>
                <w:szCs w:val="24"/>
              </w:rPr>
              <w:t>nálise de hipóteses.</w:t>
            </w:r>
          </w:p>
          <w:p w14:paraId="45C10E28" w14:textId="77777777" w:rsidR="00846757" w:rsidRPr="00FA7C30" w:rsidRDefault="00846757" w:rsidP="00846757">
            <w:pPr>
              <w:pStyle w:val="Pargrafoda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</w:t>
            </w:r>
            <w:r w:rsidRPr="00FA7C30">
              <w:rPr>
                <w:rFonts w:ascii="Arial" w:hAnsi="Arial" w:cs="Arial"/>
                <w:b w:val="0"/>
                <w:sz w:val="24"/>
                <w:szCs w:val="24"/>
              </w:rPr>
              <w:t>revisões.</w:t>
            </w:r>
          </w:p>
          <w:p w14:paraId="1A48F424" w14:textId="77777777" w:rsidR="00846757" w:rsidRDefault="00846757" w:rsidP="00846757">
            <w:pPr>
              <w:pStyle w:val="Pargrafoda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uso do</w:t>
            </w:r>
            <w:r w:rsidRPr="00FA7C30">
              <w:rPr>
                <w:rFonts w:ascii="Arial" w:hAnsi="Arial" w:cs="Arial"/>
                <w:b w:val="0"/>
                <w:sz w:val="24"/>
                <w:szCs w:val="24"/>
              </w:rPr>
              <w:t xml:space="preserve"> solver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7BCADA39" w14:textId="77777777" w:rsidR="00846757" w:rsidRDefault="00846757" w:rsidP="00846757">
            <w:pPr>
              <w:pStyle w:val="Pargrafoda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tabelas e gráficos dinâmicos.</w:t>
            </w:r>
          </w:p>
          <w:p w14:paraId="3022B20C" w14:textId="77777777" w:rsidR="00846757" w:rsidRDefault="00846757" w:rsidP="00846757">
            <w:pPr>
              <w:pStyle w:val="Pargrafoda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formatação.</w:t>
            </w:r>
          </w:p>
          <w:p w14:paraId="3E153B38" w14:textId="77777777" w:rsidR="00846757" w:rsidRDefault="00846757" w:rsidP="00C01D52">
            <w:pPr>
              <w:pStyle w:val="PargrafodaLista"/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4F8DAA69" w14:textId="77777777" w:rsidR="00846757" w:rsidRDefault="00846757" w:rsidP="00C01D52">
            <w:pPr>
              <w:pStyle w:val="PargrafodaLista"/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08CF5A89" w14:textId="77777777" w:rsidR="00846757" w:rsidRDefault="00846757" w:rsidP="00C01D52">
            <w:pPr>
              <w:pStyle w:val="PargrafodaLista"/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15D0EBD3" w14:textId="77777777" w:rsidR="00846757" w:rsidRDefault="00846757" w:rsidP="00C01D52">
            <w:pPr>
              <w:pStyle w:val="PargrafodaLista"/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0AF3BE05" w14:textId="77777777" w:rsidR="00846757" w:rsidRPr="00FA7C30" w:rsidRDefault="00846757" w:rsidP="00C01D52">
            <w:pPr>
              <w:pStyle w:val="PargrafodaLista"/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43CD7A6B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Exercícios de PowerPoint: </w:t>
            </w:r>
          </w:p>
          <w:p w14:paraId="3CDE21FB" w14:textId="77777777" w:rsidR="00846757" w:rsidRPr="00FA7C30" w:rsidRDefault="00846757" w:rsidP="00846757">
            <w:pPr>
              <w:pStyle w:val="PargrafodaLista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Inserir objetos (imagens, tabelas, gráficos, link’s).</w:t>
            </w:r>
          </w:p>
          <w:p w14:paraId="30CA5C1F" w14:textId="77777777" w:rsidR="00846757" w:rsidRPr="00FA7C30" w:rsidRDefault="00846757" w:rsidP="00846757">
            <w:pPr>
              <w:pStyle w:val="PargrafodaLista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A7C30">
              <w:rPr>
                <w:rFonts w:ascii="Arial" w:hAnsi="Arial" w:cs="Arial"/>
                <w:b w:val="0"/>
                <w:sz w:val="24"/>
                <w:szCs w:val="24"/>
              </w:rPr>
              <w:t>Animações.</w:t>
            </w:r>
          </w:p>
          <w:p w14:paraId="5E3CE51B" w14:textId="77777777" w:rsidR="00846757" w:rsidRDefault="00846757" w:rsidP="00846757">
            <w:pPr>
              <w:pStyle w:val="PargrafodaLista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 w:rsidRPr="00FA7C30">
              <w:rPr>
                <w:rFonts w:ascii="Arial" w:hAnsi="Arial" w:cs="Arial"/>
                <w:b w:val="0"/>
                <w:sz w:val="24"/>
                <w:szCs w:val="24"/>
              </w:rPr>
              <w:t>emporização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612E2076" w14:textId="77777777" w:rsidR="00846757" w:rsidRDefault="00846757" w:rsidP="00846757">
            <w:pPr>
              <w:pStyle w:val="PargrafodaLista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Criação de “Botões” para funções diversas.</w:t>
            </w:r>
          </w:p>
          <w:p w14:paraId="41A03F09" w14:textId="77777777" w:rsidR="00846757" w:rsidRDefault="00846757" w:rsidP="00846757">
            <w:pPr>
              <w:pStyle w:val="PargrafodaLista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diapositivo de índice.</w:t>
            </w:r>
          </w:p>
          <w:p w14:paraId="3B9F12E3" w14:textId="77777777" w:rsidR="00846757" w:rsidRDefault="00846757" w:rsidP="00846757">
            <w:pPr>
              <w:pStyle w:val="PargrafodaLista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album de fotografias.</w:t>
            </w:r>
          </w:p>
          <w:p w14:paraId="60A46767" w14:textId="77777777" w:rsidR="00846757" w:rsidRDefault="00846757" w:rsidP="00846757">
            <w:pPr>
              <w:pStyle w:val="PargrafodaLista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formatação.</w:t>
            </w:r>
          </w:p>
          <w:p w14:paraId="1E1FCB90" w14:textId="77777777" w:rsidR="00846757" w:rsidRDefault="00846757" w:rsidP="00C01D52">
            <w:pPr>
              <w:pStyle w:val="PargrafodaLista"/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44D1116E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Exercícios de Word:</w:t>
            </w:r>
          </w:p>
          <w:p w14:paraId="239672B1" w14:textId="77777777" w:rsidR="00846757" w:rsidRPr="00F97E80" w:rsidRDefault="00846757" w:rsidP="00846757">
            <w:pPr>
              <w:pStyle w:val="PargrafodaLista"/>
              <w:numPr>
                <w:ilvl w:val="0"/>
                <w:numId w:val="5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7E80">
              <w:rPr>
                <w:rFonts w:ascii="Arial" w:hAnsi="Arial" w:cs="Arial"/>
                <w:b w:val="0"/>
                <w:sz w:val="24"/>
                <w:szCs w:val="24"/>
              </w:rPr>
              <w:t>formatação.</w:t>
            </w:r>
          </w:p>
          <w:p w14:paraId="5DBABFF3" w14:textId="77777777" w:rsidR="00846757" w:rsidRPr="00F97E80" w:rsidRDefault="00846757" w:rsidP="0084675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Inserir </w:t>
            </w:r>
            <w:r w:rsidRPr="00F97E80">
              <w:rPr>
                <w:rFonts w:ascii="Arial" w:hAnsi="Arial" w:cs="Arial"/>
                <w:b w:val="0"/>
                <w:sz w:val="24"/>
                <w:szCs w:val="24"/>
              </w:rPr>
              <w:t>objetos (imagens, tabelas, gráficos, link’s).</w:t>
            </w:r>
          </w:p>
          <w:p w14:paraId="6062AA56" w14:textId="77777777" w:rsidR="00846757" w:rsidRPr="00F97E80" w:rsidRDefault="00846757" w:rsidP="00846757">
            <w:pPr>
              <w:pStyle w:val="PargrafodaLista"/>
              <w:numPr>
                <w:ilvl w:val="0"/>
                <w:numId w:val="5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7E80">
              <w:rPr>
                <w:rFonts w:ascii="Arial" w:hAnsi="Arial" w:cs="Arial"/>
                <w:b w:val="0"/>
                <w:sz w:val="24"/>
                <w:szCs w:val="24"/>
              </w:rPr>
              <w:t>índice.</w:t>
            </w:r>
          </w:p>
          <w:p w14:paraId="442D9602" w14:textId="77777777" w:rsidR="00846757" w:rsidRDefault="00846757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3E0B2BB" w14:textId="77777777" w:rsidR="00846757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Exercícios de Acess:</w:t>
            </w:r>
          </w:p>
          <w:p w14:paraId="7E3567E7" w14:textId="77777777" w:rsidR="00846757" w:rsidRDefault="00846757" w:rsidP="00846757">
            <w:pPr>
              <w:pStyle w:val="PargrafodaLista"/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4C77A4">
              <w:rPr>
                <w:rFonts w:ascii="Arial" w:hAnsi="Arial" w:cs="Arial"/>
                <w:b w:val="0"/>
                <w:sz w:val="24"/>
                <w:szCs w:val="24"/>
              </w:rPr>
              <w:t>criação da tabela principal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61DFFD0E" w14:textId="77777777" w:rsidR="00846757" w:rsidRDefault="00846757" w:rsidP="00846757">
            <w:pPr>
              <w:pStyle w:val="PargrafodaLista"/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criação de tabelas de suporte com auxilio de listagens criadas em excel.</w:t>
            </w:r>
          </w:p>
          <w:p w14:paraId="68FBF0E7" w14:textId="77777777" w:rsidR="00846757" w:rsidRDefault="00846757" w:rsidP="00846757">
            <w:pPr>
              <w:pStyle w:val="PargrafodaLista"/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criação de formulários.</w:t>
            </w:r>
          </w:p>
          <w:p w14:paraId="2455C08F" w14:textId="77777777" w:rsidR="00846757" w:rsidRPr="004C77A4" w:rsidRDefault="00846757" w:rsidP="00846757">
            <w:pPr>
              <w:pStyle w:val="PargrafodaLista"/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criação de relatórios.</w:t>
            </w:r>
          </w:p>
          <w:p w14:paraId="08C90458" w14:textId="77777777" w:rsidR="00846757" w:rsidRPr="005876F9" w:rsidRDefault="00846757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2B86801" w14:textId="77777777" w:rsidR="00846757" w:rsidRDefault="00846757" w:rsidP="00C01D52">
            <w:pPr>
              <w:spacing w:before="120"/>
              <w:rPr>
                <w:rFonts w:cstheme="minorHAnsi"/>
              </w:rPr>
            </w:pPr>
          </w:p>
          <w:p w14:paraId="177AC582" w14:textId="77777777" w:rsidR="00846757" w:rsidRPr="00E93E8A" w:rsidRDefault="00846757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846757" w:rsidRPr="000B7B04" w14:paraId="5D93CFC3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BEF3DA3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Utilidade futura:</w:t>
            </w:r>
          </w:p>
          <w:p w14:paraId="341C7D51" w14:textId="77777777" w:rsidR="00846757" w:rsidRPr="001E1EA6" w:rsidRDefault="00846757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Desenvolvimento de competências que permitam usar com eficácia as principais ferramentas informáticas na ótica do utilizador.</w:t>
            </w:r>
          </w:p>
          <w:p w14:paraId="440063DE" w14:textId="77777777" w:rsidR="00846757" w:rsidRPr="005876F9" w:rsidRDefault="00846757" w:rsidP="00C01D5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E041483" w14:textId="77777777" w:rsidR="00846757" w:rsidRPr="005876F9" w:rsidRDefault="00846757" w:rsidP="00C01D52">
            <w:pPr>
              <w:tabs>
                <w:tab w:val="left" w:pos="8136"/>
              </w:tabs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846757" w:rsidRPr="000B7B04" w14:paraId="11B03FF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A965471" w14:textId="77777777" w:rsidR="00846757" w:rsidRPr="005876F9" w:rsidRDefault="00846757" w:rsidP="00C01D52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Dificuldades sentidas e formas de as superar:</w:t>
            </w:r>
          </w:p>
          <w:p w14:paraId="44323C68" w14:textId="77777777" w:rsidR="00846757" w:rsidRPr="005876F9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564434F3" w14:textId="77777777" w:rsidR="00846757" w:rsidRPr="005876F9" w:rsidRDefault="00846757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Nesta UFCD não senti qualquer dificuldade.</w:t>
            </w:r>
          </w:p>
        </w:tc>
      </w:tr>
      <w:tr w:rsidR="00846757" w:rsidRPr="000B7B04" w14:paraId="469BBBA9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191EF72" w14:textId="77777777" w:rsidR="00846757" w:rsidRPr="00F97E80" w:rsidRDefault="00846757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Outras:</w:t>
            </w:r>
          </w:p>
        </w:tc>
      </w:tr>
      <w:tr w:rsidR="00846757" w14:paraId="484154DD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5F7B14AA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0FD4A889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523D06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FC044B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443D877D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0783A2E0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600C2465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DD194C" w14:textId="77777777" w:rsidR="00846757" w:rsidRPr="005876F9" w:rsidRDefault="00846757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92053F2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03 /07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D21757B" wp14:editId="27A4B90B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8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8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DFADCF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21757B" id="_x0000_s1107" style="position:absolute;left:0;text-align:left;margin-left:303.45pt;margin-top:-.25pt;width:136.5pt;height:22.45pt;z-index:25171763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Bch9ZOsAMAANMJAAAOAAAAAAAAAAAAAAAAAC4CAABkcnMvZTJvRG9jLnht&#10;bFBLAQItABQABgAIAAAAIQD5SayO3wAAAAgBAAAPAAAAAAAAAAAAAAAAAAoGAABkcnMvZG93bnJl&#10;di54bWxQSwUGAAAAAAQABADzAAAAFgcAAAAA&#10;">
                      <v:shape id="Text Box 24" o:spid="_x0000_s1108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    <v:textbox>
                          <w:txbxContent>
                            <w:p w14:paraId="45DFADCF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09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/2018</w:t>
            </w:r>
          </w:p>
        </w:tc>
      </w:tr>
      <w:tr w:rsidR="00846757" w14:paraId="18FC5FB9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0D6175FC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Formandor(a)</w:t>
            </w:r>
          </w:p>
          <w:p w14:paraId="6EF7F3E6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54B6F7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FBF7AD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3A596870" w14:textId="77777777" w:rsidR="00846757" w:rsidRPr="005876F9" w:rsidRDefault="00846757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13085A33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427901E9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4B2801" w14:textId="77777777" w:rsidR="00846757" w:rsidRPr="005876F9" w:rsidRDefault="00846757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94A7877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755B9570" wp14:editId="5580DD9A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8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8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E65B07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5B9570" id="_x0000_s1110" style="position:absolute;left:0;text-align:left;margin-left:303.45pt;margin-top:-.25pt;width:136.5pt;height:22.45pt;z-index:25171865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aUymXK4DAADTCQAADgAAAAAAAAAAAAAAAAAuAgAAZHJzL2Uyb0RvYy54bWxQ&#10;SwECLQAUAAYACAAAACEA+Umsjt8AAAAIAQAADwAAAAAAAAAAAAAAAAAIBgAAZHJzL2Rvd25yZXYu&#10;eG1sUEsFBgAAAAAEAAQA8wAAABQHAAAAAA==&#10;">
                      <v:shape id="Text Box 24" o:spid="_x0000_s1111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    <v:textbox>
                          <w:txbxContent>
                            <w:p w14:paraId="0DE65B07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12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  <w:tr w:rsidR="00846757" w14:paraId="053FEA3E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24F104AA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4D4CBA09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89C1AA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D75ACB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2EC2F4E4" w14:textId="77777777" w:rsidR="00846757" w:rsidRPr="005876F9" w:rsidRDefault="00846757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08398BD3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22B5CB96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34FFA3B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3F80E1" w14:textId="77777777" w:rsidR="00846757" w:rsidRPr="005876F9" w:rsidRDefault="00846757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4BC236C9" wp14:editId="74BC8EB0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9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9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E6B804" w14:textId="77777777" w:rsidR="00C01D52" w:rsidRPr="00382D51" w:rsidRDefault="00C01D52" w:rsidP="0084675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C236C9" id="_x0000_s1113" style="position:absolute;left:0;text-align:left;margin-left:303.45pt;margin-top:-.25pt;width:136.5pt;height:22.45pt;z-index:25171968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">
                      <v:shape id="Text Box 24" o:spid="_x0000_s1114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  <v:textbox>
                          <w:txbxContent>
                            <w:p w14:paraId="57E6B804" w14:textId="77777777" w:rsidR="00C01D52" w:rsidRPr="00382D51" w:rsidRDefault="00C01D52" w:rsidP="0084675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15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000A1056" w14:textId="77777777" w:rsidR="00846757" w:rsidRPr="00CB2AE9" w:rsidRDefault="00846757" w:rsidP="00846757">
      <w:pPr>
        <w:rPr>
          <w:rFonts w:ascii="Arial" w:hAnsi="Arial" w:cs="Arial"/>
          <w:sz w:val="24"/>
          <w:szCs w:val="24"/>
        </w:rPr>
      </w:pPr>
    </w:p>
    <w:p w14:paraId="325838E7" w14:textId="0BE784BC" w:rsidR="00C01D52" w:rsidRDefault="00C01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C01D52" w14:paraId="2384A4FD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B76B182" w14:textId="77777777" w:rsidR="00C01D52" w:rsidRPr="002364AB" w:rsidRDefault="00C01D52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C01D52" w14:paraId="31077AF5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2BA52CE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C01D52" w14:paraId="61F244F7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704E5D8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C01D52" w14:paraId="6672F1ED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64CAC19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Algoritmos / 0804</w:t>
            </w:r>
          </w:p>
        </w:tc>
      </w:tr>
      <w:tr w:rsidR="00C01D52" w14:paraId="4A430B3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2B80FCD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José Alemão</w:t>
            </w:r>
          </w:p>
        </w:tc>
      </w:tr>
      <w:tr w:rsidR="00C01D52" w14:paraId="15D14B2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0912B585" w14:textId="77777777" w:rsidR="00C01D52" w:rsidRPr="00146CF3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2DCA760D" w14:textId="77777777" w:rsidR="00C01D52" w:rsidRPr="00305C27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4B1F962E" w14:textId="77777777" w:rsidR="00C01D52" w:rsidRPr="006039E8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C01D52" w14:paraId="5EA6D942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193D45AE" w14:textId="77777777" w:rsidR="00C01D52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C01D52" w:rsidRPr="000B7B04" w14:paraId="4A785E3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1E9A9E5" w14:textId="77777777" w:rsidR="00C01D52" w:rsidRPr="005876F9" w:rsidRDefault="00C01D52" w:rsidP="00C01D52">
            <w:pPr>
              <w:pStyle w:val="Default"/>
            </w:pPr>
            <w:r w:rsidRPr="005876F9">
              <w:t>O mais interessante:</w:t>
            </w:r>
          </w:p>
          <w:p w14:paraId="3C2785C4" w14:textId="77777777" w:rsidR="00C01D52" w:rsidRPr="005876F9" w:rsidRDefault="00C01D52" w:rsidP="00C01D52">
            <w:pPr>
              <w:pStyle w:val="Default"/>
            </w:pPr>
          </w:p>
          <w:p w14:paraId="5343864B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  <w:r w:rsidRPr="005876F9">
              <w:rPr>
                <w:b w:val="0"/>
              </w:rPr>
              <w:t>O mais interessante foi ter usado as bases de algoritmos/programação para criar no Portugol um pequeno programa que converte números décimais em numeros binários.</w:t>
            </w:r>
          </w:p>
          <w:p w14:paraId="6083E022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3E3A5FFA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6080DBAD" w14:textId="77777777" w:rsidR="00C01D52" w:rsidRPr="005876F9" w:rsidRDefault="00C01D52" w:rsidP="00C01D52">
            <w:pPr>
              <w:pStyle w:val="Default"/>
            </w:pPr>
          </w:p>
        </w:tc>
      </w:tr>
      <w:tr w:rsidR="00C01D52" w:rsidRPr="000B7B04" w14:paraId="3F937D11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6C3C3DF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1F3DEB99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5841F28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O menos interessante foi criar um algoritmo para mudar uma lâmpada.</w:t>
            </w:r>
          </w:p>
          <w:p w14:paraId="58ABFB73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58DA5446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4ADFF80A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0D3B8615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</w:tc>
      </w:tr>
      <w:tr w:rsidR="00C01D52" w:rsidRPr="000B7B04" w14:paraId="31BB4D28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831B9D0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46B222B9" w14:textId="77777777" w:rsidR="00C01D52" w:rsidRPr="005876F9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AEAFBF5" w14:textId="77777777" w:rsidR="00C01D52" w:rsidRPr="005876F9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Escrita de algoritmos simples usando, pseudocódigo e fluxograma.</w:t>
            </w:r>
          </w:p>
          <w:p w14:paraId="63D0BD4B" w14:textId="77777777" w:rsidR="00C01D52" w:rsidRPr="005876F9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Escrita e aplicação de programação simples no Portogol.</w:t>
            </w:r>
          </w:p>
          <w:p w14:paraId="59FAD789" w14:textId="77777777" w:rsidR="00C01D52" w:rsidRPr="005876F9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Exercícios das fichas 1, 2 e 3_Algoritmia.</w:t>
            </w:r>
          </w:p>
          <w:p w14:paraId="072B9530" w14:textId="77777777" w:rsidR="00C01D52" w:rsidRDefault="00C01D52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2E0713ED" w14:textId="77777777" w:rsidR="00C01D52" w:rsidRDefault="00C01D52" w:rsidP="00C01D52">
            <w:pPr>
              <w:spacing w:before="120"/>
              <w:rPr>
                <w:rFonts w:cstheme="minorHAnsi"/>
              </w:rPr>
            </w:pPr>
          </w:p>
          <w:p w14:paraId="60943B7E" w14:textId="77777777" w:rsidR="00C01D52" w:rsidRPr="00E93E8A" w:rsidRDefault="00C01D52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C01D52" w:rsidRPr="000B7B04" w14:paraId="35C64DE8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98BBF16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Utilidade futura:</w:t>
            </w:r>
          </w:p>
          <w:p w14:paraId="012E9ABE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73F3264A" w14:textId="77777777" w:rsidR="00C01D52" w:rsidRPr="005876F9" w:rsidRDefault="00C01D52" w:rsidP="00C01D5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Usar as bases da algoritimia para criar programas cada vez mais complexos.</w:t>
            </w:r>
          </w:p>
          <w:p w14:paraId="5210D8B9" w14:textId="77777777" w:rsidR="00C01D52" w:rsidRPr="005876F9" w:rsidRDefault="00C01D52" w:rsidP="00C01D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570F8A" w14:textId="77777777" w:rsidR="00C01D52" w:rsidRPr="005876F9" w:rsidRDefault="00C01D52" w:rsidP="00C01D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C1547" w14:textId="77777777" w:rsidR="00C01D52" w:rsidRPr="005876F9" w:rsidRDefault="00C01D52" w:rsidP="00C01D5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2C8E6E3" w14:textId="77777777" w:rsidR="00C01D52" w:rsidRPr="005876F9" w:rsidRDefault="00C01D52" w:rsidP="00C01D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4E5EBD" w14:textId="77777777" w:rsidR="00C01D52" w:rsidRPr="005876F9" w:rsidRDefault="00C01D52" w:rsidP="00C01D5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995756B" w14:textId="77777777" w:rsidR="00C01D52" w:rsidRPr="005876F9" w:rsidRDefault="00C01D52" w:rsidP="00C01D52">
            <w:pPr>
              <w:tabs>
                <w:tab w:val="left" w:pos="8136"/>
              </w:tabs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C01D52" w:rsidRPr="000B7B04" w14:paraId="32551FE8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3A7946D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Dificuldades sentidas e formas de as superar:</w:t>
            </w:r>
          </w:p>
          <w:p w14:paraId="1EF5D697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58363326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Nesta UFCD não senti qualquer dificuldade.</w:t>
            </w:r>
          </w:p>
        </w:tc>
      </w:tr>
      <w:tr w:rsidR="00C01D52" w:rsidRPr="000B7B04" w14:paraId="2A29F4B7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6B5DEBA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  <w:p w14:paraId="0A2E3813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C01D52" w14:paraId="065217DF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269DD2B8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0FA9A634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59C5B2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022F54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2BDE987C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158CA743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4FF9837D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2363D8F" w14:textId="77777777" w:rsidR="00C01D52" w:rsidRPr="005876F9" w:rsidRDefault="00C01D52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E4670C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18 /06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2776E65A" wp14:editId="176FCAC3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9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94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9D77F9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76E65A" id="_x0000_s1116" style="position:absolute;left:0;text-align:left;margin-left:303.45pt;margin-top:-.25pt;width:136.5pt;height:22.45pt;z-index:25172172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">
                      <v:shape id="Text Box 24" o:spid="_x0000_s1117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      <v:textbox>
                          <w:txbxContent>
                            <w:p w14:paraId="7B9D77F9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18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/2018</w:t>
            </w:r>
          </w:p>
        </w:tc>
      </w:tr>
      <w:tr w:rsidR="00C01D52" w14:paraId="26C1B34E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166A77B1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Formandor(a)</w:t>
            </w:r>
          </w:p>
          <w:p w14:paraId="0D7E8530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84BA4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0ABE2D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4B2E97E4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5585F3F9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0EED71C0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318181" w14:textId="77777777" w:rsidR="00C01D52" w:rsidRPr="005876F9" w:rsidRDefault="00C01D52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44218E3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36C259EE" wp14:editId="5900D70D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96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97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B6DC25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C259EE" id="_x0000_s1119" style="position:absolute;left:0;text-align:left;margin-left:303.45pt;margin-top:-.25pt;width:136.5pt;height:22.45pt;z-index:25172275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">
                      <v:shape id="Text Box 24" o:spid="_x0000_s1120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    <v:textbox>
                          <w:txbxContent>
                            <w:p w14:paraId="0AB6DC25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21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  <w:tr w:rsidR="00C01D52" w14:paraId="2B1D5260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70086E1B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0E74F98C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962D87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5D5A53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3C5F0A87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2523B7EF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66540BF6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5BC8CA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932C0DA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1046F487" wp14:editId="0D1F9A9D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99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0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4DDC2C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46F487" id="_x0000_s1122" style="position:absolute;left:0;text-align:left;margin-left:303.45pt;margin-top:-.25pt;width:136.5pt;height:22.45pt;z-index:25172377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FgyyQ2vAwAA1QkAAA4AAAAAAAAAAAAAAAAALgIAAGRycy9lMm9Eb2MueG1s&#10;UEsBAi0AFAAGAAgAAAAhAPlJrI7fAAAACAEAAA8AAAAAAAAAAAAAAAAACQYAAGRycy9kb3ducmV2&#10;LnhtbFBLBQYAAAAABAAEAPMAAAAVBwAAAAA=&#10;">
                      <v:shape id="Text Box 24" o:spid="_x0000_s1123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  <v:textbox>
                          <w:txbxContent>
                            <w:p w14:paraId="354DDC2C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24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1EEDE500" w14:textId="77777777" w:rsidR="00C01D52" w:rsidRPr="00CB2AE9" w:rsidRDefault="00C01D52" w:rsidP="00C01D52">
      <w:pPr>
        <w:rPr>
          <w:rFonts w:ascii="Arial" w:hAnsi="Arial" w:cs="Arial"/>
          <w:sz w:val="24"/>
          <w:szCs w:val="24"/>
        </w:rPr>
      </w:pPr>
    </w:p>
    <w:p w14:paraId="4BDBD545" w14:textId="107B3C06" w:rsidR="00C01D52" w:rsidRDefault="00C01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C01D52" w14:paraId="06021847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3985503" w14:textId="77777777" w:rsidR="00C01D52" w:rsidRPr="002364AB" w:rsidRDefault="00C01D52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C01D52" w14:paraId="1687C858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96A1A83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C01D52" w14:paraId="71C36E5C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21D86A5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C01D52" w14:paraId="1999B7AB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16DBA87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Estruturas de Dados / 0805</w:t>
            </w:r>
          </w:p>
        </w:tc>
      </w:tr>
      <w:tr w:rsidR="00C01D52" w14:paraId="49EAF5B3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927E0E1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Esmeralda Barra</w:t>
            </w:r>
          </w:p>
        </w:tc>
      </w:tr>
      <w:tr w:rsidR="00C01D52" w14:paraId="496459D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55E0A553" w14:textId="77777777" w:rsidR="00C01D52" w:rsidRPr="00146CF3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26333E11" w14:textId="77777777" w:rsidR="00C01D52" w:rsidRPr="00305C27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16E0CEA5" w14:textId="77777777" w:rsidR="00C01D52" w:rsidRPr="006039E8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C01D52" w14:paraId="2B662832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29D6AAE0" w14:textId="77777777" w:rsidR="00C01D52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C01D52" w:rsidRPr="000B7B04" w14:paraId="08AED846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920D152" w14:textId="77777777" w:rsidR="00C01D52" w:rsidRPr="005876F9" w:rsidRDefault="00C01D52" w:rsidP="00C01D52">
            <w:pPr>
              <w:pStyle w:val="Default"/>
            </w:pPr>
            <w:r w:rsidRPr="005876F9">
              <w:t>O mais interessante:</w:t>
            </w:r>
          </w:p>
          <w:p w14:paraId="4B0AF162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7DDB1816" w14:textId="77777777" w:rsidR="00C01D52" w:rsidRPr="00384698" w:rsidRDefault="00C01D52" w:rsidP="00C01D52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84698">
              <w:rPr>
                <w:rFonts w:ascii="Arial" w:hAnsi="Arial" w:cs="Arial"/>
                <w:b w:val="0"/>
                <w:sz w:val="24"/>
                <w:szCs w:val="24"/>
              </w:rPr>
              <w:t>O mais interessante foi a combinação do ciclo for com as estruturas matriciais.</w:t>
            </w:r>
          </w:p>
          <w:p w14:paraId="5937FBE0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53C6B231" w14:textId="77777777" w:rsidR="00C01D52" w:rsidRPr="005876F9" w:rsidRDefault="00C01D52" w:rsidP="00C01D52">
            <w:pPr>
              <w:pStyle w:val="Default"/>
            </w:pPr>
          </w:p>
        </w:tc>
      </w:tr>
      <w:tr w:rsidR="00C01D52" w:rsidRPr="000B7B04" w14:paraId="2F305E34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6AB9A12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7042778F" w14:textId="77777777" w:rsidR="00C01D52" w:rsidRPr="003328DF" w:rsidRDefault="00C01D52" w:rsidP="00C01D52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328DF">
              <w:rPr>
                <w:rFonts w:ascii="Arial" w:hAnsi="Arial" w:cs="Arial"/>
                <w:b w:val="0"/>
                <w:sz w:val="24"/>
                <w:szCs w:val="24"/>
              </w:rPr>
              <w:t>O menos interessante foi a repetição do uso estruturas condicionais em exemplos simplistas.</w:t>
            </w:r>
          </w:p>
          <w:p w14:paraId="40F18CAE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0DAEC010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040AD8EB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</w:tc>
      </w:tr>
      <w:tr w:rsidR="00C01D52" w:rsidRPr="000B7B04" w14:paraId="2E3A3BC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D9AB885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63A5B908" w14:textId="77777777" w:rsidR="00C01D52" w:rsidRPr="00384698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67B84557" w14:textId="77777777" w:rsidR="00C01D52" w:rsidRPr="00A1307C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Desenvolvimento de programas em C# usando os seguintes conceitos:</w:t>
            </w:r>
          </w:p>
          <w:p w14:paraId="234907DA" w14:textId="77777777" w:rsidR="00C01D52" w:rsidRPr="007E1F76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E1F76">
              <w:rPr>
                <w:rFonts w:ascii="Arial" w:hAnsi="Arial" w:cs="Arial"/>
                <w:b w:val="0"/>
                <w:sz w:val="20"/>
                <w:szCs w:val="20"/>
              </w:rPr>
              <w:t>Estrutura matricial unidimensional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43BF0997" w14:textId="77777777" w:rsidR="00C01D52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E1F76">
              <w:rPr>
                <w:rFonts w:ascii="Arial" w:hAnsi="Arial" w:cs="Arial"/>
                <w:b w:val="0"/>
                <w:sz w:val="20"/>
                <w:szCs w:val="20"/>
              </w:rPr>
              <w:t>Estrutura matricial multidimensional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12DFC611" w14:textId="77777777" w:rsidR="00C01D52" w:rsidRPr="007E1F76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E1F76">
              <w:rPr>
                <w:rFonts w:ascii="Arial" w:hAnsi="Arial" w:cs="Arial"/>
                <w:b w:val="0"/>
                <w:sz w:val="20"/>
                <w:szCs w:val="20"/>
              </w:rPr>
              <w:t>Algoritmos de manipulação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2DBE3658" w14:textId="77777777" w:rsidR="00C01D52" w:rsidRPr="006B0F1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E1F76">
              <w:rPr>
                <w:rFonts w:ascii="Arial" w:hAnsi="Arial" w:cs="Arial"/>
                <w:b w:val="0"/>
                <w:sz w:val="20"/>
                <w:szCs w:val="20"/>
              </w:rPr>
              <w:t>Acesso, instalação, supressão e atualização de elementos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7537A256" w14:textId="77777777" w:rsidR="00C01D52" w:rsidRPr="007E1F76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E1F76">
              <w:rPr>
                <w:rFonts w:ascii="Arial" w:hAnsi="Arial" w:cs="Arial"/>
                <w:b w:val="0"/>
                <w:sz w:val="20"/>
                <w:szCs w:val="20"/>
              </w:rPr>
              <w:t>Estrutura pilh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a.</w:t>
            </w:r>
          </w:p>
          <w:p w14:paraId="725BAB4F" w14:textId="77777777" w:rsidR="00C01D52" w:rsidRPr="007E1F76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E1F76">
              <w:rPr>
                <w:rFonts w:ascii="Arial" w:hAnsi="Arial" w:cs="Arial"/>
                <w:b w:val="0"/>
                <w:sz w:val="20"/>
                <w:szCs w:val="20"/>
              </w:rPr>
              <w:t>Estrutura de árvore binária</w:t>
            </w:r>
          </w:p>
          <w:p w14:paraId="41C7EF75" w14:textId="77777777" w:rsidR="00C01D52" w:rsidRPr="006B0F1F" w:rsidRDefault="00C01D52" w:rsidP="00C01D52">
            <w:pPr>
              <w:spacing w:before="120"/>
              <w:ind w:left="46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1D52" w:rsidRPr="000B7B04" w14:paraId="1A589D47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B147786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Utilidade futura:</w:t>
            </w:r>
          </w:p>
          <w:p w14:paraId="2B39F991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6A27F7C1" w14:textId="77777777" w:rsidR="00C01D52" w:rsidRPr="005876F9" w:rsidRDefault="00C01D52" w:rsidP="00C01D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Usar as competências desenvolvidas para programar em diferentes linguagens de programação.</w:t>
            </w:r>
          </w:p>
        </w:tc>
      </w:tr>
      <w:tr w:rsidR="00C01D52" w:rsidRPr="000B7B04" w14:paraId="0075C363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496716D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Dificuldades sentidas e formas de as superar:</w:t>
            </w:r>
          </w:p>
          <w:p w14:paraId="2A8A4B20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1670CD04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Nesta UFCD não senti qualquer dificuldade.</w:t>
            </w:r>
          </w:p>
        </w:tc>
      </w:tr>
      <w:tr w:rsidR="00C01D52" w:rsidRPr="000B7B04" w14:paraId="52A59A75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0D55188" w14:textId="77777777" w:rsidR="00C01D52" w:rsidRPr="003328DF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</w:tc>
      </w:tr>
      <w:tr w:rsidR="00C01D52" w14:paraId="31265549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36236DD2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0838D9AC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0360CC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A52643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4EB99C00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41A286AA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1314F95C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AEEA7B" w14:textId="77777777" w:rsidR="00C01D52" w:rsidRPr="005876F9" w:rsidRDefault="00C01D52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664308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11/10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4C3E9CA9" wp14:editId="190CE9B8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0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0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06ABB6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3E9CA9" id="_x0000_s1125" style="position:absolute;left:0;text-align:left;margin-left:303.45pt;margin-top:-.25pt;width:136.5pt;height:22.45pt;z-index:25172582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EdTDh+vAwAA1gkAAA4AAAAAAAAAAAAAAAAALgIAAGRycy9lMm9Eb2MueG1s&#10;UEsBAi0AFAAGAAgAAAAhAPlJrI7fAAAACAEAAA8AAAAAAAAAAAAAAAAACQYAAGRycy9kb3ducmV2&#10;LnhtbFBLBQYAAAAABAAEAPMAAAAVBwAAAAA=&#10;">
                      <v:shape id="Text Box 24" o:spid="_x0000_s1126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    <v:textbox>
                          <w:txbxContent>
                            <w:p w14:paraId="6706ABB6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27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/2018</w:t>
            </w:r>
          </w:p>
        </w:tc>
      </w:tr>
      <w:tr w:rsidR="00C01D52" w14:paraId="4232A40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26A2A105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Formandor(a)</w:t>
            </w:r>
          </w:p>
          <w:p w14:paraId="48080BF1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BEEF32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EB386A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44E02009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539D7E7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771CA290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9572DD" w14:textId="77777777" w:rsidR="00C01D52" w:rsidRPr="005876F9" w:rsidRDefault="00C01D52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644834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1F6F0805" wp14:editId="019368EF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05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06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BFD8D2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6F0805" id="_x0000_s1128" style="position:absolute;left:0;text-align:left;margin-left:303.45pt;margin-top:-.25pt;width:136.5pt;height:22.45pt;z-index:25172684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MfOg7ivAwAA1gkAAA4AAAAAAAAAAAAAAAAALgIAAGRycy9lMm9Eb2MueG1s&#10;UEsBAi0AFAAGAAgAAAAhAPlJrI7fAAAACAEAAA8AAAAAAAAAAAAAAAAACQYAAGRycy9kb3ducmV2&#10;LnhtbFBLBQYAAAAABAAEAPMAAAAVBwAAAAA=&#10;">
                      <v:shape id="Text Box 24" o:spid="_x0000_s1129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      <v:textbox>
                          <w:txbxContent>
                            <w:p w14:paraId="54BFD8D2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30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  <w:tr w:rsidR="00C01D52" w14:paraId="51ECFA33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2BCC19D5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5007C011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603526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E3DF01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05EEE7EF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394462A3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0F88E481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1B2E1D0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8D9DD7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0F2D4662" wp14:editId="56F1E1DD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08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09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7BD0A7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4662" id="_x0000_s1131" style="position:absolute;left:0;text-align:left;margin-left:303.45pt;margin-top:-.25pt;width:136.5pt;height:22.45pt;z-index:25172787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BlkGsosAMAANYJAAAOAAAAAAAAAAAAAAAAAC4CAABkcnMvZTJvRG9jLnht&#10;bFBLAQItABQABgAIAAAAIQD5SayO3wAAAAgBAAAPAAAAAAAAAAAAAAAAAAoGAABkcnMvZG93bnJl&#10;di54bWxQSwUGAAAAAAQABADzAAAAFgcAAAAA&#10;">
                      <v:shape id="Text Box 24" o:spid="_x0000_s1132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    <v:textbox>
                          <w:txbxContent>
                            <w:p w14:paraId="627BD0A7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33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0B47601B" w14:textId="77777777" w:rsidR="00C01D52" w:rsidRPr="00CB2AE9" w:rsidRDefault="00C01D52" w:rsidP="00C01D52">
      <w:pPr>
        <w:rPr>
          <w:rFonts w:ascii="Arial" w:hAnsi="Arial" w:cs="Arial"/>
          <w:sz w:val="24"/>
          <w:szCs w:val="24"/>
        </w:rPr>
      </w:pPr>
    </w:p>
    <w:p w14:paraId="62BA747D" w14:textId="1872AC79" w:rsidR="00C01D52" w:rsidRDefault="00C01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C01D52" w14:paraId="32DD1959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0F8C653" w14:textId="77777777" w:rsidR="00C01D52" w:rsidRPr="002364AB" w:rsidRDefault="00C01D52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C01D52" w14:paraId="25DEDC06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72231D6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C01D52" w14:paraId="603E2125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1ABA0A0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C01D52" w14:paraId="3BC0A09F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A8A6E91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Princípios metodológicos de programação / 0806</w:t>
            </w:r>
          </w:p>
        </w:tc>
      </w:tr>
      <w:tr w:rsidR="00C01D52" w14:paraId="65E4C842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7DEB579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Esmeralda Barra</w:t>
            </w:r>
          </w:p>
        </w:tc>
      </w:tr>
      <w:tr w:rsidR="00C01D52" w14:paraId="6DA93CC6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14E37BFF" w14:textId="77777777" w:rsidR="00C01D52" w:rsidRPr="00146CF3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7618AE50" w14:textId="77777777" w:rsidR="00C01D52" w:rsidRPr="00305C27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2BE43A9C" w14:textId="77777777" w:rsidR="00C01D52" w:rsidRPr="006039E8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C01D52" w14:paraId="1C3879B1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108D6A6C" w14:textId="77777777" w:rsidR="00C01D52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C01D52" w:rsidRPr="000B7B04" w14:paraId="3868E945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DA14794" w14:textId="77777777" w:rsidR="00C01D52" w:rsidRPr="005876F9" w:rsidRDefault="00C01D52" w:rsidP="00C01D52">
            <w:pPr>
              <w:pStyle w:val="Default"/>
            </w:pPr>
            <w:r w:rsidRPr="005876F9">
              <w:t>O mais interessante:</w:t>
            </w:r>
          </w:p>
          <w:p w14:paraId="6F43CF28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176F1BEF" w14:textId="77777777" w:rsidR="00C01D52" w:rsidRPr="00384698" w:rsidRDefault="00C01D52" w:rsidP="00C01D52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84698">
              <w:rPr>
                <w:rFonts w:ascii="Arial" w:hAnsi="Arial" w:cs="Arial"/>
                <w:b w:val="0"/>
                <w:sz w:val="24"/>
                <w:szCs w:val="24"/>
              </w:rPr>
              <w:t>O mais interess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ante foi a contrução de programas com estruturas orientadas a objetos.</w:t>
            </w:r>
          </w:p>
          <w:p w14:paraId="1C8F509B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4114074D" w14:textId="77777777" w:rsidR="00C01D52" w:rsidRPr="005876F9" w:rsidRDefault="00C01D52" w:rsidP="00C01D52">
            <w:pPr>
              <w:pStyle w:val="Default"/>
            </w:pPr>
          </w:p>
        </w:tc>
      </w:tr>
      <w:tr w:rsidR="00C01D52" w:rsidRPr="000B7B04" w14:paraId="0AB8A2EA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BC9BCCE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755D0246" w14:textId="77777777" w:rsidR="00C01D52" w:rsidRPr="003328DF" w:rsidRDefault="00C01D52" w:rsidP="00C01D52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328DF">
              <w:rPr>
                <w:rFonts w:ascii="Arial" w:hAnsi="Arial" w:cs="Arial"/>
                <w:b w:val="0"/>
                <w:sz w:val="24"/>
                <w:szCs w:val="24"/>
              </w:rPr>
              <w:t>O menos interess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ante foi a repetição da implementação de métodos/funções</w:t>
            </w:r>
            <w:r w:rsidRPr="003328DF">
              <w:rPr>
                <w:rFonts w:ascii="Arial" w:hAnsi="Arial" w:cs="Arial"/>
                <w:b w:val="0"/>
                <w:sz w:val="24"/>
                <w:szCs w:val="24"/>
              </w:rPr>
              <w:t xml:space="preserve"> em exemplos simplistas.</w:t>
            </w:r>
          </w:p>
          <w:p w14:paraId="0C2D36A9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3D96B55B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59B8343B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</w:tc>
      </w:tr>
      <w:tr w:rsidR="00C01D52" w:rsidRPr="000B7B04" w14:paraId="0058D09C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84E9890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2A3FB6F0" w14:textId="77777777" w:rsidR="00C01D52" w:rsidRPr="00384698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6959DADE" w14:textId="77777777" w:rsidR="00C01D52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Desenvolvimento de programas em C# usando os seguintes conceitos:</w:t>
            </w:r>
          </w:p>
          <w:p w14:paraId="372E7401" w14:textId="77777777" w:rsidR="00C01D52" w:rsidRPr="00A1307C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0C251FC9" w14:textId="77777777" w:rsidR="00C01D52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77B87">
              <w:rPr>
                <w:rFonts w:ascii="Arial" w:hAnsi="Arial" w:cs="Arial"/>
                <w:b w:val="0"/>
                <w:sz w:val="20"/>
                <w:szCs w:val="20"/>
              </w:rPr>
              <w:t>Metodologias em programação local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  <w:r w:rsidRPr="00177B87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07411832" w14:textId="77777777" w:rsidR="00C01D52" w:rsidRPr="00177B8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77B87">
              <w:rPr>
                <w:rFonts w:ascii="Arial" w:hAnsi="Arial" w:cs="Arial"/>
                <w:b w:val="0"/>
                <w:sz w:val="20"/>
                <w:szCs w:val="20"/>
              </w:rPr>
              <w:t>Estrutura de um programa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6749F627" w14:textId="77777777" w:rsidR="00C01D52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77B87">
              <w:rPr>
                <w:rFonts w:ascii="Arial" w:hAnsi="Arial" w:cs="Arial"/>
                <w:b w:val="0"/>
                <w:sz w:val="20"/>
                <w:szCs w:val="20"/>
              </w:rPr>
              <w:t>Sequência das instruções nos procedimentos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1B7514A8" w14:textId="77777777" w:rsidR="00C01D52" w:rsidRPr="00177B8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77B87">
              <w:rPr>
                <w:rFonts w:ascii="Arial" w:hAnsi="Arial" w:cs="Arial"/>
                <w:b w:val="0"/>
                <w:sz w:val="20"/>
                <w:szCs w:val="20"/>
              </w:rPr>
              <w:t>Condições o seu emprego no controlo das estruturas lógicas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75A62661" w14:textId="77777777" w:rsidR="00C01D52" w:rsidRPr="00177B8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77B87">
              <w:rPr>
                <w:rFonts w:ascii="Arial" w:hAnsi="Arial" w:cs="Arial"/>
                <w:b w:val="0"/>
                <w:sz w:val="20"/>
                <w:szCs w:val="20"/>
              </w:rPr>
              <w:t>Dados agrupados em conjuntos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021B3DAB" w14:textId="77777777" w:rsidR="00C01D52" w:rsidRPr="00177B8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77B87">
              <w:rPr>
                <w:rFonts w:ascii="Arial" w:hAnsi="Arial" w:cs="Arial"/>
                <w:b w:val="0"/>
                <w:sz w:val="20"/>
                <w:szCs w:val="20"/>
              </w:rPr>
              <w:t>Dados de entrada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6A198849" w14:textId="77777777" w:rsidR="00C01D52" w:rsidRPr="00177B8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177B87">
              <w:rPr>
                <w:rFonts w:ascii="Arial" w:hAnsi="Arial" w:cs="Arial"/>
                <w:b w:val="0"/>
                <w:sz w:val="20"/>
                <w:szCs w:val="20"/>
              </w:rPr>
              <w:t>Dados de saída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708E3714" w14:textId="77777777" w:rsidR="00C01D52" w:rsidRPr="00177B8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Orientado</w:t>
            </w:r>
            <w:r w:rsidRPr="00177B87">
              <w:rPr>
                <w:rFonts w:ascii="Arial" w:hAnsi="Arial" w:cs="Arial"/>
                <w:b w:val="0"/>
                <w:sz w:val="20"/>
                <w:szCs w:val="20"/>
              </w:rPr>
              <w:t>s aos dados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1AE3F3F4" w14:textId="77777777" w:rsidR="00C01D52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Orientado</w:t>
            </w:r>
            <w:r w:rsidRPr="00177B87">
              <w:rPr>
                <w:rFonts w:ascii="Arial" w:hAnsi="Arial" w:cs="Arial"/>
                <w:b w:val="0"/>
                <w:sz w:val="20"/>
                <w:szCs w:val="20"/>
              </w:rPr>
              <w:t>s por objecto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36128A85" w14:textId="77777777" w:rsidR="00C01D52" w:rsidRPr="00231CD6" w:rsidRDefault="00C01D52" w:rsidP="00C01D52">
            <w:pPr>
              <w:pStyle w:val="PargrafodaLista"/>
              <w:spacing w:before="120"/>
              <w:ind w:left="825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C01D52" w:rsidRPr="000B7B04" w14:paraId="0F6A67F3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A479E4D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Utilidade futura:</w:t>
            </w:r>
          </w:p>
          <w:p w14:paraId="5890E190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492A47A0" w14:textId="77777777" w:rsidR="00C01D52" w:rsidRDefault="00C01D52" w:rsidP="00C01D5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Usar as competências desenvolvidas para programar em diferentes linguagens.</w:t>
            </w:r>
          </w:p>
          <w:p w14:paraId="760A97B1" w14:textId="77777777" w:rsidR="00C01D52" w:rsidRPr="005876F9" w:rsidRDefault="00C01D52" w:rsidP="00C01D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Implementar soluções com programação orientada a objeto.</w:t>
            </w:r>
          </w:p>
        </w:tc>
      </w:tr>
      <w:tr w:rsidR="00C01D52" w:rsidRPr="000B7B04" w14:paraId="66A2990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022987E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Dificuldades sentidas e formas de as superar:</w:t>
            </w:r>
          </w:p>
          <w:p w14:paraId="4A40CAA0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32AA4673" w14:textId="77777777" w:rsidR="00C01D52" w:rsidRPr="00CD79F1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</w:rPr>
            </w:pPr>
            <w:r w:rsidRPr="00CD79F1">
              <w:rPr>
                <w:rFonts w:ascii="Arial" w:hAnsi="Arial" w:cs="Arial"/>
                <w:b w:val="0"/>
              </w:rPr>
              <w:t>Demora em desenvolver uma compreensão profunda da programação orientada a objeto.</w:t>
            </w:r>
          </w:p>
          <w:p w14:paraId="495D8856" w14:textId="77777777" w:rsidR="00C01D52" w:rsidRPr="00CD79F1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</w:rPr>
            </w:pPr>
            <w:r w:rsidRPr="00CD79F1">
              <w:rPr>
                <w:rFonts w:ascii="Arial" w:hAnsi="Arial" w:cs="Arial"/>
                <w:b w:val="0"/>
              </w:rPr>
              <w:t>Superei este problema, graças ao esclarecimento das minhas dúvidas junta da formadora.</w:t>
            </w:r>
          </w:p>
          <w:p w14:paraId="24442DED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C01D52" w:rsidRPr="000B7B04" w14:paraId="59F654EF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6D5FA77" w14:textId="77777777" w:rsidR="00C01D52" w:rsidRPr="003328DF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</w:tc>
      </w:tr>
      <w:tr w:rsidR="00C01D52" w14:paraId="7D14F2A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5A254D62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64168C67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154986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B2680E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664EBAC6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75602806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04EC762E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7E69E5" w14:textId="77777777" w:rsidR="00C01D52" w:rsidRPr="005876F9" w:rsidRDefault="00C01D52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B17651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11/10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6C6E146B" wp14:editId="56124282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11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12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AA4F99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6E146B" id="_x0000_s1134" style="position:absolute;left:0;text-align:left;margin-left:303.45pt;margin-top:-.25pt;width:136.5pt;height:22.45pt;z-index:25172992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AUc8mIsAMAANYJAAAOAAAAAAAAAAAAAAAAAC4CAABkcnMvZTJvRG9jLnht&#10;bFBLAQItABQABgAIAAAAIQD5SayO3wAAAAgBAAAPAAAAAAAAAAAAAAAAAAoGAABkcnMvZG93bnJl&#10;di54bWxQSwUGAAAAAAQABADzAAAAFgcAAAAA&#10;">
                      <v:shape id="Text Box 24" o:spid="_x0000_s1135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    <v:textbox>
                          <w:txbxContent>
                            <w:p w14:paraId="6BAA4F99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36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/2018</w:t>
            </w:r>
          </w:p>
        </w:tc>
      </w:tr>
      <w:tr w:rsidR="00C01D52" w14:paraId="36C29A11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27AD6907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Formandor(a)</w:t>
            </w:r>
          </w:p>
          <w:p w14:paraId="42A2F74D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F622F0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A6FC1E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0A230E2D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7DE39C5A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1FF217E4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8B4E96" w14:textId="77777777" w:rsidR="00C01D52" w:rsidRPr="005876F9" w:rsidRDefault="00C01D52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529247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158E55F6" wp14:editId="108484F4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1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1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04011F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8E55F6" id="_x0000_s1137" style="position:absolute;left:0;text-align:left;margin-left:303.45pt;margin-top:-.25pt;width:136.5pt;height:22.45pt;z-index:25173094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CXnYgfsAMAANYJAAAOAAAAAAAAAAAAAAAAAC4CAABkcnMvZTJvRG9jLnht&#10;bFBLAQItABQABgAIAAAAIQD5SayO3wAAAAgBAAAPAAAAAAAAAAAAAAAAAAoGAABkcnMvZG93bnJl&#10;di54bWxQSwUGAAAAAAQABADzAAAAFgcAAAAA&#10;">
                      <v:shape id="Text Box 24" o:spid="_x0000_s1138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  <v:textbox>
                          <w:txbxContent>
                            <w:p w14:paraId="0104011F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39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  <w:tr w:rsidR="00C01D52" w14:paraId="252FDDA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629D43C8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463E460B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11ED89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D27CEE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560FA055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3086D00C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3EE816CE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8BFAA62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BF871BB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46ED3C2A" wp14:editId="1629E197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1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1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4B7DA7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ED3C2A" id="_x0000_s1140" style="position:absolute;left:0;text-align:left;margin-left:303.45pt;margin-top:-.25pt;width:136.5pt;height:22.45pt;z-index:25173196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F8F4tOvAwAA1gkAAA4AAAAAAAAAAAAAAAAALgIAAGRycy9lMm9Eb2MueG1s&#10;UEsBAi0AFAAGAAgAAAAhAPlJrI7fAAAACAEAAA8AAAAAAAAAAAAAAAAACQYAAGRycy9kb3ducmV2&#10;LnhtbFBLBQYAAAAABAAEAPMAAAAVBwAAAAA=&#10;">
                      <v:shape id="Text Box 24" o:spid="_x0000_s1141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<v:textbox>
                          <w:txbxContent>
                            <w:p w14:paraId="014B7DA7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42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385693BA" w14:textId="77777777" w:rsidR="00C01D52" w:rsidRPr="00CB2AE9" w:rsidRDefault="00C01D52" w:rsidP="00C01D52">
      <w:pPr>
        <w:rPr>
          <w:rFonts w:ascii="Arial" w:hAnsi="Arial" w:cs="Arial"/>
          <w:sz w:val="24"/>
          <w:szCs w:val="24"/>
        </w:rPr>
      </w:pPr>
    </w:p>
    <w:p w14:paraId="024F5D33" w14:textId="5FC01886" w:rsidR="00C01D52" w:rsidRDefault="00C01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C01D52" w14:paraId="5F4CBEEC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510C470" w14:textId="77777777" w:rsidR="00C01D52" w:rsidRPr="002364AB" w:rsidRDefault="00C01D52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C01D52" w14:paraId="649F5C4F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E455374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FORMANDO(A): Helder Gamitas Jorge</w:t>
            </w:r>
          </w:p>
        </w:tc>
      </w:tr>
      <w:tr w:rsidR="00C01D52" w14:paraId="6CD6C2AD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0A5345D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C01D52" w14:paraId="7E3C3AD9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5F76076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Programação Cobol Fundamentos.0807</w:t>
            </w:r>
          </w:p>
        </w:tc>
      </w:tr>
      <w:tr w:rsidR="00C01D52" w14:paraId="14463F0E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7AA8892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Paulo Meira</w:t>
            </w:r>
          </w:p>
        </w:tc>
      </w:tr>
      <w:tr w:rsidR="00C01D52" w14:paraId="067BA223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65EDB2C8" w14:textId="77777777" w:rsidR="00C01D52" w:rsidRPr="00146CF3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6AF0936C" w14:textId="77777777" w:rsidR="00C01D52" w:rsidRPr="00305C27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2A547E3D" w14:textId="77777777" w:rsidR="00C01D52" w:rsidRPr="006039E8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C01D52" w14:paraId="54627A4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5007C020" w14:textId="77777777" w:rsidR="00C01D52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C01D52" w:rsidRPr="000B7B04" w14:paraId="0BE6072B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0FA73F3" w14:textId="77777777" w:rsidR="00C01D52" w:rsidRPr="009E6FAF" w:rsidRDefault="00C01D52" w:rsidP="00C01D52">
            <w:pPr>
              <w:pStyle w:val="Default"/>
              <w:rPr>
                <w:sz w:val="20"/>
                <w:szCs w:val="20"/>
              </w:rPr>
            </w:pPr>
            <w:r w:rsidRPr="009E6FAF">
              <w:rPr>
                <w:sz w:val="20"/>
                <w:szCs w:val="20"/>
              </w:rPr>
              <w:t>O mais interessante</w:t>
            </w:r>
          </w:p>
          <w:p w14:paraId="033F0FEA" w14:textId="77777777" w:rsidR="00C01D52" w:rsidRDefault="00C01D52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2552474C" w14:textId="77777777" w:rsidR="00C01D52" w:rsidRPr="00B94ACB" w:rsidRDefault="00C01D52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Desenvolvimento de software com menus e tabelas.</w:t>
            </w:r>
          </w:p>
          <w:p w14:paraId="6085E66E" w14:textId="77777777" w:rsidR="00C01D52" w:rsidRPr="00B94ACB" w:rsidRDefault="00C01D52" w:rsidP="00C01D5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1D52" w:rsidRPr="000B7B04" w14:paraId="4220202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2ADC41B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</w:p>
          <w:p w14:paraId="2F48FE3A" w14:textId="77777777" w:rsidR="00C01D52" w:rsidRPr="00305C27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1E4DB650" w14:textId="77777777" w:rsidR="00C01D52" w:rsidRPr="009E6FAF" w:rsidRDefault="00C01D52" w:rsidP="00C01D52">
            <w:pPr>
              <w:spacing w:before="120"/>
              <w:rPr>
                <w:rFonts w:cstheme="minorHAnsi"/>
                <w:b w:val="0"/>
              </w:rPr>
            </w:pPr>
            <w:r w:rsidRPr="009E6FAF">
              <w:rPr>
                <w:rFonts w:cstheme="minorHAnsi"/>
                <w:b w:val="0"/>
              </w:rPr>
              <w:t>Repetição exagerada das estruturas condicionais e de repetição.</w:t>
            </w:r>
          </w:p>
          <w:p w14:paraId="2657DA3B" w14:textId="77777777" w:rsidR="00C01D52" w:rsidRDefault="00C01D52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135BC1A2" w14:textId="77777777" w:rsidR="00C01D52" w:rsidRPr="00382D51" w:rsidRDefault="00C01D52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C01D52" w:rsidRPr="000B7B04" w14:paraId="256BFB7E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57EF3ED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Trabalhos realizados</w:t>
            </w:r>
          </w:p>
          <w:p w14:paraId="5260B0ED" w14:textId="77777777" w:rsidR="00C01D52" w:rsidRPr="00C75B56" w:rsidRDefault="00C01D52" w:rsidP="00C01D52">
            <w:pPr>
              <w:spacing w:before="120"/>
              <w:rPr>
                <w:rFonts w:cstheme="minorHAnsi"/>
                <w:bCs w:val="0"/>
              </w:rPr>
            </w:pPr>
            <w:r>
              <w:rPr>
                <w:rFonts w:cstheme="minorHAnsi"/>
              </w:rPr>
              <w:t xml:space="preserve">              </w:t>
            </w:r>
            <w:r>
              <w:rPr>
                <w:rFonts w:cstheme="minorHAnsi"/>
                <w:b w:val="0"/>
              </w:rPr>
              <w:t>Desenvolvimento de software utilizando:</w:t>
            </w:r>
          </w:p>
          <w:p w14:paraId="6270482A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Cláusula PICTURE</w:t>
            </w:r>
          </w:p>
          <w:p w14:paraId="088D6BD2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Decomposição dos dados por cam</w:t>
            </w:r>
            <w:r>
              <w:rPr>
                <w:rFonts w:cstheme="minorHAnsi"/>
                <w:b w:val="0"/>
              </w:rPr>
              <w:t>pos</w:t>
            </w:r>
          </w:p>
          <w:p w14:paraId="346E14BB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Instrução perform</w:t>
            </w:r>
          </w:p>
          <w:p w14:paraId="7E1E21AC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Instrução if</w:t>
            </w:r>
          </w:p>
          <w:p w14:paraId="64FEB839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Instrução evaluate</w:t>
            </w:r>
          </w:p>
          <w:p w14:paraId="1AEE3C8C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Instrução move</w:t>
            </w:r>
          </w:p>
          <w:p w14:paraId="40959888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Expressões aritméticas</w:t>
            </w:r>
          </w:p>
          <w:p w14:paraId="460972CC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Operadores aritméticos</w:t>
            </w:r>
          </w:p>
          <w:p w14:paraId="7385CA55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Regras de prioridades dos operadores</w:t>
            </w:r>
          </w:p>
          <w:p w14:paraId="6EB010FE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Expressões condicionais</w:t>
            </w:r>
          </w:p>
          <w:p w14:paraId="7388D2B0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Relações condicionais</w:t>
            </w:r>
          </w:p>
          <w:p w14:paraId="630791DC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Operadores condicionais</w:t>
            </w:r>
          </w:p>
          <w:p w14:paraId="3473A2BA" w14:textId="77777777" w:rsidR="00C01D52" w:rsidRPr="00544E09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Operadores lógicos</w:t>
            </w:r>
          </w:p>
          <w:p w14:paraId="5336926F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Instrução compute</w:t>
            </w:r>
          </w:p>
          <w:p w14:paraId="6F9C967F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Instrução add</w:t>
            </w:r>
          </w:p>
          <w:p w14:paraId="65466EBC" w14:textId="77777777" w:rsidR="00C01D52" w:rsidRPr="00C75B56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Instrução subtract</w:t>
            </w:r>
          </w:p>
          <w:p w14:paraId="5A131204" w14:textId="77777777" w:rsidR="00C01D52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Cs w:val="0"/>
              </w:rPr>
            </w:pPr>
            <w:r w:rsidRPr="00C75B56">
              <w:rPr>
                <w:rFonts w:cstheme="minorHAnsi"/>
                <w:b w:val="0"/>
              </w:rPr>
              <w:t>Instrução multiply</w:t>
            </w:r>
          </w:p>
          <w:p w14:paraId="28A6F6A0" w14:textId="77777777" w:rsidR="00C01D52" w:rsidRPr="007E56BF" w:rsidRDefault="00C01D52" w:rsidP="00C01D52">
            <w:pPr>
              <w:pStyle w:val="PargrafodaLista"/>
              <w:numPr>
                <w:ilvl w:val="0"/>
                <w:numId w:val="9"/>
              </w:numPr>
              <w:spacing w:before="120"/>
              <w:rPr>
                <w:rFonts w:cstheme="minorHAnsi"/>
                <w:b w:val="0"/>
              </w:rPr>
            </w:pPr>
            <w:r w:rsidRPr="00C75B56">
              <w:rPr>
                <w:rFonts w:cstheme="minorHAnsi"/>
                <w:b w:val="0"/>
              </w:rPr>
              <w:t>Instrução divide</w:t>
            </w:r>
          </w:p>
          <w:p w14:paraId="2850236E" w14:textId="77777777" w:rsidR="00C01D52" w:rsidRPr="00E93E8A" w:rsidRDefault="00C01D52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C01D52" w:rsidRPr="000B7B04" w14:paraId="0B7DD194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A9BE405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Utilidade futura</w:t>
            </w:r>
          </w:p>
          <w:p w14:paraId="09876617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2A6444C4" w14:textId="77777777" w:rsidR="00C01D52" w:rsidRPr="009E6FAF" w:rsidRDefault="00C01D52" w:rsidP="00C01D52">
            <w:pPr>
              <w:rPr>
                <w:rFonts w:cstheme="minorHAnsi"/>
              </w:rPr>
            </w:pPr>
            <w:r w:rsidRPr="009E6FAF">
              <w:rPr>
                <w:rFonts w:cstheme="minorHAnsi"/>
                <w:b w:val="0"/>
              </w:rPr>
              <w:t>Utilizar a linguagem Cobol para o desenvolvimento de software.</w:t>
            </w:r>
          </w:p>
          <w:p w14:paraId="63AEE6D2" w14:textId="77777777" w:rsidR="00C01D52" w:rsidRPr="00305C27" w:rsidRDefault="00C01D52" w:rsidP="00C01D52">
            <w:pPr>
              <w:rPr>
                <w:sz w:val="20"/>
                <w:szCs w:val="20"/>
              </w:rPr>
            </w:pPr>
          </w:p>
          <w:p w14:paraId="47D9FB67" w14:textId="77777777" w:rsidR="00C01D52" w:rsidRPr="00305C27" w:rsidRDefault="00C01D52" w:rsidP="00C01D52">
            <w:pPr>
              <w:rPr>
                <w:sz w:val="20"/>
                <w:szCs w:val="20"/>
              </w:rPr>
            </w:pPr>
          </w:p>
          <w:p w14:paraId="108E7497" w14:textId="77777777" w:rsidR="00C01D52" w:rsidRDefault="00C01D52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441B73FC" w14:textId="77777777" w:rsidR="00C01D52" w:rsidRPr="00305C27" w:rsidRDefault="00C01D52" w:rsidP="00C01D52">
            <w:pPr>
              <w:rPr>
                <w:sz w:val="20"/>
                <w:szCs w:val="20"/>
              </w:rPr>
            </w:pPr>
          </w:p>
          <w:p w14:paraId="6C3D6E0D" w14:textId="77777777" w:rsidR="00C01D52" w:rsidRDefault="00C01D52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0BB3CAF5" w14:textId="77777777" w:rsidR="00C01D52" w:rsidRPr="00305C27" w:rsidRDefault="00C01D52" w:rsidP="00C01D52">
            <w:pPr>
              <w:tabs>
                <w:tab w:val="left" w:pos="8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C01D52" w:rsidRPr="000B7B04" w14:paraId="4309A646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4DDD38F" w14:textId="77777777" w:rsidR="00C01D52" w:rsidRDefault="00C01D52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Dificuldades sentidas e formas de as superar</w:t>
            </w:r>
          </w:p>
          <w:p w14:paraId="7D0A0902" w14:textId="77777777" w:rsidR="00C01D52" w:rsidRDefault="00C01D52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089FDF" w14:textId="77777777" w:rsidR="00C01D52" w:rsidRPr="009E6FAF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</w:rPr>
            </w:pPr>
            <w:r w:rsidRPr="009E6FAF">
              <w:rPr>
                <w:rFonts w:ascii="Arial" w:hAnsi="Arial" w:cs="Arial"/>
                <w:b w:val="0"/>
              </w:rPr>
              <w:t>Sem dificuldades.</w:t>
            </w:r>
          </w:p>
          <w:p w14:paraId="36E9D127" w14:textId="77777777" w:rsidR="00C01D52" w:rsidRPr="000B7B04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C01D52" w:rsidRPr="000B7B04" w14:paraId="4E5A881F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43CB4DA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45DB7">
              <w:rPr>
                <w:rFonts w:ascii="Arial" w:hAnsi="Arial" w:cs="Arial"/>
                <w:sz w:val="20"/>
                <w:szCs w:val="20"/>
              </w:rPr>
              <w:t>Outras</w:t>
            </w:r>
          </w:p>
          <w:p w14:paraId="07F2FED8" w14:textId="77777777" w:rsidR="00C01D52" w:rsidRPr="00C45DB7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10274A50" w14:textId="77777777" w:rsidR="00C01D52" w:rsidRPr="00C45DB7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C01D52" w14:paraId="5BA20185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0224FBC9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5FDBFE6C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5BC5C1E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6269E12" w14:textId="77777777" w:rsidR="00C01D52" w:rsidRPr="00B94ACB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Hélder Gamitas Jorge</w:t>
            </w:r>
          </w:p>
          <w:p w14:paraId="428B1B10" w14:textId="77777777" w:rsidR="00C01D52" w:rsidRDefault="00C01D52" w:rsidP="00C01D52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6D9A1ED5" w14:textId="77777777" w:rsidR="00C01D52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4C9DD268" w14:textId="77777777" w:rsidR="00C01D52" w:rsidRPr="00382D51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9DB187" w14:textId="77777777" w:rsidR="00C01D52" w:rsidRDefault="00C01D52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B06868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31 / 01 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2805B2CD" wp14:editId="7DA91C17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2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2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E06AD8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05B2CD" id="_x0000_s1143" style="position:absolute;left:0;text-align:left;margin-left:303.45pt;margin-top:-.25pt;width:136.5pt;height:22.45pt;z-index:25173401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">
                      <v:shape id="Text Box 24" o:spid="_x0000_s1144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  <v:textbox>
                          <w:txbxContent>
                            <w:p w14:paraId="15E06AD8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45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 2019</w:t>
            </w:r>
          </w:p>
        </w:tc>
      </w:tr>
      <w:tr w:rsidR="00C01D52" w14:paraId="589EAE8A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71213DCE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234CF6A8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A9F5762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DE827F7" w14:textId="77777777" w:rsidR="00C01D52" w:rsidRPr="00B94ACB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3E51EEA5" w14:textId="77777777" w:rsidR="00C01D52" w:rsidRPr="00E23038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83D0775" w14:textId="77777777" w:rsidR="00C01D52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0853F357" w14:textId="77777777" w:rsidR="00C01D52" w:rsidRPr="00382D51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7AB104C" w14:textId="77777777" w:rsidR="00C01D52" w:rsidRDefault="00C01D52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89CF639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5BA79258" wp14:editId="46A61AB3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24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487E90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A79258" id="_x0000_s1146" style="position:absolute;left:0;text-align:left;margin-left:303.45pt;margin-top:-.25pt;width:136.5pt;height:22.45pt;z-index:25173504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LeeVoOvAwAA1gkAAA4AAAAAAAAAAAAAAAAALgIAAGRycy9lMm9Eb2MueG1s&#10;UEsBAi0AFAAGAAgAAAAhAPlJrI7fAAAACAEAAA8AAAAAAAAAAAAAAAAACQYAAGRycy9kb3ducmV2&#10;LnhtbFBLBQYAAAAABAAEAPMAAAAVBwAAAAA=&#10;">
                      <v:shape id="Text Box 24" o:spid="_x0000_s1147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      <v:textbox>
                          <w:txbxContent>
                            <w:p w14:paraId="1E487E90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48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C01D52" w14:paraId="1812E5C7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5A9AC90F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Mediador(a)</w:t>
            </w:r>
          </w:p>
          <w:p w14:paraId="7F2037FC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210C233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7F6D78D" w14:textId="77777777" w:rsidR="00C01D52" w:rsidRPr="00B94ACB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43B7F877" w14:textId="77777777" w:rsidR="00C01D52" w:rsidRPr="00E23038" w:rsidRDefault="00C01D52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03C3C892" w14:textId="77777777" w:rsidR="00C01D52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08F24CA1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7269D2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A527303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6D5B31F8" wp14:editId="5E98FB57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26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27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16992A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5B31F8" id="_x0000_s1149" style="position:absolute;left:0;text-align:left;margin-left:303.45pt;margin-top:-.25pt;width:136.5pt;height:22.45pt;z-index:25173606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PnAiUqvAwAA1gkAAA4AAAAAAAAAAAAAAAAALgIAAGRycy9lMm9Eb2MueG1s&#10;UEsBAi0AFAAGAAgAAAAhAPlJrI7fAAAACAEAAA8AAAAAAAAAAAAAAAAACQYAAGRycy9kb3ducmV2&#10;LnhtbFBLBQYAAAAABAAEAPMAAAAVBwAAAAA=&#10;">
                      <v:shape id="Text Box 24" o:spid="_x0000_s1150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      <v:textbox>
                          <w:txbxContent>
                            <w:p w14:paraId="5D16992A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51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6779AF22" w14:textId="3460C4ED" w:rsidR="00C01D52" w:rsidRDefault="00C01D52" w:rsidP="00846757">
      <w:pPr>
        <w:rPr>
          <w:rFonts w:ascii="Arial" w:hAnsi="Arial" w:cs="Arial"/>
          <w:sz w:val="24"/>
          <w:szCs w:val="24"/>
        </w:rPr>
      </w:pPr>
    </w:p>
    <w:p w14:paraId="7F6F85DF" w14:textId="77777777" w:rsidR="00C01D52" w:rsidRDefault="00C01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C01D52" w14:paraId="1BF2685E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332B910" w14:textId="77777777" w:rsidR="00C01D52" w:rsidRPr="002364AB" w:rsidRDefault="00C01D52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C01D52" w14:paraId="6DCE98EC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D9A918D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FORMANDO(A): Helder Gamitas Jorge</w:t>
            </w:r>
          </w:p>
        </w:tc>
      </w:tr>
      <w:tr w:rsidR="00C01D52" w14:paraId="4F8AC386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9CD999C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C01D52" w14:paraId="734880B7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97BBAF5" w14:textId="77777777" w:rsidR="00C01D52" w:rsidRDefault="00C01D52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 xml:space="preserve">DE FORMAÇÃO DE CURTA DURAÇÃO – Programação Cobol </w:t>
            </w:r>
          </w:p>
          <w:p w14:paraId="3AC00339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Ficheiros e Interatividade.0807</w:t>
            </w:r>
          </w:p>
        </w:tc>
      </w:tr>
      <w:tr w:rsidR="00C01D52" w14:paraId="7F627453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F7ED29C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Paulo Meira</w:t>
            </w:r>
          </w:p>
        </w:tc>
      </w:tr>
      <w:tr w:rsidR="00C01D52" w14:paraId="21CD2EAC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7F158331" w14:textId="77777777" w:rsidR="00C01D52" w:rsidRPr="00146CF3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7756F67E" w14:textId="77777777" w:rsidR="00C01D52" w:rsidRPr="00305C27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5E3B3E2D" w14:textId="77777777" w:rsidR="00C01D52" w:rsidRPr="006039E8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C01D52" w14:paraId="097DB083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57844CA8" w14:textId="77777777" w:rsidR="00C01D52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C01D52" w:rsidRPr="000B7B04" w14:paraId="56271CE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5E93F26" w14:textId="77777777" w:rsidR="00C01D52" w:rsidRPr="004C2B07" w:rsidRDefault="00C01D52" w:rsidP="00C01D52">
            <w:pPr>
              <w:pStyle w:val="Default"/>
              <w:rPr>
                <w:sz w:val="20"/>
                <w:szCs w:val="20"/>
              </w:rPr>
            </w:pPr>
            <w:r w:rsidRPr="004C2B07">
              <w:rPr>
                <w:sz w:val="20"/>
                <w:szCs w:val="20"/>
              </w:rPr>
              <w:t>O mais interessante</w:t>
            </w:r>
          </w:p>
          <w:p w14:paraId="50285910" w14:textId="77777777" w:rsidR="00C01D52" w:rsidRDefault="00C01D52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36EDA6DC" w14:textId="77777777" w:rsidR="00C01D52" w:rsidRPr="00A23EDB" w:rsidRDefault="00C01D52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23EDB">
              <w:rPr>
                <w:rFonts w:asciiTheme="minorHAnsi" w:hAnsiTheme="minorHAnsi" w:cstheme="minorHAnsi"/>
                <w:b w:val="0"/>
                <w:sz w:val="22"/>
                <w:szCs w:val="22"/>
              </w:rPr>
              <w:t>Desenvolvimento de software com manipulação de ficheiros.</w:t>
            </w:r>
          </w:p>
        </w:tc>
      </w:tr>
      <w:tr w:rsidR="00C01D52" w:rsidRPr="000B7B04" w14:paraId="00B934E3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58D126D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</w:p>
          <w:p w14:paraId="0008BC23" w14:textId="77777777" w:rsidR="00C01D52" w:rsidRPr="00305C27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6A264AB4" w14:textId="77777777" w:rsidR="00C01D52" w:rsidRPr="00296221" w:rsidRDefault="00C01D52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5A0CB9E0" w14:textId="77777777" w:rsidR="00C01D52" w:rsidRDefault="00C01D52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3543AFBA" w14:textId="77777777" w:rsidR="00C01D52" w:rsidRPr="00382D51" w:rsidRDefault="00C01D52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C01D52" w:rsidRPr="000B7B04" w14:paraId="6BE65EAC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C2E926C" w14:textId="77777777" w:rsidR="00C01D52" w:rsidRDefault="00C01D52" w:rsidP="00C01D52">
            <w:pPr>
              <w:spacing w:before="12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Trabalhos realizados</w:t>
            </w:r>
          </w:p>
          <w:p w14:paraId="01B42EA7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786E6D71" w14:textId="77777777" w:rsidR="00C01D52" w:rsidRDefault="00C01D52" w:rsidP="00C01D52">
            <w:pPr>
              <w:spacing w:before="120"/>
              <w:rPr>
                <w:rFonts w:cstheme="minorHAnsi"/>
                <w:bCs w:val="0"/>
              </w:rPr>
            </w:pPr>
            <w:r w:rsidRPr="00A23EDB">
              <w:rPr>
                <w:rFonts w:cstheme="minorHAnsi"/>
                <w:b w:val="0"/>
              </w:rPr>
              <w:t>Desenvolvimento de programas interativos</w:t>
            </w:r>
            <w:r>
              <w:rPr>
                <w:rFonts w:cstheme="minorHAnsi"/>
                <w:b w:val="0"/>
              </w:rPr>
              <w:t>, recorrendo a:</w:t>
            </w:r>
          </w:p>
          <w:p w14:paraId="3F6991C6" w14:textId="77777777" w:rsidR="00C01D52" w:rsidRPr="00A23EDB" w:rsidRDefault="00C01D52" w:rsidP="00C01D52">
            <w:pPr>
              <w:spacing w:before="120"/>
              <w:rPr>
                <w:rFonts w:cstheme="minorHAnsi"/>
                <w:bCs w:val="0"/>
                <w:sz w:val="16"/>
                <w:szCs w:val="16"/>
              </w:rPr>
            </w:pPr>
          </w:p>
          <w:p w14:paraId="500A1DF0" w14:textId="77777777" w:rsidR="00C01D52" w:rsidRPr="00A23EDB" w:rsidRDefault="00C01D52" w:rsidP="00C01D52">
            <w:pPr>
              <w:pStyle w:val="PargrafodaLista"/>
              <w:numPr>
                <w:ilvl w:val="0"/>
                <w:numId w:val="10"/>
              </w:numPr>
              <w:spacing w:before="120"/>
              <w:rPr>
                <w:rFonts w:cstheme="minorHAnsi"/>
                <w:b w:val="0"/>
                <w:bCs w:val="0"/>
              </w:rPr>
            </w:pPr>
            <w:r w:rsidRPr="00A23EDB">
              <w:rPr>
                <w:rFonts w:cstheme="minorHAnsi"/>
                <w:b w:val="0"/>
              </w:rPr>
              <w:t>Estrutura, definição, declaração e acesso a tabelas.</w:t>
            </w:r>
          </w:p>
          <w:p w14:paraId="2F2B6531" w14:textId="77777777" w:rsidR="00C01D52" w:rsidRPr="00A23EDB" w:rsidRDefault="00C01D52" w:rsidP="00C01D52">
            <w:pPr>
              <w:pStyle w:val="PargrafodaLista"/>
              <w:numPr>
                <w:ilvl w:val="0"/>
                <w:numId w:val="10"/>
              </w:numPr>
              <w:spacing w:before="120"/>
              <w:rPr>
                <w:rFonts w:cstheme="minorHAnsi"/>
                <w:b w:val="0"/>
              </w:rPr>
            </w:pPr>
            <w:r w:rsidRPr="00A23EDB">
              <w:rPr>
                <w:rFonts w:ascii="Arial" w:hAnsi="Arial" w:cs="Arial"/>
                <w:b w:val="0"/>
                <w:sz w:val="20"/>
                <w:szCs w:val="20"/>
              </w:rPr>
              <w:t>Manipulação de ficheiros.</w:t>
            </w:r>
          </w:p>
          <w:p w14:paraId="2ED5DCF2" w14:textId="77777777" w:rsidR="00C01D52" w:rsidRDefault="00C01D52" w:rsidP="00C01D52">
            <w:pPr>
              <w:spacing w:before="120"/>
              <w:rPr>
                <w:rFonts w:cstheme="minorHAnsi"/>
                <w:b w:val="0"/>
                <w:bCs w:val="0"/>
              </w:rPr>
            </w:pPr>
          </w:p>
          <w:p w14:paraId="5D8A0914" w14:textId="77777777" w:rsidR="00C01D52" w:rsidRDefault="00C01D52" w:rsidP="00C01D52">
            <w:pPr>
              <w:spacing w:before="120"/>
              <w:rPr>
                <w:rFonts w:cstheme="minorHAnsi"/>
                <w:b w:val="0"/>
                <w:bCs w:val="0"/>
              </w:rPr>
            </w:pPr>
          </w:p>
          <w:p w14:paraId="138B23F4" w14:textId="77777777" w:rsidR="00C01D52" w:rsidRDefault="00C01D52" w:rsidP="00C01D52">
            <w:pPr>
              <w:spacing w:before="120"/>
              <w:rPr>
                <w:rFonts w:cstheme="minorHAnsi"/>
                <w:b w:val="0"/>
                <w:bCs w:val="0"/>
              </w:rPr>
            </w:pPr>
          </w:p>
          <w:p w14:paraId="5BEEF964" w14:textId="77777777" w:rsidR="00C01D52" w:rsidRDefault="00C01D52" w:rsidP="00C01D52">
            <w:pPr>
              <w:spacing w:before="120"/>
              <w:rPr>
                <w:rFonts w:cstheme="minorHAnsi"/>
                <w:b w:val="0"/>
                <w:bCs w:val="0"/>
              </w:rPr>
            </w:pPr>
          </w:p>
          <w:p w14:paraId="79E2628B" w14:textId="77777777" w:rsidR="00C01D52" w:rsidRDefault="00C01D52" w:rsidP="00C01D52">
            <w:pPr>
              <w:spacing w:before="120"/>
              <w:rPr>
                <w:rFonts w:cstheme="minorHAnsi"/>
                <w:b w:val="0"/>
                <w:bCs w:val="0"/>
              </w:rPr>
            </w:pPr>
          </w:p>
          <w:p w14:paraId="7CEB59F1" w14:textId="77777777" w:rsidR="00C01D52" w:rsidRPr="00CF45A2" w:rsidRDefault="00C01D52" w:rsidP="00C01D52">
            <w:pPr>
              <w:spacing w:before="120"/>
              <w:rPr>
                <w:rFonts w:cstheme="minorHAnsi"/>
              </w:rPr>
            </w:pPr>
          </w:p>
        </w:tc>
      </w:tr>
      <w:tr w:rsidR="00C01D52" w:rsidRPr="000B7B04" w14:paraId="7434C08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FCACA84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Utilidade futura</w:t>
            </w:r>
          </w:p>
          <w:p w14:paraId="21C828A9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16CC94DE" w14:textId="77777777" w:rsidR="00C01D52" w:rsidRPr="00305C27" w:rsidRDefault="00C01D52" w:rsidP="00C01D52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Utilizar a linguagem Cobol para o desenvolvimento de aplicações diversas..</w:t>
            </w:r>
          </w:p>
          <w:p w14:paraId="4177C856" w14:textId="77777777" w:rsidR="00C01D52" w:rsidRPr="00305C27" w:rsidRDefault="00C01D52" w:rsidP="00C01D52">
            <w:pPr>
              <w:rPr>
                <w:sz w:val="20"/>
                <w:szCs w:val="20"/>
              </w:rPr>
            </w:pPr>
          </w:p>
          <w:p w14:paraId="2B4D7438" w14:textId="77777777" w:rsidR="00C01D52" w:rsidRPr="00305C27" w:rsidRDefault="00C01D52" w:rsidP="00C01D52">
            <w:pPr>
              <w:rPr>
                <w:sz w:val="20"/>
                <w:szCs w:val="20"/>
              </w:rPr>
            </w:pPr>
          </w:p>
          <w:p w14:paraId="55704E2D" w14:textId="77777777" w:rsidR="00C01D52" w:rsidRDefault="00C01D52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5073F946" w14:textId="77777777" w:rsidR="00C01D52" w:rsidRPr="00305C27" w:rsidRDefault="00C01D52" w:rsidP="00C01D52">
            <w:pPr>
              <w:rPr>
                <w:sz w:val="20"/>
                <w:szCs w:val="20"/>
              </w:rPr>
            </w:pPr>
          </w:p>
          <w:p w14:paraId="0C2EE5F9" w14:textId="77777777" w:rsidR="00C01D52" w:rsidRDefault="00C01D52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7E393860" w14:textId="77777777" w:rsidR="00C01D52" w:rsidRPr="00305C27" w:rsidRDefault="00C01D52" w:rsidP="00C01D52">
            <w:pPr>
              <w:tabs>
                <w:tab w:val="left" w:pos="8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C01D52" w:rsidRPr="000B7B04" w14:paraId="0FA2FAA3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6CB9680" w14:textId="77777777" w:rsidR="00C01D52" w:rsidRDefault="00C01D52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Dificuldades sentidas e formas de as superar</w:t>
            </w:r>
          </w:p>
          <w:p w14:paraId="6B5965AB" w14:textId="77777777" w:rsidR="00C01D52" w:rsidRDefault="00C01D52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9E41A9" w14:textId="77777777" w:rsidR="00C01D52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Não senti dificuldades nesta UFCD.</w:t>
            </w:r>
          </w:p>
          <w:p w14:paraId="5549EA01" w14:textId="77777777" w:rsidR="00C01D52" w:rsidRPr="000B7B04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C01D52" w:rsidRPr="000B7B04" w14:paraId="1D570EE3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A76039F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45DB7">
              <w:rPr>
                <w:rFonts w:ascii="Arial" w:hAnsi="Arial" w:cs="Arial"/>
                <w:sz w:val="20"/>
                <w:szCs w:val="20"/>
              </w:rPr>
              <w:t>Outras</w:t>
            </w:r>
          </w:p>
          <w:p w14:paraId="1C75E4BF" w14:textId="77777777" w:rsidR="00C01D52" w:rsidRPr="00C45DB7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71D54222" w14:textId="77777777" w:rsidR="00C01D52" w:rsidRPr="00C45DB7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C01D52" w14:paraId="592A40CD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2FE2C9BF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2A626F77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D5B0239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770FDF4" w14:textId="77777777" w:rsidR="00C01D52" w:rsidRPr="00B94ACB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Hélder Gamitas Jorge</w:t>
            </w:r>
          </w:p>
          <w:p w14:paraId="54CB4AC9" w14:textId="77777777" w:rsidR="00C01D52" w:rsidRDefault="00C01D52" w:rsidP="00C01D52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1600F65C" w14:textId="77777777" w:rsidR="00C01D52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3DF7EC22" w14:textId="77777777" w:rsidR="00C01D52" w:rsidRPr="00382D51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B2A9D7B" w14:textId="77777777" w:rsidR="00C01D52" w:rsidRDefault="00C01D52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E85C50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27 / 02 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6CFD2BAA" wp14:editId="4781106B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29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3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EB676B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D2BAA" id="_x0000_s1152" style="position:absolute;left:0;text-align:left;margin-left:303.45pt;margin-top:-.25pt;width:136.5pt;height:22.45pt;z-index:2517381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azeRZ64DAADWCQAADgAAAAAAAAAAAAAAAAAuAgAAZHJzL2Uyb0RvYy54bWxQ&#10;SwECLQAUAAYACAAAACEA+Umsjt8AAAAIAQAADwAAAAAAAAAAAAAAAAAIBgAAZHJzL2Rvd25yZXYu&#10;eG1sUEsFBgAAAAAEAAQA8wAAABQHAAAAAA==&#10;">
                      <v:shape id="Text Box 24" o:spid="_x0000_s1153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      <v:textbox>
                          <w:txbxContent>
                            <w:p w14:paraId="6FEB676B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54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 2019</w:t>
            </w:r>
          </w:p>
        </w:tc>
      </w:tr>
      <w:tr w:rsidR="00C01D52" w14:paraId="1D072449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4504ED36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690D0A4E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4513C6F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B884FF5" w14:textId="77777777" w:rsidR="00C01D52" w:rsidRPr="00B94ACB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2770377B" w14:textId="77777777" w:rsidR="00C01D52" w:rsidRPr="00E23038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170D3C7B" w14:textId="77777777" w:rsidR="00C01D52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71D60981" w14:textId="77777777" w:rsidR="00C01D52" w:rsidRPr="00382D51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B379D5D" w14:textId="77777777" w:rsidR="00C01D52" w:rsidRDefault="00C01D52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9CCA3B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3D5FB5DC" wp14:editId="1BD07C5C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3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3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77DE2B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FB5DC" id="_x0000_s1155" style="position:absolute;left:0;text-align:left;margin-left:303.45pt;margin-top:-.25pt;width:136.5pt;height:22.45pt;z-index:25173913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NKHIYqvAwAA1gkAAA4AAAAAAAAAAAAAAAAALgIAAGRycy9lMm9Eb2MueG1s&#10;UEsBAi0AFAAGAAgAAAAhAPlJrI7fAAAACAEAAA8AAAAAAAAAAAAAAAAACQYAAGRycy9kb3ducmV2&#10;LnhtbFBLBQYAAAAABAAEAPMAAAAVBwAAAAA=&#10;">
                      <v:shape id="Text Box 24" o:spid="_x0000_s1156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      <v:textbox>
                          <w:txbxContent>
                            <w:p w14:paraId="4677DE2B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57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C01D52" w14:paraId="59249F39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3607B8BF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Mediador(a)</w:t>
            </w:r>
          </w:p>
          <w:p w14:paraId="61474203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5BC6A00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83B2D9C" w14:textId="77777777" w:rsidR="00C01D52" w:rsidRPr="00B94ACB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01518893" w14:textId="77777777" w:rsidR="00C01D52" w:rsidRPr="00E23038" w:rsidRDefault="00C01D52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2FF12D25" w14:textId="77777777" w:rsidR="00C01D52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525DB1B1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F76C30E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A25D9E3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283F9B2F" wp14:editId="2B3111AC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35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36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39F2988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3F9B2F" id="_x0000_s1158" style="position:absolute;left:0;text-align:left;margin-left:303.45pt;margin-top:-.25pt;width:136.5pt;height:22.45pt;z-index:25174016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FIarC2vAwAA1gkAAA4AAAAAAAAAAAAAAAAALgIAAGRycy9lMm9Eb2MueG1s&#10;UEsBAi0AFAAGAAgAAAAhAPlJrI7fAAAACAEAAA8AAAAAAAAAAAAAAAAACQYAAGRycy9kb3ducmV2&#10;LnhtbFBLBQYAAAAABAAEAPMAAAAVBwAAAAA=&#10;">
                      <v:shape id="Text Box 24" o:spid="_x0000_s1159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    <v:textbox>
                          <w:txbxContent>
                            <w:p w14:paraId="439F2988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60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4B130983" w14:textId="7D54E281" w:rsidR="00C01D52" w:rsidRDefault="00C01D52" w:rsidP="00846757">
      <w:pPr>
        <w:rPr>
          <w:rFonts w:ascii="Arial" w:hAnsi="Arial" w:cs="Arial"/>
          <w:sz w:val="24"/>
          <w:szCs w:val="24"/>
        </w:rPr>
      </w:pPr>
    </w:p>
    <w:p w14:paraId="3C825F1B" w14:textId="77777777" w:rsidR="00C01D52" w:rsidRDefault="00C01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C01D52" w14:paraId="02DA4491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CD06C5F" w14:textId="77777777" w:rsidR="00C01D52" w:rsidRPr="002364AB" w:rsidRDefault="00C01D52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C01D52" w14:paraId="32958BA9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A85302B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C01D52" w14:paraId="73CB1099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E1B990B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C01D52" w14:paraId="11C9881E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048BEB8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Programação em C/C++ fundamentos / 0809</w:t>
            </w:r>
          </w:p>
        </w:tc>
      </w:tr>
      <w:tr w:rsidR="00C01D52" w14:paraId="34E61802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B779041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José Alemão</w:t>
            </w:r>
          </w:p>
        </w:tc>
      </w:tr>
      <w:tr w:rsidR="00C01D52" w14:paraId="23192775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7A33CB15" w14:textId="77777777" w:rsidR="00C01D52" w:rsidRPr="00146CF3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3002D3F9" w14:textId="77777777" w:rsidR="00C01D52" w:rsidRPr="00305C27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778ACE4C" w14:textId="77777777" w:rsidR="00C01D52" w:rsidRPr="006039E8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C01D52" w14:paraId="2D23E9B7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170B7212" w14:textId="77777777" w:rsidR="00C01D52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C01D52" w:rsidRPr="000B7B04" w14:paraId="58370D9D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5C9EEC4" w14:textId="77777777" w:rsidR="00C01D52" w:rsidRPr="005876F9" w:rsidRDefault="00C01D52" w:rsidP="00C01D52">
            <w:pPr>
              <w:pStyle w:val="Default"/>
            </w:pPr>
            <w:r w:rsidRPr="005876F9">
              <w:t>O mais interessante:</w:t>
            </w:r>
          </w:p>
          <w:p w14:paraId="3ED9B483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40EEE13A" w14:textId="77777777" w:rsidR="00C01D52" w:rsidRPr="00384698" w:rsidRDefault="00C01D52" w:rsidP="00C01D52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84698">
              <w:rPr>
                <w:rFonts w:ascii="Arial" w:hAnsi="Arial" w:cs="Arial"/>
                <w:b w:val="0"/>
                <w:sz w:val="24"/>
                <w:szCs w:val="24"/>
              </w:rPr>
              <w:t>O mais interessante foi a combinação do ciclo for com as estruturas matriciais.</w:t>
            </w:r>
          </w:p>
          <w:p w14:paraId="27434D88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5C021D9E" w14:textId="77777777" w:rsidR="00C01D52" w:rsidRPr="005876F9" w:rsidRDefault="00C01D52" w:rsidP="00C01D52">
            <w:pPr>
              <w:pStyle w:val="Default"/>
            </w:pPr>
          </w:p>
        </w:tc>
      </w:tr>
      <w:tr w:rsidR="00C01D52" w:rsidRPr="000B7B04" w14:paraId="2C8652B0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3122A5C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7AEFDB98" w14:textId="77777777" w:rsidR="00C01D52" w:rsidRPr="003328DF" w:rsidRDefault="00C01D52" w:rsidP="00C01D52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328DF">
              <w:rPr>
                <w:rFonts w:ascii="Arial" w:hAnsi="Arial" w:cs="Arial"/>
                <w:b w:val="0"/>
                <w:sz w:val="24"/>
                <w:szCs w:val="24"/>
              </w:rPr>
              <w:t>O menos interessante foi a repetição do uso estruturas condicionais em exemplos simplistas.</w:t>
            </w:r>
          </w:p>
          <w:p w14:paraId="5EC83DB1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42F3A9A9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18C083A0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</w:tc>
      </w:tr>
      <w:tr w:rsidR="00C01D52" w:rsidRPr="000B7B04" w14:paraId="731DBECC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81F014E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1881DF3C" w14:textId="77777777" w:rsidR="00C01D52" w:rsidRPr="00384698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495DC8BA" w14:textId="77777777" w:rsidR="00C01D52" w:rsidRPr="00A1307C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Desenvolvimento de programas usando os seguintes conceitos:</w:t>
            </w:r>
          </w:p>
          <w:p w14:paraId="2DEA6FCC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Variáveis e constantes – tipos de dados</w:t>
            </w:r>
          </w:p>
          <w:p w14:paraId="15CFB1FD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Operadores</w:t>
            </w:r>
          </w:p>
          <w:p w14:paraId="5BEBF852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Directiva, #define</w:t>
            </w:r>
          </w:p>
          <w:p w14:paraId="06A25196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Função main ()</w:t>
            </w:r>
          </w:p>
          <w:p w14:paraId="1C209B45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Função printf()</w:t>
            </w:r>
          </w:p>
          <w:p w14:paraId="29F16D40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Função Scanf() - Operador de endereço &amp;</w:t>
            </w:r>
          </w:p>
          <w:p w14:paraId="2DF8F928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lang w:val="en-US"/>
              </w:rPr>
            </w:pPr>
            <w:r w:rsidRPr="00AB2C5F">
              <w:rPr>
                <w:rFonts w:ascii="Arial" w:hAnsi="Arial" w:cs="Arial"/>
                <w:b w:val="0"/>
                <w:lang w:val="en-US"/>
              </w:rPr>
              <w:t>instrução if, if else e switch.</w:t>
            </w:r>
          </w:p>
          <w:p w14:paraId="437B4341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Estruturas repetitivas em C/C++: while, do while e for.</w:t>
            </w:r>
          </w:p>
          <w:p w14:paraId="6ACFF8A4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lang w:val="en-US"/>
              </w:rPr>
            </w:pPr>
            <w:r w:rsidRPr="00AB2C5F">
              <w:rPr>
                <w:rFonts w:ascii="Arial" w:hAnsi="Arial" w:cs="Arial"/>
                <w:b w:val="0"/>
                <w:lang w:val="en-US"/>
              </w:rPr>
              <w:t>break, continue e go to.</w:t>
            </w:r>
          </w:p>
          <w:p w14:paraId="47829839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Matrizes Unidimensionais.</w:t>
            </w:r>
          </w:p>
          <w:p w14:paraId="7816AB3B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Cadeias de carateres (string) - Leitura e escrita de strings</w:t>
            </w:r>
          </w:p>
          <w:p w14:paraId="18B3DF30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Função strlen()</w:t>
            </w:r>
          </w:p>
          <w:p w14:paraId="4785E584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Funções getche(), getch(), getchar() e putchar()</w:t>
            </w:r>
          </w:p>
          <w:p w14:paraId="76C2D1D1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Funções - Variáveis locais</w:t>
            </w:r>
          </w:p>
          <w:p w14:paraId="2AF8291A" w14:textId="77777777" w:rsidR="00C01D52" w:rsidRPr="00AB2C5F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</w:rPr>
            </w:pPr>
            <w:r w:rsidRPr="00AB2C5F">
              <w:rPr>
                <w:rFonts w:ascii="Arial" w:hAnsi="Arial" w:cs="Arial"/>
                <w:b w:val="0"/>
              </w:rPr>
              <w:t>Funções recursivas</w:t>
            </w:r>
          </w:p>
          <w:p w14:paraId="0D4D8CC3" w14:textId="77777777" w:rsidR="00C01D52" w:rsidRPr="00E93E8A" w:rsidRDefault="00C01D52" w:rsidP="00C01D52">
            <w:pPr>
              <w:pStyle w:val="PargrafodaLista"/>
              <w:spacing w:before="120"/>
              <w:ind w:left="825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C01D52" w:rsidRPr="000B7B04" w14:paraId="065901DC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72D8D85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Utilidade futura:</w:t>
            </w:r>
          </w:p>
          <w:p w14:paraId="099B1970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1E2B834E" w14:textId="77777777" w:rsidR="00C01D52" w:rsidRPr="005876F9" w:rsidRDefault="00C01D52" w:rsidP="00C01D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Usar as competências desenvolvidas para programar em C/C++ e linguagens derivadas.</w:t>
            </w:r>
          </w:p>
        </w:tc>
      </w:tr>
      <w:tr w:rsidR="00C01D52" w:rsidRPr="000B7B04" w14:paraId="4CF1D73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FA90314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Dificuldades sentidas e formas de as superar:</w:t>
            </w:r>
          </w:p>
          <w:p w14:paraId="31E7EBE9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295214B9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Nesta UFCD não senti qualquer dificuldade.</w:t>
            </w:r>
          </w:p>
        </w:tc>
      </w:tr>
      <w:tr w:rsidR="00C01D52" w:rsidRPr="000B7B04" w14:paraId="55FB1513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4D978C5" w14:textId="77777777" w:rsidR="00C01D52" w:rsidRPr="003328DF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</w:tc>
      </w:tr>
      <w:tr w:rsidR="00C01D52" w14:paraId="6514CEC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1C646F51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540F421A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67CAD1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DC98ED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59E3B69B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0FE1318D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4D36AE83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5D1AB96" w14:textId="77777777" w:rsidR="00C01D52" w:rsidRPr="005876F9" w:rsidRDefault="00C01D52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B064B9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01/10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3FE50287" wp14:editId="4F9EC36B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38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39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08D831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E50287" id="_x0000_s1161" style="position:absolute;left:0;text-align:left;margin-left:303.45pt;margin-top:-.25pt;width:136.5pt;height:22.45pt;z-index:25174220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K+uasivAwAA1gkAAA4AAAAAAAAAAAAAAAAALgIAAGRycy9lMm9Eb2MueG1s&#10;UEsBAi0AFAAGAAgAAAAhAPlJrI7fAAAACAEAAA8AAAAAAAAAAAAAAAAACQYAAGRycy9kb3ducmV2&#10;LnhtbFBLBQYAAAAABAAEAPMAAAAVBwAAAAA=&#10;">
                      <v:shape id="Text Box 24" o:spid="_x0000_s1162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      <v:textbox>
                          <w:txbxContent>
                            <w:p w14:paraId="3D08D831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63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/2018</w:t>
            </w:r>
          </w:p>
        </w:tc>
      </w:tr>
      <w:tr w:rsidR="00C01D52" w14:paraId="18100FAD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6A4D32EE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Formandor(a)</w:t>
            </w:r>
          </w:p>
          <w:p w14:paraId="2EA7CCB9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659D23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4A2FF1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401DFD81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5993063E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78636431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807ACAE" w14:textId="77777777" w:rsidR="00C01D52" w:rsidRPr="005876F9" w:rsidRDefault="00C01D52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97852DE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18BBB990" wp14:editId="74CA8D0B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41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42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A99B95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BBB990" id="_x0000_s1164" style="position:absolute;left:0;text-align:left;margin-left:303.45pt;margin-top:-.25pt;width:136.5pt;height:22.45pt;z-index:25174323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HyKDYmvAwAA1gkAAA4AAAAAAAAAAAAAAAAALgIAAGRycy9lMm9Eb2MueG1s&#10;UEsBAi0AFAAGAAgAAAAhAPlJrI7fAAAACAEAAA8AAAAAAAAAAAAAAAAACQYAAGRycy9kb3ducmV2&#10;LnhtbFBLBQYAAAAABAAEAPMAAAAVBwAAAAA=&#10;">
                      <v:shape id="Text Box 24" o:spid="_x0000_s1165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  <v:textbox>
                          <w:txbxContent>
                            <w:p w14:paraId="0AA99B95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66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  <w:tr w:rsidR="00C01D52" w14:paraId="17AEBC46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3B363198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29197494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9A1BDE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2C0624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0AF45B8A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5B68630C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4EAC99C0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934526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D099F3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1991E6FE" wp14:editId="0D576BD4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4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4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B4B0A1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91E6FE" id="_x0000_s1167" style="position:absolute;left:0;text-align:left;margin-left:303.45pt;margin-top:-.25pt;width:136.5pt;height:22.45pt;z-index:25174425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D/ZEwesAMAANYJAAAOAAAAAAAAAAAAAAAAAC4CAABkcnMvZTJvRG9jLnht&#10;bFBLAQItABQABgAIAAAAIQD5SayO3wAAAAgBAAAPAAAAAAAAAAAAAAAAAAoGAABkcnMvZG93bnJl&#10;di54bWxQSwUGAAAAAAQABADzAAAAFgcAAAAA&#10;">
                      <v:shape id="Text Box 24" o:spid="_x0000_s1168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      <v:textbox>
                          <w:txbxContent>
                            <w:p w14:paraId="67B4B0A1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69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2579775D" w14:textId="77777777" w:rsidR="00C01D52" w:rsidRPr="00CB2AE9" w:rsidRDefault="00C01D52" w:rsidP="00C01D52">
      <w:pPr>
        <w:rPr>
          <w:rFonts w:ascii="Arial" w:hAnsi="Arial" w:cs="Arial"/>
          <w:sz w:val="24"/>
          <w:szCs w:val="24"/>
        </w:rPr>
      </w:pPr>
    </w:p>
    <w:p w14:paraId="04AD0992" w14:textId="6DD0576A" w:rsidR="00C01D52" w:rsidRDefault="00C01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C01D52" w14:paraId="0E5BA184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76F92B2" w14:textId="77777777" w:rsidR="00C01D52" w:rsidRPr="002364AB" w:rsidRDefault="00C01D52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C01D52" w14:paraId="531CE41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C4FF953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C01D52" w14:paraId="001687ED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666C815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C01D52" w14:paraId="11FD7E21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B694EB5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Programação em C/C++ Avançada / 0810</w:t>
            </w:r>
          </w:p>
        </w:tc>
      </w:tr>
      <w:tr w:rsidR="00C01D52" w14:paraId="56C30986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4DC695E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José Alemão</w:t>
            </w:r>
          </w:p>
        </w:tc>
      </w:tr>
      <w:tr w:rsidR="00C01D52" w14:paraId="530984CB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1351335F" w14:textId="77777777" w:rsidR="00C01D52" w:rsidRPr="00146CF3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2D2C8740" w14:textId="77777777" w:rsidR="00C01D52" w:rsidRPr="00305C27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204D5D85" w14:textId="77777777" w:rsidR="00C01D52" w:rsidRPr="006039E8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C01D52" w14:paraId="19F7CD53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2F38328B" w14:textId="77777777" w:rsidR="00C01D52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C01D52" w:rsidRPr="000B7B04" w14:paraId="42D9FBB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28C9FED" w14:textId="77777777" w:rsidR="00C01D52" w:rsidRPr="005876F9" w:rsidRDefault="00C01D52" w:rsidP="00C01D52">
            <w:pPr>
              <w:pStyle w:val="Default"/>
            </w:pPr>
            <w:r w:rsidRPr="005876F9">
              <w:t>O mais interessante:</w:t>
            </w:r>
          </w:p>
          <w:p w14:paraId="77E01877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6B179779" w14:textId="77777777" w:rsidR="00C01D52" w:rsidRPr="00384698" w:rsidRDefault="00C01D52" w:rsidP="00C01D52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 mais interessante foi o uso de matrizes de estruturas</w:t>
            </w:r>
            <w:r w:rsidRPr="00384698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031ADBBF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386CD952" w14:textId="77777777" w:rsidR="00C01D52" w:rsidRPr="005876F9" w:rsidRDefault="00C01D52" w:rsidP="00C01D52">
            <w:pPr>
              <w:pStyle w:val="Default"/>
            </w:pPr>
          </w:p>
        </w:tc>
      </w:tr>
      <w:tr w:rsidR="00C01D52" w:rsidRPr="000B7B04" w14:paraId="3D6E5B80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F99FBDC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11600E1A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2D09B37E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6837BD84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</w:tc>
      </w:tr>
      <w:tr w:rsidR="00C01D52" w:rsidRPr="000B7B04" w14:paraId="5DBC66C9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DB92294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527062E1" w14:textId="77777777" w:rsidR="00C01D52" w:rsidRPr="00384698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3C8E26C8" w14:textId="77777777" w:rsidR="00C01D52" w:rsidRPr="00A1307C" w:rsidRDefault="00C01D52" w:rsidP="00C01D52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Desenvolvimento de programas usando os seguintes conceitos:</w:t>
            </w:r>
          </w:p>
          <w:p w14:paraId="3472A6B7" w14:textId="77777777" w:rsidR="00C01D52" w:rsidRPr="009E64A4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9E64A4">
              <w:rPr>
                <w:rFonts w:ascii="Arial" w:hAnsi="Arial" w:cs="Arial"/>
                <w:b w:val="0"/>
                <w:sz w:val="20"/>
                <w:szCs w:val="20"/>
              </w:rPr>
              <w:t>Definição de apontadores</w:t>
            </w:r>
          </w:p>
          <w:p w14:paraId="2D728F13" w14:textId="77777777" w:rsidR="00C01D52" w:rsidRPr="009E64A4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9E64A4">
              <w:rPr>
                <w:rFonts w:ascii="Arial" w:hAnsi="Arial" w:cs="Arial"/>
                <w:b w:val="0"/>
                <w:sz w:val="20"/>
                <w:szCs w:val="20"/>
              </w:rPr>
              <w:t>Declaração de apontadores</w:t>
            </w:r>
          </w:p>
          <w:p w14:paraId="1EE7A884" w14:textId="77777777" w:rsidR="00C01D52" w:rsidRPr="009E64A4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9E64A4">
              <w:rPr>
                <w:rFonts w:ascii="Arial" w:hAnsi="Arial" w:cs="Arial"/>
                <w:b w:val="0"/>
                <w:sz w:val="20"/>
                <w:szCs w:val="20"/>
              </w:rPr>
              <w:t>Apontadores para passar dados para uma função</w:t>
            </w:r>
          </w:p>
          <w:p w14:paraId="383896E9" w14:textId="77777777" w:rsidR="00C01D52" w:rsidRPr="009E64A4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9E64A4">
              <w:rPr>
                <w:rFonts w:ascii="Arial" w:hAnsi="Arial" w:cs="Arial"/>
                <w:b w:val="0"/>
                <w:sz w:val="20"/>
                <w:szCs w:val="20"/>
              </w:rPr>
              <w:t>Operador indireto (*)</w:t>
            </w:r>
          </w:p>
          <w:p w14:paraId="6E024301" w14:textId="77777777" w:rsidR="00C01D52" w:rsidRPr="009E64A4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9E64A4">
              <w:rPr>
                <w:rFonts w:ascii="Arial" w:hAnsi="Arial" w:cs="Arial"/>
                <w:b w:val="0"/>
                <w:sz w:val="20"/>
                <w:szCs w:val="20"/>
              </w:rPr>
              <w:t>Atribuição de valores a variáveis apontadores</w:t>
            </w:r>
          </w:p>
          <w:p w14:paraId="67D17FD0" w14:textId="77777777" w:rsidR="00C01D52" w:rsidRPr="009E64A4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9E64A4">
              <w:rPr>
                <w:rFonts w:ascii="Arial" w:hAnsi="Arial" w:cs="Arial"/>
                <w:b w:val="0"/>
                <w:sz w:val="20"/>
                <w:szCs w:val="20"/>
              </w:rPr>
              <w:t>Operações com apontadores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14:paraId="6B21318A" w14:textId="77777777" w:rsidR="00C01D52" w:rsidRPr="00FA50F1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A50F1">
              <w:rPr>
                <w:rFonts w:ascii="Arial" w:hAnsi="Arial" w:cs="Arial"/>
                <w:b w:val="0"/>
                <w:sz w:val="20"/>
                <w:szCs w:val="20"/>
              </w:rPr>
              <w:t>Definição e declaração de estruturas</w:t>
            </w:r>
          </w:p>
          <w:p w14:paraId="7376794F" w14:textId="77777777" w:rsidR="00C01D52" w:rsidRPr="00FA50F1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A50F1">
              <w:rPr>
                <w:rFonts w:ascii="Arial" w:hAnsi="Arial" w:cs="Arial"/>
                <w:b w:val="0"/>
                <w:sz w:val="20"/>
                <w:szCs w:val="20"/>
              </w:rPr>
              <w:t>Inicialização de estruturas</w:t>
            </w:r>
          </w:p>
          <w:p w14:paraId="2318C768" w14:textId="77777777" w:rsidR="00C01D52" w:rsidRPr="00FA50F1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A50F1">
              <w:rPr>
                <w:rFonts w:ascii="Arial" w:hAnsi="Arial" w:cs="Arial"/>
                <w:b w:val="0"/>
                <w:sz w:val="20"/>
                <w:szCs w:val="20"/>
              </w:rPr>
              <w:t>Leitura e escrita de valores nos elementos de uma estrutura</w:t>
            </w:r>
          </w:p>
          <w:p w14:paraId="08A6B66E" w14:textId="77777777" w:rsidR="00C01D52" w:rsidRPr="00FA50F1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A50F1">
              <w:rPr>
                <w:rFonts w:ascii="Arial" w:hAnsi="Arial" w:cs="Arial"/>
                <w:b w:val="0"/>
                <w:sz w:val="20"/>
                <w:szCs w:val="20"/>
              </w:rPr>
              <w:t>Matrizes de estruturas</w:t>
            </w:r>
          </w:p>
          <w:p w14:paraId="7EB13EAC" w14:textId="77777777" w:rsidR="00C01D52" w:rsidRPr="00FA50F1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A50F1">
              <w:rPr>
                <w:rFonts w:ascii="Arial" w:hAnsi="Arial" w:cs="Arial"/>
                <w:b w:val="0"/>
                <w:sz w:val="20"/>
                <w:szCs w:val="20"/>
              </w:rPr>
              <w:t>Níveis de leitura e escrita em ficheiros</w:t>
            </w:r>
          </w:p>
          <w:p w14:paraId="70BE4CD5" w14:textId="77777777" w:rsidR="00C01D52" w:rsidRPr="00FA50F1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A50F1">
              <w:rPr>
                <w:rFonts w:ascii="Arial" w:hAnsi="Arial" w:cs="Arial"/>
                <w:b w:val="0"/>
                <w:sz w:val="20"/>
                <w:szCs w:val="20"/>
              </w:rPr>
              <w:t>Abertura e fecho de ficheiros</w:t>
            </w:r>
          </w:p>
          <w:p w14:paraId="4F968D6D" w14:textId="77777777" w:rsidR="00C01D52" w:rsidRPr="00FA50F1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  <w:r w:rsidRPr="00FA50F1">
              <w:rPr>
                <w:rFonts w:ascii="Arial" w:hAnsi="Arial" w:cs="Arial"/>
                <w:b w:val="0"/>
                <w:sz w:val="20"/>
                <w:szCs w:val="20"/>
              </w:rPr>
              <w:t>Leitura e escrita em ficheiros</w:t>
            </w:r>
          </w:p>
        </w:tc>
      </w:tr>
      <w:tr w:rsidR="00C01D52" w:rsidRPr="000B7B04" w14:paraId="29582005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FC02535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Utilidade futura:</w:t>
            </w:r>
          </w:p>
          <w:p w14:paraId="29602338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6833E153" w14:textId="77777777" w:rsidR="00C01D52" w:rsidRPr="005876F9" w:rsidRDefault="00C01D52" w:rsidP="00C01D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Usar as competências desenvolvidas para programar em C/C++ e linguagens derivadas.</w:t>
            </w:r>
          </w:p>
        </w:tc>
      </w:tr>
      <w:tr w:rsidR="00C01D52" w:rsidRPr="000B7B04" w14:paraId="209B3350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4D124C0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Dificuldades sentidas e formas de as superar:</w:t>
            </w:r>
          </w:p>
          <w:p w14:paraId="567BB7C9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63467249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Nesta UFCD não senti qualquer dificuldade.</w:t>
            </w:r>
          </w:p>
        </w:tc>
      </w:tr>
      <w:tr w:rsidR="00C01D52" w:rsidRPr="000B7B04" w14:paraId="5A22CAA3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D0C40E7" w14:textId="77777777" w:rsidR="00C01D52" w:rsidRPr="003328DF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</w:tc>
      </w:tr>
      <w:tr w:rsidR="00C01D52" w14:paraId="4CE5396E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03C4BEA3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2DD22A83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B5BF60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7BB345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41993F66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2F220406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47011719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DFE769" w14:textId="77777777" w:rsidR="00C01D52" w:rsidRPr="005876F9" w:rsidRDefault="00C01D52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BBD6C02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05/11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 wp14:anchorId="34C17CEC" wp14:editId="7DE23422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4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4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BA95FE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C17CEC" id="_x0000_s1170" style="position:absolute;left:0;text-align:left;margin-left:303.45pt;margin-top:-.25pt;width:136.5pt;height:22.45pt;z-index:25174630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N/wm0q4DAADWCQAADgAAAAAAAAAAAAAAAAAuAgAAZHJzL2Uyb0RvYy54bWxQ&#10;SwECLQAUAAYACAAAACEA+Umsjt8AAAAIAQAADwAAAAAAAAAAAAAAAAAIBgAAZHJzL2Rvd25yZXYu&#10;eG1sUEsFBgAAAAAEAAQA8wAAABQHAAAAAA==&#10;">
                      <v:shape id="Text Box 24" o:spid="_x0000_s1171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      <v:textbox>
                          <w:txbxContent>
                            <w:p w14:paraId="5ABA95FE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72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/2018</w:t>
            </w:r>
          </w:p>
        </w:tc>
      </w:tr>
      <w:tr w:rsidR="00C01D52" w14:paraId="2D399861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10D90D5A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Formandor(a)</w:t>
            </w:r>
          </w:p>
          <w:p w14:paraId="71E1E7BF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84711E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F44093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0E5E157C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A6AE481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01CCF405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BA1E69" w14:textId="77777777" w:rsidR="00C01D52" w:rsidRPr="005876F9" w:rsidRDefault="00C01D52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52D7DA3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69F70AB7" wp14:editId="4562ECD1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5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5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895E24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F70AB7" id="_x0000_s1173" style="position:absolute;left:0;text-align:left;margin-left:303.45pt;margin-top:-.25pt;width:136.5pt;height:22.45pt;z-index:25174732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">
                      <v:shape id="Text Box 24" o:spid="_x0000_s1174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      <v:textbox>
                          <w:txbxContent>
                            <w:p w14:paraId="36895E24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75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  <w:tr w:rsidR="00C01D52" w14:paraId="24AB571E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159783A1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70A1686A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2F9BCC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78D386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7257A39A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272C48C0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68EFC6B0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A63F14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CEC6BE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7F23DBB3" wp14:editId="1DB050B3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5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54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846EB1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23DBB3" id="_x0000_s1176" style="position:absolute;left:0;text-align:left;margin-left:303.45pt;margin-top:-.25pt;width:136.5pt;height:22.45pt;z-index:25174835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B8tmBCsAMAANYJAAAOAAAAAAAAAAAAAAAAAC4CAABkcnMvZTJvRG9jLnht&#10;bFBLAQItABQABgAIAAAAIQD5SayO3wAAAAgBAAAPAAAAAAAAAAAAAAAAAAoGAABkcnMvZG93bnJl&#10;di54bWxQSwUGAAAAAAQABADzAAAAFgcAAAAA&#10;">
                      <v:shape id="Text Box 24" o:spid="_x0000_s1177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    <v:textbox>
                          <w:txbxContent>
                            <w:p w14:paraId="05846EB1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78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5C39E98C" w14:textId="77777777" w:rsidR="00C01D52" w:rsidRPr="00CB2AE9" w:rsidRDefault="00C01D52" w:rsidP="00C01D52">
      <w:pPr>
        <w:rPr>
          <w:rFonts w:ascii="Arial" w:hAnsi="Arial" w:cs="Arial"/>
          <w:sz w:val="24"/>
          <w:szCs w:val="24"/>
        </w:rPr>
      </w:pPr>
    </w:p>
    <w:p w14:paraId="6CB66E92" w14:textId="77777777" w:rsidR="00846757" w:rsidRPr="00CB2AE9" w:rsidRDefault="00846757" w:rsidP="00846757">
      <w:pPr>
        <w:rPr>
          <w:rFonts w:ascii="Arial" w:hAnsi="Arial" w:cs="Arial"/>
          <w:sz w:val="24"/>
          <w:szCs w:val="24"/>
        </w:rPr>
      </w:pP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C01D52" w14:paraId="47F2F061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5AE39F9" w14:textId="77777777" w:rsidR="00C01D52" w:rsidRPr="002364AB" w:rsidRDefault="00C01D52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C01D52" w14:paraId="6ECB4A9D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DFC9ACB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FORMANDO(A): Helder Gamitas Jorge</w:t>
            </w:r>
          </w:p>
        </w:tc>
      </w:tr>
      <w:tr w:rsidR="00C01D52" w14:paraId="2C33FFE1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7FA6652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C01D52" w14:paraId="38EFB9E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1EC1508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 Análise de sistemas.0811</w:t>
            </w:r>
          </w:p>
        </w:tc>
      </w:tr>
      <w:tr w:rsidR="00C01D52" w14:paraId="2259FD21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FBAF51B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José Paulo Ramos</w:t>
            </w:r>
          </w:p>
        </w:tc>
      </w:tr>
      <w:tr w:rsidR="00C01D52" w14:paraId="53C5A8CA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7150992D" w14:textId="77777777" w:rsidR="00C01D52" w:rsidRPr="00146CF3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3C114A69" w14:textId="77777777" w:rsidR="00C01D52" w:rsidRPr="00305C27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7E6069BE" w14:textId="77777777" w:rsidR="00C01D52" w:rsidRPr="006039E8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C01D52" w14:paraId="6DDCECFE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60E93681" w14:textId="77777777" w:rsidR="00C01D52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C01D52" w:rsidRPr="000B7B04" w14:paraId="0F84DB96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F7CCF53" w14:textId="77777777" w:rsidR="00C01D52" w:rsidRPr="009633A2" w:rsidRDefault="00C01D52" w:rsidP="00C01D52">
            <w:pPr>
              <w:pStyle w:val="Default"/>
              <w:rPr>
                <w:sz w:val="20"/>
                <w:szCs w:val="20"/>
              </w:rPr>
            </w:pPr>
            <w:r w:rsidRPr="009633A2">
              <w:rPr>
                <w:sz w:val="20"/>
                <w:szCs w:val="20"/>
              </w:rPr>
              <w:t>O mais interessante</w:t>
            </w:r>
          </w:p>
          <w:p w14:paraId="022A7128" w14:textId="77777777" w:rsidR="00C01D52" w:rsidRDefault="00C01D52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3143C261" w14:textId="77777777" w:rsidR="00C01D52" w:rsidRPr="00827EC7" w:rsidRDefault="00C01D52" w:rsidP="00C01D52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A actividade mais interessante foi a criação – em ambiente de virtualização – de uma infraestrutura Active Directory, a correr no Windows 2008 Server. Instalando e configurando todo o ambiente de serviços para clientes windows e linux.</w:t>
            </w:r>
          </w:p>
        </w:tc>
      </w:tr>
      <w:tr w:rsidR="00C01D52" w:rsidRPr="000B7B04" w14:paraId="23D41864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6E8B386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</w:p>
          <w:p w14:paraId="583C180F" w14:textId="77777777" w:rsidR="00C01D52" w:rsidRPr="00305C27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1473E55F" w14:textId="77777777" w:rsidR="00C01D52" w:rsidRPr="00296221" w:rsidRDefault="00C01D52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3D3332E5" w14:textId="77777777" w:rsidR="00C01D52" w:rsidRDefault="00C01D52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70345CAC" w14:textId="77777777" w:rsidR="00C01D52" w:rsidRPr="00382D51" w:rsidRDefault="00C01D52" w:rsidP="00C01D52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C01D52" w:rsidRPr="000B7B04" w14:paraId="146E533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AB86901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Trabalhos realizados</w:t>
            </w:r>
          </w:p>
          <w:p w14:paraId="2FA11971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5259C1DE" w14:textId="77777777" w:rsidR="00C01D52" w:rsidRPr="00827EC7" w:rsidRDefault="00C01D52" w:rsidP="00C01D52">
            <w:pPr>
              <w:pStyle w:val="PargrafodaLista"/>
              <w:numPr>
                <w:ilvl w:val="0"/>
                <w:numId w:val="11"/>
              </w:numPr>
              <w:spacing w:before="12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Análise de trafego numa relação cliente /servidor usando a aplicação Whireshark.</w:t>
            </w:r>
          </w:p>
          <w:p w14:paraId="586F35DE" w14:textId="77777777" w:rsidR="00C01D52" w:rsidRPr="00827EC7" w:rsidRDefault="00C01D52" w:rsidP="00C01D52">
            <w:pPr>
              <w:pStyle w:val="PargrafodaLista"/>
              <w:numPr>
                <w:ilvl w:val="0"/>
                <w:numId w:val="11"/>
              </w:numPr>
              <w:spacing w:before="12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Criação de uma infrastrutura Active Directory.</w:t>
            </w:r>
          </w:p>
          <w:p w14:paraId="3D7265C8" w14:textId="77777777" w:rsidR="00C01D52" w:rsidRPr="00827EC7" w:rsidRDefault="00C01D52" w:rsidP="00C01D52">
            <w:pPr>
              <w:pStyle w:val="PargrafodaLista"/>
              <w:numPr>
                <w:ilvl w:val="0"/>
                <w:numId w:val="11"/>
              </w:numPr>
              <w:spacing w:before="12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Criação de um file server Linux, recorrendo ao protocolo Samba.</w:t>
            </w:r>
          </w:p>
          <w:p w14:paraId="68B78537" w14:textId="77777777" w:rsidR="00C01D52" w:rsidRDefault="00C01D52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637E8DD5" w14:textId="77777777" w:rsidR="00C01D52" w:rsidRDefault="00C01D52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09141214" w14:textId="77777777" w:rsidR="00C01D52" w:rsidRDefault="00C01D52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620639BE" w14:textId="77777777" w:rsidR="00C01D52" w:rsidRDefault="00C01D52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23E21BDF" w14:textId="77777777" w:rsidR="00C01D52" w:rsidRPr="00432B2F" w:rsidRDefault="00C01D52" w:rsidP="00C01D52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3453F86E" w14:textId="77777777" w:rsidR="00C01D52" w:rsidRPr="00E93E8A" w:rsidRDefault="00C01D52" w:rsidP="00C01D52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C01D52" w:rsidRPr="000B7B04" w14:paraId="70AB7DBC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77AB10E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Utilidade futura</w:t>
            </w:r>
          </w:p>
          <w:p w14:paraId="68E744A5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0B4150A0" w14:textId="77777777" w:rsidR="00C01D52" w:rsidRPr="009633A2" w:rsidRDefault="00C01D52" w:rsidP="00C01D52">
            <w:pPr>
              <w:rPr>
                <w:b w:val="0"/>
              </w:rPr>
            </w:pPr>
            <w:r w:rsidRPr="009633A2">
              <w:rPr>
                <w:b w:val="0"/>
              </w:rPr>
              <w:t>Desenvolvimento de competências necessárias à instalação, manutenção e optimização de ambientes informáticos com a organização - clientes/servidores dedicados.</w:t>
            </w:r>
          </w:p>
          <w:p w14:paraId="63BEC611" w14:textId="77777777" w:rsidR="00C01D52" w:rsidRPr="00305C27" w:rsidRDefault="00C01D52" w:rsidP="00C01D52">
            <w:pPr>
              <w:rPr>
                <w:sz w:val="20"/>
                <w:szCs w:val="20"/>
              </w:rPr>
            </w:pPr>
          </w:p>
          <w:p w14:paraId="28C16001" w14:textId="77777777" w:rsidR="00C01D52" w:rsidRPr="00305C27" w:rsidRDefault="00C01D52" w:rsidP="00C01D52">
            <w:pPr>
              <w:rPr>
                <w:sz w:val="20"/>
                <w:szCs w:val="20"/>
              </w:rPr>
            </w:pPr>
          </w:p>
          <w:p w14:paraId="1D8CDA6F" w14:textId="77777777" w:rsidR="00C01D52" w:rsidRDefault="00C01D52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3FA4A685" w14:textId="77777777" w:rsidR="00C01D52" w:rsidRPr="00305C27" w:rsidRDefault="00C01D52" w:rsidP="00C01D52">
            <w:pPr>
              <w:rPr>
                <w:sz w:val="20"/>
                <w:szCs w:val="20"/>
              </w:rPr>
            </w:pPr>
          </w:p>
          <w:p w14:paraId="2A95201F" w14:textId="77777777" w:rsidR="00C01D52" w:rsidRDefault="00C01D52" w:rsidP="00C01D52">
            <w:pPr>
              <w:rPr>
                <w:b w:val="0"/>
                <w:bCs w:val="0"/>
                <w:sz w:val="20"/>
                <w:szCs w:val="20"/>
              </w:rPr>
            </w:pPr>
          </w:p>
          <w:p w14:paraId="35FE1D01" w14:textId="77777777" w:rsidR="00C01D52" w:rsidRPr="00305C27" w:rsidRDefault="00C01D52" w:rsidP="00C01D52">
            <w:pPr>
              <w:tabs>
                <w:tab w:val="left" w:pos="8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C01D52" w:rsidRPr="000B7B04" w14:paraId="393BD075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E039559" w14:textId="77777777" w:rsidR="00C01D52" w:rsidRDefault="00C01D52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Dificuldades sentidas e formas de as superar</w:t>
            </w:r>
          </w:p>
          <w:p w14:paraId="6A856181" w14:textId="77777777" w:rsidR="00C01D52" w:rsidRDefault="00C01D52" w:rsidP="00C01D52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FA7A8A" w14:textId="77777777" w:rsidR="00C01D52" w:rsidRPr="009D2520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9D2520">
              <w:rPr>
                <w:rFonts w:ascii="Arial" w:hAnsi="Arial" w:cs="Arial"/>
                <w:b w:val="0"/>
                <w:sz w:val="20"/>
                <w:szCs w:val="20"/>
              </w:rPr>
              <w:t>Não senti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dificuldades nesta UFCD.</w:t>
            </w:r>
          </w:p>
        </w:tc>
      </w:tr>
      <w:tr w:rsidR="00C01D52" w:rsidRPr="000B7B04" w14:paraId="38B99A1F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6B8E78E" w14:textId="77777777" w:rsidR="00C01D52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45DB7">
              <w:rPr>
                <w:rFonts w:ascii="Arial" w:hAnsi="Arial" w:cs="Arial"/>
                <w:sz w:val="20"/>
                <w:szCs w:val="20"/>
              </w:rPr>
              <w:t>Outras</w:t>
            </w:r>
          </w:p>
          <w:p w14:paraId="3E97FE44" w14:textId="77777777" w:rsidR="00C01D52" w:rsidRPr="00C45DB7" w:rsidRDefault="00C01D52" w:rsidP="00C01D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68023BB6" w14:textId="77777777" w:rsidR="00C01D52" w:rsidRPr="00C45DB7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C01D52" w14:paraId="13E10A66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435A6B68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7ED74DF1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D61C99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513F1C6" w14:textId="77777777" w:rsidR="00C01D52" w:rsidRPr="00B94ACB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Hélder Gamitas Jorge</w:t>
            </w:r>
          </w:p>
          <w:p w14:paraId="292F0AC1" w14:textId="77777777" w:rsidR="00C01D52" w:rsidRDefault="00C01D52" w:rsidP="00C01D52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0CBC4F14" w14:textId="77777777" w:rsidR="00C01D52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2F327840" w14:textId="77777777" w:rsidR="00C01D52" w:rsidRPr="00382D51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E3BFBC1" w14:textId="77777777" w:rsidR="00C01D52" w:rsidRDefault="00C01D52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35E00D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08 / 03 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2855570E" wp14:editId="6CF98096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56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57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D8E7D0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55570E" id="_x0000_s1179" style="position:absolute;left:0;text-align:left;margin-left:303.45pt;margin-top:-.25pt;width:136.5pt;height:22.45pt;z-index:25175040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DLov4uvAwAA1gkAAA4AAAAAAAAAAAAAAAAALgIAAGRycy9lMm9Eb2MueG1s&#10;UEsBAi0AFAAGAAgAAAAhAPlJrI7fAAAACAEAAA8AAAAAAAAAAAAAAAAACQYAAGRycy9kb3ducmV2&#10;LnhtbFBLBQYAAAAABAAEAPMAAAAVBwAAAAA=&#10;">
                      <v:shape id="Text Box 24" o:spid="_x0000_s1180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    <v:textbox>
                          <w:txbxContent>
                            <w:p w14:paraId="64D8E7D0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81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 2019</w:t>
            </w:r>
          </w:p>
        </w:tc>
      </w:tr>
      <w:tr w:rsidR="00C01D52" w14:paraId="609665D6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3B589CF5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518A3BCB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F24BDF4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F97FFFF" w14:textId="77777777" w:rsidR="00C01D52" w:rsidRPr="00B94ACB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0544C8FC" w14:textId="77777777" w:rsidR="00C01D52" w:rsidRPr="00E23038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3ADF1C07" w14:textId="77777777" w:rsidR="00C01D52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1C430007" w14:textId="77777777" w:rsidR="00C01D52" w:rsidRPr="00382D51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164CAF5" w14:textId="77777777" w:rsidR="00C01D52" w:rsidRDefault="00C01D52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2CAFE9C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3AC6E5CA" wp14:editId="7B6A546A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59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6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CCA5B64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C6E5CA" id="_x0000_s1182" style="position:absolute;left:0;text-align:left;margin-left:303.45pt;margin-top:-.25pt;width:136.5pt;height:22.45pt;z-index:25175142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IHm9EyvAwAA1gkAAA4AAAAAAAAAAAAAAAAALgIAAGRycy9lMm9Eb2MueG1s&#10;UEsBAi0AFAAGAAgAAAAhAPlJrI7fAAAACAEAAA8AAAAAAAAAAAAAAAAACQYAAGRycy9kb3ducmV2&#10;LnhtbFBLBQYAAAAABAAEAPMAAAAVBwAAAAA=&#10;">
                      <v:shape id="Text Box 24" o:spid="_x0000_s1183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    <v:textbox>
                          <w:txbxContent>
                            <w:p w14:paraId="2CCA5B64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84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C01D52" w14:paraId="52FC421E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04CDA14E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Mediador(a)</w:t>
            </w:r>
          </w:p>
          <w:p w14:paraId="5FB1E9A7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75D8DF9" w14:textId="77777777" w:rsidR="00C01D52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B1C6F48" w14:textId="77777777" w:rsidR="00C01D52" w:rsidRPr="00B94ACB" w:rsidRDefault="00C01D52" w:rsidP="00C01D52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3CE61797" w14:textId="77777777" w:rsidR="00C01D52" w:rsidRPr="00E23038" w:rsidRDefault="00C01D52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223CE33" w14:textId="77777777" w:rsidR="00C01D52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12AA6C46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F086291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FBA23CC" w14:textId="77777777" w:rsidR="00C01D52" w:rsidRPr="00B94ACB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39356523" wp14:editId="5075C8A7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6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6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F080B6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356523" id="_x0000_s1185" style="position:absolute;left:0;text-align:left;margin-left:303.45pt;margin-top:-.25pt;width:136.5pt;height:22.45pt;z-index:25175244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skuxOK4DAADWCQAADgAAAAAAAAAAAAAAAAAuAgAAZHJzL2Uyb0RvYy54bWxQ&#10;SwECLQAUAAYACAAAACEA+Umsjt8AAAAIAQAADwAAAAAAAAAAAAAAAAAIBgAAZHJzL2Rvd25yZXYu&#10;eG1sUEsFBgAAAAAEAAQA8wAAABQHAAAAAA==&#10;">
                      <v:shape id="Text Box 24" o:spid="_x0000_s1186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      <v:textbox>
                          <w:txbxContent>
                            <w:p w14:paraId="09F080B6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87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3281603A" w14:textId="77777777" w:rsidR="00C01D52" w:rsidRPr="00CB2AE9" w:rsidRDefault="00C01D52" w:rsidP="00C01D52">
      <w:pPr>
        <w:rPr>
          <w:rFonts w:ascii="Arial" w:hAnsi="Arial" w:cs="Arial"/>
          <w:sz w:val="24"/>
          <w:szCs w:val="24"/>
        </w:rPr>
      </w:pPr>
    </w:p>
    <w:p w14:paraId="4772368E" w14:textId="519F9FCF" w:rsidR="00C01D52" w:rsidRDefault="00C01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C01D52" w14:paraId="5126F5B3" w14:textId="77777777" w:rsidTr="00C0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744B029" w14:textId="77777777" w:rsidR="00C01D52" w:rsidRPr="002364AB" w:rsidRDefault="00C01D52" w:rsidP="00C01D52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C01D52" w14:paraId="257F4251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EACC7F1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C01D52" w14:paraId="49191780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E1FE822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C01D52" w14:paraId="48CEE6F8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2A75759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Programação em Linguagem SQL / 0812</w:t>
            </w:r>
          </w:p>
        </w:tc>
      </w:tr>
      <w:tr w:rsidR="00C01D52" w14:paraId="6E1103DB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47F98AD" w14:textId="77777777" w:rsidR="00C01D52" w:rsidRDefault="00C01D52" w:rsidP="00C01D5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Adriano Marques</w:t>
            </w:r>
          </w:p>
        </w:tc>
      </w:tr>
      <w:tr w:rsidR="00C01D52" w14:paraId="384D82E3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1DCDCEB0" w14:textId="77777777" w:rsidR="00C01D52" w:rsidRPr="00146CF3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7B7EFF97" w14:textId="77777777" w:rsidR="00C01D52" w:rsidRPr="00305C27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522032E6" w14:textId="77777777" w:rsidR="00C01D52" w:rsidRPr="006039E8" w:rsidRDefault="00C01D52" w:rsidP="00C01D5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C01D52" w14:paraId="5BA05D3D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10A3166F" w14:textId="77777777" w:rsidR="00C01D52" w:rsidRDefault="00C01D52" w:rsidP="00C01D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C01D52" w:rsidRPr="000B7B04" w14:paraId="38D62E8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225E0DA" w14:textId="77777777" w:rsidR="00C01D52" w:rsidRPr="005876F9" w:rsidRDefault="00C01D52" w:rsidP="00C01D52">
            <w:pPr>
              <w:pStyle w:val="Default"/>
            </w:pPr>
            <w:r w:rsidRPr="005876F9">
              <w:t>O mais interessante:</w:t>
            </w:r>
          </w:p>
          <w:p w14:paraId="722FD00D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2F4D8027" w14:textId="77777777" w:rsidR="00C01D52" w:rsidRPr="00384698" w:rsidRDefault="00C01D52" w:rsidP="00C01D52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84698">
              <w:rPr>
                <w:rFonts w:ascii="Arial" w:hAnsi="Arial" w:cs="Arial"/>
                <w:b w:val="0"/>
                <w:sz w:val="24"/>
                <w:szCs w:val="24"/>
              </w:rPr>
              <w:t>O mais interes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sante foi a criação de Triggers</w:t>
            </w:r>
            <w:r w:rsidRPr="00384698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4B3A34B4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1304C3BF" w14:textId="77777777" w:rsidR="00C01D52" w:rsidRPr="005876F9" w:rsidRDefault="00C01D52" w:rsidP="00C01D52">
            <w:pPr>
              <w:pStyle w:val="Default"/>
            </w:pPr>
          </w:p>
        </w:tc>
      </w:tr>
      <w:tr w:rsidR="00C01D52" w:rsidRPr="000B7B04" w14:paraId="09FF1AA9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BC30CF1" w14:textId="77777777" w:rsidR="00C01D52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54D4399D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6CB3217C" w14:textId="77777777" w:rsidR="00C01D52" w:rsidRPr="003328DF" w:rsidRDefault="00C01D52" w:rsidP="00C01D52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 menos interessante foi a inserção de dados.</w:t>
            </w:r>
          </w:p>
          <w:p w14:paraId="2F189001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5C5936E0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  <w:p w14:paraId="659B1846" w14:textId="77777777" w:rsidR="00C01D52" w:rsidRPr="005876F9" w:rsidRDefault="00C01D52" w:rsidP="00C01D52">
            <w:pPr>
              <w:pStyle w:val="Default"/>
              <w:rPr>
                <w:b w:val="0"/>
              </w:rPr>
            </w:pPr>
          </w:p>
        </w:tc>
      </w:tr>
      <w:tr w:rsidR="00C01D52" w:rsidRPr="000B7B04" w14:paraId="2E0E1F8D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AAE8815" w14:textId="77777777" w:rsidR="00C01D52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34A75A6E" w14:textId="77777777" w:rsidR="00C01D52" w:rsidRPr="00A93AC7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Criação e utilização de diversas bases de dados em SQL Server:</w:t>
            </w:r>
          </w:p>
          <w:p w14:paraId="13450EC5" w14:textId="77777777" w:rsidR="00C01D52" w:rsidRPr="00A93AC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 xml:space="preserve">Criação de tabelas e utilização de restrições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usando uma a</w:t>
            </w: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>bordagem relacional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, e utilizando </w:t>
            </w: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>os operadores relacionais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5B54691E" w14:textId="77777777" w:rsidR="00C01D52" w:rsidRPr="00A93AC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>Comandos INSERT, UPDATE, D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ELETE.</w:t>
            </w:r>
          </w:p>
          <w:p w14:paraId="50517DA9" w14:textId="77777777" w:rsidR="00C01D52" w:rsidRPr="00A93AC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Uso de consultas - </w:t>
            </w: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>Comando SELECT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614EAD76" w14:textId="77777777" w:rsidR="00C01D52" w:rsidRPr="00A93AC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Uso de f</w:t>
            </w: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>unções de linha e funções de grupo de linhas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22616561" w14:textId="77777777" w:rsidR="00C01D52" w:rsidRPr="00A93AC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Uso do JOIN e do UNION.</w:t>
            </w:r>
          </w:p>
          <w:p w14:paraId="0D7B0818" w14:textId="77777777" w:rsidR="00C01D52" w:rsidRPr="00A93AC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Uso de sub-consultas.</w:t>
            </w:r>
          </w:p>
          <w:p w14:paraId="43F229A1" w14:textId="77777777" w:rsidR="00C01D52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Uso de Views.</w:t>
            </w:r>
          </w:p>
          <w:p w14:paraId="3C33E612" w14:textId="77777777" w:rsidR="00C01D52" w:rsidRPr="00A93AC7" w:rsidRDefault="00C01D52" w:rsidP="00C01D52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Uso de Triggers.</w:t>
            </w:r>
          </w:p>
        </w:tc>
      </w:tr>
      <w:tr w:rsidR="00C01D52" w:rsidRPr="000B7B04" w14:paraId="4474AB17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EDD23FC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Utilidade futura:</w:t>
            </w:r>
          </w:p>
          <w:p w14:paraId="34BA6A7E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6E9425A2" w14:textId="77777777" w:rsidR="00C01D52" w:rsidRPr="005876F9" w:rsidRDefault="00C01D52" w:rsidP="00C01D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Usar as competências desenvolvidas para trabalhar em bases de dados relacionais, usando a linguagem SQL.</w:t>
            </w:r>
          </w:p>
        </w:tc>
      </w:tr>
      <w:tr w:rsidR="00C01D52" w:rsidRPr="000B7B04" w14:paraId="5BD10CB4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AD47948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Dificuldades sentidas e formas de as superar:</w:t>
            </w:r>
          </w:p>
          <w:p w14:paraId="543D9686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59C46493" w14:textId="77777777" w:rsidR="00C01D52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- </w:t>
            </w: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Nesta UFC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D senti dificuldade em implementar as consultas que recorriam a várias tabelas e usavam funções de agregação.</w:t>
            </w:r>
          </w:p>
          <w:p w14:paraId="5E5349B2" w14:textId="77777777" w:rsidR="00C01D52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- Superei esta dificuldade analisando os diferentes exemplos trabalhados, tendo por base os diagramas Entidade-Relação de cada base de dados.</w:t>
            </w:r>
          </w:p>
          <w:p w14:paraId="3C3F19E4" w14:textId="77777777" w:rsidR="00C01D52" w:rsidRPr="005876F9" w:rsidRDefault="00C01D52" w:rsidP="00C01D52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C01D52" w:rsidRPr="000B7B04" w14:paraId="44F4640D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DE13D2A" w14:textId="77777777" w:rsidR="00C01D52" w:rsidRPr="003328DF" w:rsidRDefault="00C01D52" w:rsidP="00C01D5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</w:tc>
      </w:tr>
      <w:tr w:rsidR="00C01D52" w14:paraId="43561E41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6EAF20DC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4F8C8577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E915A6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F05EF6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44780585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4B78866C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69C9C588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ABEC9C" w14:textId="77777777" w:rsidR="00C01D52" w:rsidRPr="005876F9" w:rsidRDefault="00C01D52" w:rsidP="00C01D52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AA126B0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04/01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10D95E9A" wp14:editId="7E0EFFA0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65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66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FE1160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D95E9A" id="_x0000_s1188" style="position:absolute;left:0;text-align:left;margin-left:303.45pt;margin-top:-.25pt;width:136.5pt;height:22.45pt;z-index:25175449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Ay1jyfsAMAANYJAAAOAAAAAAAAAAAAAAAAAC4CAABkcnMvZTJvRG9jLnht&#10;bFBLAQItABQABgAIAAAAIQD5SayO3wAAAAgBAAAPAAAAAAAAAAAAAAAAAAoGAABkcnMvZG93bnJl&#10;di54bWxQSwUGAAAAAAQABADzAAAAFgcAAAAA&#10;">
                      <v:shape id="Text Box 24" o:spid="_x0000_s1189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    <v:textbox>
                          <w:txbxContent>
                            <w:p w14:paraId="17FE1160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90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/2019</w:t>
            </w:r>
          </w:p>
        </w:tc>
      </w:tr>
      <w:tr w:rsidR="00C01D52" w14:paraId="44D0F7CC" w14:textId="77777777" w:rsidTr="00C01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59D3882A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Formandor(a)</w:t>
            </w:r>
          </w:p>
          <w:p w14:paraId="231BAA52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61D750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8E1BDC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09CFB43F" w14:textId="77777777" w:rsidR="00C01D52" w:rsidRPr="005876F9" w:rsidRDefault="00C01D52" w:rsidP="00C01D52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004288F7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138D286D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549606" w14:textId="77777777" w:rsidR="00C01D52" w:rsidRPr="005876F9" w:rsidRDefault="00C01D52" w:rsidP="00C01D52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D0C1D68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20719A7B" wp14:editId="4140362D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68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69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C7CAAC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19A7B" id="_x0000_s1191" style="position:absolute;left:0;text-align:left;margin-left:303.45pt;margin-top:-.25pt;width:136.5pt;height:22.45pt;z-index:25175552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JCI1A+vAwAA1gkAAA4AAAAAAAAAAAAAAAAALgIAAGRycy9lMm9Eb2MueG1s&#10;UEsBAi0AFAAGAAgAAAAhAPlJrI7fAAAACAEAAA8AAAAAAAAAAAAAAAAACQYAAGRycy9kb3ducmV2&#10;LnhtbFBLBQYAAAAABAAEAPMAAAAVBwAAAAA=&#10;">
                      <v:shape id="Text Box 24" o:spid="_x0000_s1192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      <v:textbox>
                          <w:txbxContent>
                            <w:p w14:paraId="10C7CAAC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93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  <w:tr w:rsidR="00C01D52" w14:paraId="5D2D9A42" w14:textId="77777777" w:rsidTr="00C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1FBF1EDC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020F97EC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43DC7A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6E0073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48141B3C" w14:textId="77777777" w:rsidR="00C01D52" w:rsidRPr="005876F9" w:rsidRDefault="00C01D52" w:rsidP="00C01D52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665B65F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471231BA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0A96E5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4B9F5D" w14:textId="77777777" w:rsidR="00C01D52" w:rsidRPr="005876F9" w:rsidRDefault="00C01D52" w:rsidP="00C01D52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576B3FDA" wp14:editId="487D706D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71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72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63040C" w14:textId="77777777" w:rsidR="00C01D52" w:rsidRPr="00382D51" w:rsidRDefault="00C01D52" w:rsidP="00C01D52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6B3FDA" id="_x0000_s1194" style="position:absolute;left:0;text-align:left;margin-left:303.45pt;margin-top:-.25pt;width:136.5pt;height:22.45pt;z-index:25175654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OFrdq+vAwAA1gkAAA4AAAAAAAAAAAAAAAAALgIAAGRycy9lMm9Eb2MueG1s&#10;UEsBAi0AFAAGAAgAAAAhAPlJrI7fAAAACAEAAA8AAAAAAAAAAAAAAAAACQYAAGRycy9kb3ducmV2&#10;LnhtbFBLBQYAAAAABAAEAPMAAAAVBwAAAAA=&#10;">
                      <v:shape id="Text Box 24" o:spid="_x0000_s1195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    <v:textbox>
                          <w:txbxContent>
                            <w:p w14:paraId="1363040C" w14:textId="77777777" w:rsidR="00C01D52" w:rsidRPr="00382D51" w:rsidRDefault="00C01D52" w:rsidP="00C01D5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96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3983D043" w14:textId="77777777" w:rsidR="00C01D52" w:rsidRPr="00CB2AE9" w:rsidRDefault="00C01D52" w:rsidP="00C01D52">
      <w:pPr>
        <w:rPr>
          <w:rFonts w:ascii="Arial" w:hAnsi="Arial" w:cs="Arial"/>
          <w:sz w:val="24"/>
          <w:szCs w:val="24"/>
        </w:rPr>
      </w:pPr>
    </w:p>
    <w:p w14:paraId="73C2ACAD" w14:textId="0F4EE476" w:rsidR="00C01D52" w:rsidRDefault="00C01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6036C7" w14:paraId="67662522" w14:textId="77777777" w:rsidTr="002D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CC908DF" w14:textId="77777777" w:rsidR="006036C7" w:rsidRPr="002364AB" w:rsidRDefault="006036C7" w:rsidP="002D28D0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6036C7" w14:paraId="4E7C1B4D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4AB6630" w14:textId="77777777" w:rsidR="006036C7" w:rsidRDefault="006036C7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6036C7" w14:paraId="7453FBAA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A3026FA" w14:textId="77777777" w:rsidR="006036C7" w:rsidRDefault="006036C7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6036C7" w14:paraId="492739B3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4EAA776" w14:textId="77777777" w:rsidR="006036C7" w:rsidRDefault="006036C7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Administração de bases de dados para programadores / 3933</w:t>
            </w:r>
          </w:p>
        </w:tc>
      </w:tr>
      <w:tr w:rsidR="006036C7" w14:paraId="49D4DE3D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0DD6E15" w14:textId="77777777" w:rsidR="006036C7" w:rsidRDefault="006036C7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João Galamba</w:t>
            </w:r>
          </w:p>
        </w:tc>
      </w:tr>
      <w:tr w:rsidR="006036C7" w14:paraId="22447AA0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065EB65D" w14:textId="77777777" w:rsidR="006036C7" w:rsidRPr="00146CF3" w:rsidRDefault="006036C7" w:rsidP="002D28D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7A86B173" w14:textId="77777777" w:rsidR="006036C7" w:rsidRPr="00305C27" w:rsidRDefault="006036C7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1C52744D" w14:textId="77777777" w:rsidR="006036C7" w:rsidRPr="006039E8" w:rsidRDefault="006036C7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6036C7" w14:paraId="69AEF26D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38211EFF" w14:textId="77777777" w:rsidR="006036C7" w:rsidRDefault="006036C7" w:rsidP="002D28D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6036C7" w:rsidRPr="000B7B04" w14:paraId="7AA1E930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7973EF9" w14:textId="77777777" w:rsidR="006036C7" w:rsidRPr="005876F9" w:rsidRDefault="006036C7" w:rsidP="002D28D0">
            <w:pPr>
              <w:pStyle w:val="Default"/>
            </w:pPr>
            <w:r w:rsidRPr="005876F9">
              <w:t>O mais interessante:</w:t>
            </w:r>
          </w:p>
          <w:p w14:paraId="0057CE92" w14:textId="77777777" w:rsidR="006036C7" w:rsidRPr="005876F9" w:rsidRDefault="006036C7" w:rsidP="002D28D0">
            <w:pPr>
              <w:pStyle w:val="Default"/>
              <w:rPr>
                <w:b w:val="0"/>
              </w:rPr>
            </w:pPr>
          </w:p>
          <w:p w14:paraId="439C711C" w14:textId="77777777" w:rsidR="006036C7" w:rsidRPr="00384698" w:rsidRDefault="006036C7" w:rsidP="006036C7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84698">
              <w:rPr>
                <w:rFonts w:ascii="Arial" w:hAnsi="Arial" w:cs="Arial"/>
                <w:b w:val="0"/>
                <w:sz w:val="24"/>
                <w:szCs w:val="24"/>
              </w:rPr>
              <w:t>O mais interes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sante foi a criação de Triggers</w:t>
            </w:r>
            <w:r w:rsidRPr="00384698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63AC103E" w14:textId="77777777" w:rsidR="006036C7" w:rsidRPr="005876F9" w:rsidRDefault="006036C7" w:rsidP="002D28D0">
            <w:pPr>
              <w:pStyle w:val="Default"/>
              <w:rPr>
                <w:b w:val="0"/>
              </w:rPr>
            </w:pPr>
          </w:p>
          <w:p w14:paraId="5AF81747" w14:textId="77777777" w:rsidR="006036C7" w:rsidRPr="005876F9" w:rsidRDefault="006036C7" w:rsidP="002D28D0">
            <w:pPr>
              <w:pStyle w:val="Default"/>
            </w:pPr>
          </w:p>
        </w:tc>
      </w:tr>
      <w:tr w:rsidR="006036C7" w:rsidRPr="000B7B04" w14:paraId="32FF7B9C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07BD3F2" w14:textId="77777777" w:rsidR="006036C7" w:rsidRDefault="006036C7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197EA7FC" w14:textId="77777777" w:rsidR="006036C7" w:rsidRPr="005876F9" w:rsidRDefault="006036C7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AFF2373" w14:textId="77777777" w:rsidR="006036C7" w:rsidRPr="003328DF" w:rsidRDefault="006036C7" w:rsidP="006036C7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 menos interessante foi a inserção de dados.</w:t>
            </w:r>
          </w:p>
          <w:p w14:paraId="18FFAF66" w14:textId="77777777" w:rsidR="006036C7" w:rsidRPr="005876F9" w:rsidRDefault="006036C7" w:rsidP="002D28D0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23F88D82" w14:textId="77777777" w:rsidR="006036C7" w:rsidRPr="005876F9" w:rsidRDefault="006036C7" w:rsidP="002D28D0">
            <w:pPr>
              <w:pStyle w:val="Default"/>
              <w:rPr>
                <w:b w:val="0"/>
              </w:rPr>
            </w:pPr>
          </w:p>
          <w:p w14:paraId="11598993" w14:textId="77777777" w:rsidR="006036C7" w:rsidRPr="005876F9" w:rsidRDefault="006036C7" w:rsidP="002D28D0">
            <w:pPr>
              <w:pStyle w:val="Default"/>
              <w:rPr>
                <w:b w:val="0"/>
              </w:rPr>
            </w:pPr>
          </w:p>
        </w:tc>
      </w:tr>
      <w:tr w:rsidR="006036C7" w:rsidRPr="000B7B04" w14:paraId="0B197E48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E35D3C9" w14:textId="77777777" w:rsidR="006036C7" w:rsidRDefault="006036C7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420A7DC4" w14:textId="77777777" w:rsidR="006036C7" w:rsidRPr="007168D8" w:rsidRDefault="006036C7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Criação e utilização de diversas bases de dados em mySQL:</w:t>
            </w:r>
          </w:p>
          <w:p w14:paraId="2787A770" w14:textId="77777777" w:rsidR="006036C7" w:rsidRPr="007168D8" w:rsidRDefault="006036C7" w:rsidP="006036C7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Criação de modelos de dados.</w:t>
            </w:r>
          </w:p>
          <w:p w14:paraId="1A2F485C" w14:textId="77777777" w:rsidR="006036C7" w:rsidRPr="00A93AC7" w:rsidRDefault="006036C7" w:rsidP="006036C7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 xml:space="preserve">Criação de tabelas e utilização de restrições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usando uma a</w:t>
            </w: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>bordagem relacional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, e utilizando </w:t>
            </w: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>os operadores relacionais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22F7AEA4" w14:textId="77777777" w:rsidR="006036C7" w:rsidRPr="00A93AC7" w:rsidRDefault="006036C7" w:rsidP="006036C7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>Comandos INSERT, UPDATE, D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ELETE.</w:t>
            </w:r>
          </w:p>
          <w:p w14:paraId="12F38C6B" w14:textId="77777777" w:rsidR="006036C7" w:rsidRPr="00A93AC7" w:rsidRDefault="006036C7" w:rsidP="006036C7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Uso de consultas - </w:t>
            </w: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>Comando SELECT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245E993F" w14:textId="77777777" w:rsidR="006036C7" w:rsidRPr="00A93AC7" w:rsidRDefault="006036C7" w:rsidP="006036C7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Uso de f</w:t>
            </w:r>
            <w:r w:rsidRPr="00A93AC7">
              <w:rPr>
                <w:rFonts w:ascii="Arial" w:hAnsi="Arial" w:cs="Arial"/>
                <w:b w:val="0"/>
                <w:sz w:val="24"/>
                <w:szCs w:val="24"/>
              </w:rPr>
              <w:t>unções de linha e funções de grupo de linhas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5C29DE73" w14:textId="77777777" w:rsidR="006036C7" w:rsidRPr="00A93AC7" w:rsidRDefault="006036C7" w:rsidP="006036C7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Uso do JOIN e do UNION.</w:t>
            </w:r>
          </w:p>
          <w:p w14:paraId="4D47D671" w14:textId="77777777" w:rsidR="006036C7" w:rsidRPr="00A93AC7" w:rsidRDefault="006036C7" w:rsidP="006036C7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Uso de sub-consultas.</w:t>
            </w:r>
          </w:p>
          <w:p w14:paraId="57FA7FC5" w14:textId="77777777" w:rsidR="006036C7" w:rsidRDefault="006036C7" w:rsidP="006036C7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Uso de Views.</w:t>
            </w:r>
          </w:p>
          <w:p w14:paraId="400496C9" w14:textId="77777777" w:rsidR="006036C7" w:rsidRPr="00A93AC7" w:rsidRDefault="006036C7" w:rsidP="006036C7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Uso de Triggers.</w:t>
            </w:r>
          </w:p>
        </w:tc>
      </w:tr>
      <w:tr w:rsidR="006036C7" w:rsidRPr="000B7B04" w14:paraId="68A425E9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C0E3ACA" w14:textId="77777777" w:rsidR="006036C7" w:rsidRPr="005876F9" w:rsidRDefault="006036C7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Utilidade futura:</w:t>
            </w:r>
            <w:r w:rsidRPr="009450F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8F23EC8" w14:textId="77777777" w:rsidR="006036C7" w:rsidRPr="005876F9" w:rsidRDefault="006036C7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05F71FA" w14:textId="77777777" w:rsidR="006036C7" w:rsidRPr="005876F9" w:rsidRDefault="006036C7" w:rsidP="002D28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Usar as competências desenvolvidas para trabalhar em bases de dados relacionais, usando a linguagem SQL.</w:t>
            </w:r>
          </w:p>
        </w:tc>
      </w:tr>
      <w:tr w:rsidR="006036C7" w:rsidRPr="000B7B04" w14:paraId="0C65E1E4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C4F4E48" w14:textId="77777777" w:rsidR="006036C7" w:rsidRPr="005876F9" w:rsidRDefault="006036C7" w:rsidP="002D28D0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Dificuldades sentidas e formas de as superar:</w:t>
            </w:r>
          </w:p>
          <w:p w14:paraId="097B2B4D" w14:textId="77777777" w:rsidR="006036C7" w:rsidRPr="005876F9" w:rsidRDefault="006036C7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5538E849" w14:textId="77777777" w:rsidR="006036C7" w:rsidRDefault="006036C7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- </w:t>
            </w: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Nesta UFC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D senti dificuldade em implementar as consultas que recorriam a várias tabelas e usavam funções de agregação.</w:t>
            </w:r>
          </w:p>
          <w:p w14:paraId="03342505" w14:textId="77777777" w:rsidR="006036C7" w:rsidRDefault="006036C7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- Superei esta dificuldade analisando os diferentes exemplos trabalhados, tendo por base os diagramas Entidade-Relação de cada base de dados.</w:t>
            </w:r>
          </w:p>
          <w:p w14:paraId="027CE4E5" w14:textId="77777777" w:rsidR="006036C7" w:rsidRPr="005876F9" w:rsidRDefault="006036C7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6036C7" w:rsidRPr="000B7B04" w14:paraId="409E14FF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B9790E2" w14:textId="77777777" w:rsidR="006036C7" w:rsidRPr="003328DF" w:rsidRDefault="006036C7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</w:tc>
      </w:tr>
      <w:tr w:rsidR="006036C7" w14:paraId="3A7445D2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0B985BAC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6F019193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3AA82B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524586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1A41FF99" w14:textId="77777777" w:rsidR="006036C7" w:rsidRPr="005876F9" w:rsidRDefault="006036C7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70F742DB" w14:textId="77777777" w:rsidR="006036C7" w:rsidRPr="005876F9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58CCC730" w14:textId="77777777" w:rsidR="006036C7" w:rsidRPr="005876F9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02718D" w14:textId="77777777" w:rsidR="006036C7" w:rsidRPr="005876F9" w:rsidRDefault="006036C7" w:rsidP="002D28D0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FCB0464" w14:textId="77777777" w:rsidR="006036C7" w:rsidRPr="005876F9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22/01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37D005BB" wp14:editId="4278A409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7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7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AEA711" w14:textId="77777777" w:rsidR="006036C7" w:rsidRPr="00382D51" w:rsidRDefault="006036C7" w:rsidP="006036C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D005BB" id="_x0000_s1197" style="position:absolute;left:0;text-align:left;margin-left:303.45pt;margin-top:-.25pt;width:136.5pt;height:22.45pt;z-index:25175859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BihTc4sAMAANYJAAAOAAAAAAAAAAAAAAAAAC4CAABkcnMvZTJvRG9jLnht&#10;bFBLAQItABQABgAIAAAAIQD5SayO3wAAAAgBAAAPAAAAAAAAAAAAAAAAAAoGAABkcnMvZG93bnJl&#10;di54bWxQSwUGAAAAAAQABADzAAAAFgcAAAAA&#10;">
                      <v:shape id="Text Box 24" o:spid="_x0000_s1198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      <v:textbox>
                          <w:txbxContent>
                            <w:p w14:paraId="0DAEA711" w14:textId="77777777" w:rsidR="006036C7" w:rsidRPr="00382D51" w:rsidRDefault="006036C7" w:rsidP="006036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199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/2019</w:t>
            </w:r>
          </w:p>
        </w:tc>
      </w:tr>
      <w:tr w:rsidR="006036C7" w14:paraId="1DA53CFD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19A76CCC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Forma</w:t>
            </w:r>
            <w:r w:rsidRPr="005876F9">
              <w:rPr>
                <w:rFonts w:ascii="Arial" w:hAnsi="Arial" w:cs="Arial"/>
                <w:sz w:val="24"/>
                <w:szCs w:val="24"/>
              </w:rPr>
              <w:t>dor(a)</w:t>
            </w:r>
          </w:p>
          <w:p w14:paraId="470589FA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8B1AAE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0F6">
              <w:rPr>
                <w:rFonts w:ascii="Arial" w:hAnsi="Arial" w:cs="Arial"/>
                <w:sz w:val="18"/>
                <w:szCs w:val="18"/>
              </w:rPr>
              <w:drawing>
                <wp:inline distT="0" distB="0" distL="0" distR="0" wp14:anchorId="2939C397" wp14:editId="281134EC">
                  <wp:extent cx="889000" cy="241300"/>
                  <wp:effectExtent l="0" t="0" r="0" b="0"/>
                  <wp:docPr id="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B5D68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Galamba</w:t>
            </w:r>
          </w:p>
          <w:p w14:paraId="4E8B0A3D" w14:textId="77777777" w:rsidR="006036C7" w:rsidRPr="005876F9" w:rsidRDefault="006036C7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4714AD7C" w14:textId="77777777" w:rsidR="006036C7" w:rsidRPr="005876F9" w:rsidRDefault="006036C7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7F505A64" w14:textId="77777777" w:rsidR="006036C7" w:rsidRPr="005876F9" w:rsidRDefault="006036C7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A8A131" w14:textId="77777777" w:rsidR="006036C7" w:rsidRPr="005876F9" w:rsidRDefault="006036C7" w:rsidP="002D28D0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83CC02D" w14:textId="77777777" w:rsidR="006036C7" w:rsidRPr="005876F9" w:rsidRDefault="006036C7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22/01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37281CFF" wp14:editId="18ED459F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7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7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786330" w14:textId="77777777" w:rsidR="006036C7" w:rsidRPr="00382D51" w:rsidRDefault="006036C7" w:rsidP="006036C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281CFF" id="_x0000_s1200" style="position:absolute;left:0;text-align:left;margin-left:303.45pt;margin-top:-.25pt;width:136.5pt;height:22.45pt;z-index:25176064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KodXfSvAwAA1gkAAA4AAAAAAAAAAAAAAAAALgIAAGRycy9lMm9Eb2MueG1s&#10;UEsBAi0AFAAGAAgAAAAhAPlJrI7fAAAACAEAAA8AAAAAAAAAAAAAAAAACQYAAGRycy9kb3ducmV2&#10;LnhtbFBLBQYAAAAABAAEAPMAAAAVBwAAAAA=&#10;">
                      <v:shape id="Text Box 24" o:spid="_x0000_s1201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      <v:textbox>
                          <w:txbxContent>
                            <w:p w14:paraId="7D786330" w14:textId="77777777" w:rsidR="006036C7" w:rsidRPr="00382D51" w:rsidRDefault="006036C7" w:rsidP="006036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02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/2019</w:t>
            </w:r>
          </w:p>
        </w:tc>
      </w:tr>
      <w:tr w:rsidR="006036C7" w14:paraId="7D213B2F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67218A0D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0CBA1441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A7BAEF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BB3AF1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33D0FA68" w14:textId="77777777" w:rsidR="006036C7" w:rsidRPr="005876F9" w:rsidRDefault="006036C7" w:rsidP="002D28D0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73232CDD" w14:textId="77777777" w:rsidR="006036C7" w:rsidRPr="005876F9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277D0642" w14:textId="77777777" w:rsidR="006036C7" w:rsidRPr="005876F9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65E214" w14:textId="77777777" w:rsidR="006036C7" w:rsidRPr="005876F9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99ED36A" w14:textId="77777777" w:rsidR="006036C7" w:rsidRPr="005876F9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61949636" wp14:editId="1C539154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8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8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FC6B8B" w14:textId="77777777" w:rsidR="006036C7" w:rsidRPr="00382D51" w:rsidRDefault="006036C7" w:rsidP="006036C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949636" id="_x0000_s1203" style="position:absolute;left:0;text-align:left;margin-left:303.45pt;margin-top:-.25pt;width:136.5pt;height:22.45pt;z-index:25175961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Uczi7a4DAADWCQAADgAAAAAAAAAAAAAAAAAuAgAAZHJzL2Uyb0RvYy54bWxQ&#10;SwECLQAUAAYACAAAACEA+Umsjt8AAAAIAQAADwAAAAAAAAAAAAAAAAAIBgAAZHJzL2Rvd25yZXYu&#10;eG1sUEsFBgAAAAAEAAQA8wAAABQHAAAAAA==&#10;">
                      <v:shape id="Text Box 24" o:spid="_x0000_s1204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      <v:textbox>
                          <w:txbxContent>
                            <w:p w14:paraId="30FC6B8B" w14:textId="77777777" w:rsidR="006036C7" w:rsidRPr="00382D51" w:rsidRDefault="006036C7" w:rsidP="006036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05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7EE87B52" w14:textId="77777777" w:rsidR="006036C7" w:rsidRPr="00CB2AE9" w:rsidRDefault="006036C7" w:rsidP="006036C7">
      <w:pPr>
        <w:rPr>
          <w:rFonts w:ascii="Arial" w:hAnsi="Arial" w:cs="Arial"/>
          <w:sz w:val="24"/>
          <w:szCs w:val="24"/>
        </w:rPr>
      </w:pPr>
    </w:p>
    <w:p w14:paraId="609F34B1" w14:textId="4CFAF2B8" w:rsidR="006036C7" w:rsidRDefault="00603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6036C7" w14:paraId="50FA06FA" w14:textId="77777777" w:rsidTr="002D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40F1089" w14:textId="77777777" w:rsidR="006036C7" w:rsidRPr="002364AB" w:rsidRDefault="006036C7" w:rsidP="002D28D0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6036C7" w14:paraId="17815EC1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2EA746E" w14:textId="77777777" w:rsidR="006036C7" w:rsidRDefault="006036C7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FORMANDO(A): Helder Gamitas Jorge</w:t>
            </w:r>
          </w:p>
        </w:tc>
      </w:tr>
      <w:tr w:rsidR="006036C7" w14:paraId="4111354D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91CCDD4" w14:textId="77777777" w:rsidR="006036C7" w:rsidRDefault="006036C7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6036C7" w14:paraId="685A85DA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C36AB68" w14:textId="77777777" w:rsidR="006036C7" w:rsidRDefault="006036C7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Programação de sistemas distribuidos JAVA.0816</w:t>
            </w:r>
          </w:p>
        </w:tc>
      </w:tr>
      <w:tr w:rsidR="006036C7" w14:paraId="3DAC8582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73CDEA90" w14:textId="77777777" w:rsidR="006036C7" w:rsidRDefault="006036C7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Paulo Meira</w:t>
            </w:r>
          </w:p>
        </w:tc>
      </w:tr>
      <w:tr w:rsidR="006036C7" w14:paraId="7CAB53B3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1E8A94FC" w14:textId="77777777" w:rsidR="006036C7" w:rsidRPr="00146CF3" w:rsidRDefault="006036C7" w:rsidP="002D28D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45824955" w14:textId="77777777" w:rsidR="006036C7" w:rsidRPr="00305C27" w:rsidRDefault="006036C7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32442E27" w14:textId="77777777" w:rsidR="006036C7" w:rsidRPr="006039E8" w:rsidRDefault="006036C7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6036C7" w14:paraId="2B269827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53B6E972" w14:textId="77777777" w:rsidR="006036C7" w:rsidRDefault="006036C7" w:rsidP="002D28D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6036C7" w:rsidRPr="000B7B04" w14:paraId="225BE07C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2A7CC90" w14:textId="77777777" w:rsidR="006036C7" w:rsidRPr="000C6191" w:rsidRDefault="006036C7" w:rsidP="002D28D0">
            <w:pPr>
              <w:pStyle w:val="Default"/>
              <w:rPr>
                <w:sz w:val="20"/>
                <w:szCs w:val="20"/>
              </w:rPr>
            </w:pPr>
            <w:r w:rsidRPr="000C6191">
              <w:rPr>
                <w:sz w:val="20"/>
                <w:szCs w:val="20"/>
              </w:rPr>
              <w:t>O mais interessante</w:t>
            </w:r>
          </w:p>
          <w:p w14:paraId="7A5F7338" w14:textId="77777777" w:rsidR="006036C7" w:rsidRDefault="006036C7" w:rsidP="002D28D0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3AD4336B" w14:textId="77777777" w:rsidR="006036C7" w:rsidRPr="00B94ACB" w:rsidRDefault="006036C7" w:rsidP="002D28D0">
            <w:pPr>
              <w:pStyle w:val="Defaul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Desenvolvimento de programação orientada a objeto.</w:t>
            </w:r>
          </w:p>
          <w:p w14:paraId="79C55507" w14:textId="77777777" w:rsidR="006036C7" w:rsidRPr="00B94ACB" w:rsidRDefault="006036C7" w:rsidP="002D28D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36C7" w:rsidRPr="000B7B04" w14:paraId="10AB8FFF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9BFC11A" w14:textId="77777777" w:rsidR="006036C7" w:rsidRDefault="006036C7" w:rsidP="002D28D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O menos interessante</w:t>
            </w:r>
          </w:p>
          <w:p w14:paraId="0C5FC3F0" w14:textId="77777777" w:rsidR="006036C7" w:rsidRPr="00305C27" w:rsidRDefault="006036C7" w:rsidP="002D28D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50EC7839" w14:textId="77777777" w:rsidR="006036C7" w:rsidRPr="000C6191" w:rsidRDefault="006036C7" w:rsidP="002D28D0">
            <w:pPr>
              <w:spacing w:before="120"/>
              <w:rPr>
                <w:rFonts w:cstheme="minorHAnsi"/>
                <w:b w:val="0"/>
                <w:szCs w:val="20"/>
              </w:rPr>
            </w:pPr>
            <w:r w:rsidRPr="000C6191">
              <w:rPr>
                <w:rFonts w:cstheme="minorHAnsi"/>
                <w:b w:val="0"/>
                <w:szCs w:val="20"/>
              </w:rPr>
              <w:t>Repetição exagerada das estruturas condicionais e de repetição.</w:t>
            </w:r>
          </w:p>
          <w:p w14:paraId="1ACCF8BA" w14:textId="77777777" w:rsidR="006036C7" w:rsidRPr="00296221" w:rsidRDefault="006036C7" w:rsidP="002D28D0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446EBF20" w14:textId="77777777" w:rsidR="006036C7" w:rsidRDefault="006036C7" w:rsidP="002D28D0">
            <w:pPr>
              <w:pStyle w:val="Default"/>
              <w:rPr>
                <w:b w:val="0"/>
                <w:sz w:val="20"/>
                <w:szCs w:val="20"/>
              </w:rPr>
            </w:pPr>
          </w:p>
          <w:p w14:paraId="67A71A5F" w14:textId="77777777" w:rsidR="006036C7" w:rsidRPr="00382D51" w:rsidRDefault="006036C7" w:rsidP="002D28D0">
            <w:pPr>
              <w:pStyle w:val="Default"/>
              <w:rPr>
                <w:b w:val="0"/>
                <w:sz w:val="20"/>
                <w:szCs w:val="20"/>
              </w:rPr>
            </w:pPr>
          </w:p>
        </w:tc>
      </w:tr>
      <w:tr w:rsidR="006036C7" w:rsidRPr="000B7B04" w14:paraId="37C80AC7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0BFE92E" w14:textId="77777777" w:rsidR="006036C7" w:rsidRDefault="006036C7" w:rsidP="002D28D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Trabalhos realizados</w:t>
            </w:r>
          </w:p>
          <w:p w14:paraId="7D613E62" w14:textId="77777777" w:rsidR="006036C7" w:rsidRDefault="006036C7" w:rsidP="002D28D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16A32A0B" w14:textId="77777777" w:rsidR="006036C7" w:rsidRPr="000C6191" w:rsidRDefault="006036C7" w:rsidP="002D28D0">
            <w:pPr>
              <w:spacing w:before="120" w:line="276" w:lineRule="auto"/>
              <w:rPr>
                <w:rFonts w:cstheme="minorHAnsi"/>
                <w:bCs w:val="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- </w:t>
            </w:r>
            <w:r w:rsidRPr="000C6191">
              <w:rPr>
                <w:rFonts w:cstheme="minorHAnsi"/>
                <w:b w:val="0"/>
              </w:rPr>
              <w:t>Desenvolvimento de programas com estruturas condicionais e ciclos de repetição.</w:t>
            </w:r>
          </w:p>
          <w:p w14:paraId="0C90A5F7" w14:textId="77777777" w:rsidR="006036C7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Cs w:val="0"/>
              </w:rPr>
            </w:pPr>
            <w:r w:rsidRPr="000C6191">
              <w:rPr>
                <w:rFonts w:cstheme="minorHAnsi"/>
                <w:b w:val="0"/>
              </w:rPr>
              <w:t>- Uso da estrutura do tipo Array.</w:t>
            </w:r>
          </w:p>
          <w:p w14:paraId="243BB086" w14:textId="77777777" w:rsidR="006036C7" w:rsidRPr="000C6191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</w:p>
          <w:p w14:paraId="20EFDC93" w14:textId="77777777" w:rsidR="006036C7" w:rsidRPr="000C6191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0C6191">
              <w:rPr>
                <w:rFonts w:cstheme="minorHAnsi"/>
                <w:b w:val="0"/>
              </w:rPr>
              <w:t>- Desenvolvimento de métodos estáticos e métodos instanciados.</w:t>
            </w:r>
          </w:p>
          <w:p w14:paraId="2CEDA95A" w14:textId="77777777" w:rsidR="006036C7" w:rsidRPr="000C6191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</w:p>
          <w:p w14:paraId="3486B325" w14:textId="77777777" w:rsidR="006036C7" w:rsidRPr="000C6191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0C6191">
              <w:rPr>
                <w:rFonts w:cstheme="minorHAnsi"/>
                <w:b w:val="0"/>
              </w:rPr>
              <w:t>- Desenvolvimento de classes orientadas para a criação de objetos.</w:t>
            </w:r>
          </w:p>
          <w:p w14:paraId="2E9356ED" w14:textId="77777777" w:rsidR="006036C7" w:rsidRPr="000C6191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</w:p>
          <w:p w14:paraId="657A9CAF" w14:textId="77777777" w:rsidR="006036C7" w:rsidRPr="000C6191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0C6191">
              <w:rPr>
                <w:rFonts w:cstheme="minorHAnsi"/>
                <w:b w:val="0"/>
              </w:rPr>
              <w:t>- Aplicação de soluções de encapsulamento.</w:t>
            </w:r>
          </w:p>
          <w:p w14:paraId="2BD9D691" w14:textId="77777777" w:rsidR="006036C7" w:rsidRPr="000C6191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</w:p>
          <w:p w14:paraId="5F094F37" w14:textId="77777777" w:rsidR="006036C7" w:rsidRPr="000C6191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  <w:r w:rsidRPr="000C6191">
              <w:rPr>
                <w:rFonts w:cstheme="minorHAnsi"/>
                <w:b w:val="0"/>
              </w:rPr>
              <w:t>- Aplicação de soluções de Herança e Sobrescrita.</w:t>
            </w:r>
          </w:p>
          <w:p w14:paraId="0330E952" w14:textId="77777777" w:rsidR="006036C7" w:rsidRPr="007E56BF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</w:p>
          <w:p w14:paraId="06739754" w14:textId="77777777" w:rsidR="006036C7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</w:p>
          <w:p w14:paraId="1B812F43" w14:textId="77777777" w:rsidR="006036C7" w:rsidRPr="007E56BF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</w:p>
          <w:p w14:paraId="45FEDB39" w14:textId="77777777" w:rsidR="006036C7" w:rsidRPr="007E56BF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  <w:b w:val="0"/>
              </w:rPr>
            </w:pPr>
          </w:p>
          <w:p w14:paraId="5D2CE5A5" w14:textId="77777777" w:rsidR="006036C7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1E72DB7C" w14:textId="77777777" w:rsidR="006036C7" w:rsidRPr="00432B2F" w:rsidRDefault="006036C7" w:rsidP="002D28D0">
            <w:pPr>
              <w:pStyle w:val="PargrafodaLista"/>
              <w:spacing w:before="120"/>
              <w:ind w:left="0"/>
              <w:rPr>
                <w:rFonts w:cstheme="minorHAnsi"/>
              </w:rPr>
            </w:pPr>
          </w:p>
          <w:p w14:paraId="375AF725" w14:textId="77777777" w:rsidR="006036C7" w:rsidRPr="00E93E8A" w:rsidRDefault="006036C7" w:rsidP="002D28D0">
            <w:pPr>
              <w:spacing w:before="12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6036C7" w:rsidRPr="000B7B04" w14:paraId="648C17AE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105240F3" w14:textId="77777777" w:rsidR="006036C7" w:rsidRDefault="006036C7" w:rsidP="002D28D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lastRenderedPageBreak/>
              <w:t>Utilidade futura</w:t>
            </w:r>
          </w:p>
          <w:p w14:paraId="3E9256C9" w14:textId="77777777" w:rsidR="006036C7" w:rsidRDefault="006036C7" w:rsidP="002D28D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0F1832D1" w14:textId="77777777" w:rsidR="006036C7" w:rsidRPr="005B08AD" w:rsidRDefault="006036C7" w:rsidP="002D28D0">
            <w:pPr>
              <w:rPr>
                <w:rFonts w:cstheme="minorHAnsi"/>
              </w:rPr>
            </w:pPr>
            <w:r w:rsidRPr="005B08AD">
              <w:rPr>
                <w:rFonts w:cstheme="minorHAnsi"/>
                <w:b w:val="0"/>
              </w:rPr>
              <w:t>Utilizar a linguagem Java para o desenvolvimento de software.</w:t>
            </w:r>
          </w:p>
          <w:p w14:paraId="2E622E94" w14:textId="77777777" w:rsidR="006036C7" w:rsidRPr="00305C27" w:rsidRDefault="006036C7" w:rsidP="002D28D0">
            <w:pPr>
              <w:rPr>
                <w:sz w:val="20"/>
                <w:szCs w:val="20"/>
              </w:rPr>
            </w:pPr>
          </w:p>
          <w:p w14:paraId="07A1B584" w14:textId="77777777" w:rsidR="006036C7" w:rsidRPr="00305C27" w:rsidRDefault="006036C7" w:rsidP="002D28D0">
            <w:pPr>
              <w:rPr>
                <w:sz w:val="20"/>
                <w:szCs w:val="20"/>
              </w:rPr>
            </w:pPr>
          </w:p>
          <w:p w14:paraId="61BD42F2" w14:textId="77777777" w:rsidR="006036C7" w:rsidRDefault="006036C7" w:rsidP="002D28D0">
            <w:pPr>
              <w:rPr>
                <w:b w:val="0"/>
                <w:bCs w:val="0"/>
                <w:sz w:val="20"/>
                <w:szCs w:val="20"/>
              </w:rPr>
            </w:pPr>
          </w:p>
          <w:p w14:paraId="34BE2E62" w14:textId="77777777" w:rsidR="006036C7" w:rsidRPr="00305C27" w:rsidRDefault="006036C7" w:rsidP="002D28D0">
            <w:pPr>
              <w:rPr>
                <w:sz w:val="20"/>
                <w:szCs w:val="20"/>
              </w:rPr>
            </w:pPr>
          </w:p>
          <w:p w14:paraId="7F0631BA" w14:textId="77777777" w:rsidR="006036C7" w:rsidRDefault="006036C7" w:rsidP="002D28D0">
            <w:pPr>
              <w:rPr>
                <w:b w:val="0"/>
                <w:bCs w:val="0"/>
                <w:sz w:val="20"/>
                <w:szCs w:val="20"/>
              </w:rPr>
            </w:pPr>
          </w:p>
          <w:p w14:paraId="2BAE9B64" w14:textId="77777777" w:rsidR="006036C7" w:rsidRPr="00305C27" w:rsidRDefault="006036C7" w:rsidP="002D28D0">
            <w:pPr>
              <w:tabs>
                <w:tab w:val="left" w:pos="8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6036C7" w:rsidRPr="000B7B04" w14:paraId="1102C026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D754B92" w14:textId="77777777" w:rsidR="006036C7" w:rsidRDefault="006036C7" w:rsidP="002D28D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C27">
              <w:rPr>
                <w:rFonts w:ascii="Arial" w:hAnsi="Arial" w:cs="Arial"/>
                <w:sz w:val="20"/>
                <w:szCs w:val="20"/>
              </w:rPr>
              <w:t>Dificuldades sentidas e formas de as superar</w:t>
            </w:r>
          </w:p>
          <w:p w14:paraId="47E10651" w14:textId="77777777" w:rsidR="006036C7" w:rsidRDefault="006036C7" w:rsidP="002D28D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BC2905" w14:textId="77777777" w:rsidR="006036C7" w:rsidRPr="005B08AD" w:rsidRDefault="006036C7" w:rsidP="002D28D0">
            <w:pPr>
              <w:spacing w:before="120"/>
              <w:jc w:val="both"/>
              <w:rPr>
                <w:rFonts w:cstheme="minorHAnsi"/>
                <w:b w:val="0"/>
              </w:rPr>
            </w:pPr>
            <w:r w:rsidRPr="005B08AD">
              <w:rPr>
                <w:rFonts w:cstheme="minorHAnsi"/>
                <w:b w:val="0"/>
              </w:rPr>
              <w:t>Demora em desenvolver uma compreensão profunda da programação orientada a objeto.</w:t>
            </w:r>
          </w:p>
          <w:p w14:paraId="337E6541" w14:textId="77777777" w:rsidR="006036C7" w:rsidRPr="005B08AD" w:rsidRDefault="006036C7" w:rsidP="002D28D0">
            <w:pPr>
              <w:spacing w:before="120"/>
              <w:jc w:val="both"/>
              <w:rPr>
                <w:rFonts w:cstheme="minorHAnsi"/>
                <w:b w:val="0"/>
              </w:rPr>
            </w:pPr>
            <w:r w:rsidRPr="005B08AD">
              <w:rPr>
                <w:rFonts w:cstheme="minorHAnsi"/>
                <w:b w:val="0"/>
              </w:rPr>
              <w:t>Para superar este problema recorri à pesquisa de informação, em várias fontes de informação sobre esta temática.</w:t>
            </w:r>
          </w:p>
          <w:p w14:paraId="12FF508C" w14:textId="77777777" w:rsidR="006036C7" w:rsidRDefault="006036C7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67C1CDD8" w14:textId="77777777" w:rsidR="006036C7" w:rsidRPr="000B7B04" w:rsidRDefault="006036C7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6036C7" w:rsidRPr="000B7B04" w14:paraId="72A46C41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1921BC4" w14:textId="77777777" w:rsidR="006036C7" w:rsidRDefault="006036C7" w:rsidP="002D28D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45DB7">
              <w:rPr>
                <w:rFonts w:ascii="Arial" w:hAnsi="Arial" w:cs="Arial"/>
                <w:sz w:val="20"/>
                <w:szCs w:val="20"/>
              </w:rPr>
              <w:t>Outras</w:t>
            </w:r>
          </w:p>
          <w:p w14:paraId="4D3FFD41" w14:textId="77777777" w:rsidR="006036C7" w:rsidRPr="00C45DB7" w:rsidRDefault="006036C7" w:rsidP="002D28D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2AE3724B" w14:textId="77777777" w:rsidR="006036C7" w:rsidRPr="00C45DB7" w:rsidRDefault="006036C7" w:rsidP="002D28D0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6036C7" w14:paraId="51B00337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28D9DE9E" w14:textId="77777777" w:rsidR="006036C7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  <w:p w14:paraId="493E278B" w14:textId="77777777" w:rsidR="006036C7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07FD8A8" w14:textId="77777777" w:rsidR="006036C7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3A7AB13" w14:textId="77777777" w:rsidR="006036C7" w:rsidRPr="00B94ACB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Hélder Gamitas Jorge</w:t>
            </w:r>
          </w:p>
          <w:p w14:paraId="025AF676" w14:textId="77777777" w:rsidR="006036C7" w:rsidRDefault="006036C7" w:rsidP="002D28D0">
            <w:pPr>
              <w:spacing w:before="120"/>
              <w:rPr>
                <w:rFonts w:ascii="Arial" w:hAnsi="Arial" w:cs="Arial"/>
                <w:bCs w:val="0"/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76ADB866" w14:textId="77777777" w:rsidR="006036C7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01880F5B" w14:textId="77777777" w:rsidR="006036C7" w:rsidRPr="00382D51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BC1C8A2" w14:textId="77777777" w:rsidR="006036C7" w:rsidRDefault="006036C7" w:rsidP="002D28D0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3ADFFF" w14:textId="77777777" w:rsidR="006036C7" w:rsidRPr="00B94ACB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27 / 09 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681825E1" wp14:editId="01721EC1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8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8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E711DA7" w14:textId="77777777" w:rsidR="006036C7" w:rsidRPr="00382D51" w:rsidRDefault="006036C7" w:rsidP="006036C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1825E1" id="_x0000_s1206" style="position:absolute;left:0;text-align:left;margin-left:303.45pt;margin-top:-.25pt;width:136.5pt;height:22.45pt;z-index:25176268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r39aDq4DAADWCQAADgAAAAAAAAAAAAAAAAAuAgAAZHJzL2Uyb0RvYy54bWxQ&#10;SwECLQAUAAYACAAAACEA+Umsjt8AAAAIAQAADwAAAAAAAAAAAAAAAAAIBgAAZHJzL2Rvd25yZXYu&#10;eG1sUEsFBgAAAAAEAAQA8wAAABQHAAAAAA==&#10;">
                      <v:shape id="Text Box 24" o:spid="_x0000_s1207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      <v:textbox>
                          <w:txbxContent>
                            <w:p w14:paraId="7E711DA7" w14:textId="77777777" w:rsidR="006036C7" w:rsidRPr="00382D51" w:rsidRDefault="006036C7" w:rsidP="006036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08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/ 2018</w:t>
            </w:r>
          </w:p>
        </w:tc>
      </w:tr>
      <w:tr w:rsidR="006036C7" w14:paraId="1D0E295C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68783D0E" w14:textId="77777777" w:rsidR="006036C7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do Formando</w:t>
            </w:r>
            <w:r>
              <w:rPr>
                <w:rFonts w:ascii="Arial" w:hAnsi="Arial" w:cs="Arial"/>
                <w:sz w:val="18"/>
                <w:szCs w:val="18"/>
              </w:rPr>
              <w:t>r(a)</w:t>
            </w:r>
          </w:p>
          <w:p w14:paraId="67CB2763" w14:textId="77777777" w:rsidR="006036C7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7B2F0FB" w14:textId="77777777" w:rsidR="006036C7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6D3BC3B" w14:textId="77777777" w:rsidR="006036C7" w:rsidRPr="00B94ACB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23E8DE67" w14:textId="77777777" w:rsidR="006036C7" w:rsidRPr="00E23038" w:rsidRDefault="006036C7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37A8ED62" w14:textId="77777777" w:rsidR="006036C7" w:rsidRDefault="006036C7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66A7ABE1" w14:textId="77777777" w:rsidR="006036C7" w:rsidRPr="00382D51" w:rsidRDefault="006036C7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979CA6D" w14:textId="77777777" w:rsidR="006036C7" w:rsidRDefault="006036C7" w:rsidP="002D28D0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57A2D2" w14:textId="77777777" w:rsidR="006036C7" w:rsidRPr="00B94ACB" w:rsidRDefault="006036C7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121288D0" wp14:editId="6C175DF7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8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8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D35312" w14:textId="77777777" w:rsidR="006036C7" w:rsidRPr="00382D51" w:rsidRDefault="006036C7" w:rsidP="006036C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1288D0" id="_x0000_s1209" style="position:absolute;left:0;text-align:left;margin-left:303.45pt;margin-top:-.25pt;width:136.5pt;height:22.45pt;z-index:2517637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D+3a7evAwAA1gkAAA4AAAAAAAAAAAAAAAAALgIAAGRycy9lMm9Eb2MueG1s&#10;UEsBAi0AFAAGAAgAAAAhAPlJrI7fAAAACAEAAA8AAAAAAAAAAAAAAAAACQYAAGRycy9kb3ducmV2&#10;LnhtbFBLBQYAAAAABAAEAPMAAAAVBwAAAAA=&#10;">
                      <v:shape id="Text Box 24" o:spid="_x0000_s1210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>
                        <v:textbox>
                          <w:txbxContent>
                            <w:p w14:paraId="08D35312" w14:textId="77777777" w:rsidR="006036C7" w:rsidRPr="00382D51" w:rsidRDefault="006036C7" w:rsidP="006036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11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  <w:tr w:rsidR="006036C7" w14:paraId="5A98A9B8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43556472" w14:textId="77777777" w:rsidR="006036C7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4ACB">
              <w:rPr>
                <w:rFonts w:ascii="Arial" w:hAnsi="Arial" w:cs="Arial"/>
                <w:sz w:val="18"/>
                <w:szCs w:val="18"/>
              </w:rPr>
              <w:t>Assinatura d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B94AC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Mediador(a)</w:t>
            </w:r>
          </w:p>
          <w:p w14:paraId="3DFB41D4" w14:textId="77777777" w:rsidR="006036C7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B1948BD" w14:textId="77777777" w:rsidR="006036C7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4087BFD" w14:textId="77777777" w:rsidR="006036C7" w:rsidRPr="00B94ACB" w:rsidRDefault="006036C7" w:rsidP="002D28D0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</w:t>
            </w:r>
          </w:p>
          <w:p w14:paraId="1489602C" w14:textId="77777777" w:rsidR="006036C7" w:rsidRPr="00E23038" w:rsidRDefault="006036C7" w:rsidP="002D28D0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753B217E" w14:textId="77777777" w:rsidR="006036C7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7880D0BC" w14:textId="77777777" w:rsidR="006036C7" w:rsidRPr="00B94ACB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0D4C725" w14:textId="77777777" w:rsidR="006036C7" w:rsidRPr="00B94ACB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DE879E1" w14:textId="77777777" w:rsidR="006036C7" w:rsidRPr="00B94ACB" w:rsidRDefault="006036C7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94ACB">
              <w:rPr>
                <w:rFonts w:ascii="Arial" w:hAnsi="Arial" w:cs="Arial"/>
                <w:b/>
                <w:sz w:val="18"/>
                <w:szCs w:val="18"/>
              </w:rPr>
              <w:t>_____/_____</w:t>
            </w:r>
            <w:r w:rsidRPr="00B94ACB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577CC03B" wp14:editId="67E78474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9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9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3341AC" w14:textId="77777777" w:rsidR="006036C7" w:rsidRPr="00382D51" w:rsidRDefault="006036C7" w:rsidP="006036C7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7CC03B" id="_x0000_s1212" style="position:absolute;left:0;text-align:left;margin-left:303.45pt;margin-top:-.25pt;width:136.5pt;height:22.45pt;z-index:25176473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">
                      <v:shape id="Text Box 24" o:spid="_x0000_s1213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        <v:textbox>
                          <w:txbxContent>
                            <w:p w14:paraId="183341AC" w14:textId="77777777" w:rsidR="006036C7" w:rsidRPr="00382D51" w:rsidRDefault="006036C7" w:rsidP="006036C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14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" strokecolor="#00b050"/>
                    </v:group>
                  </w:pict>
                </mc:Fallback>
              </mc:AlternateContent>
            </w:r>
            <w:r w:rsidRPr="00B94ACB">
              <w:rPr>
                <w:rFonts w:ascii="Arial" w:hAnsi="Arial" w:cs="Arial"/>
                <w:b/>
                <w:sz w:val="18"/>
                <w:szCs w:val="18"/>
              </w:rPr>
              <w:t>/________</w:t>
            </w:r>
          </w:p>
        </w:tc>
      </w:tr>
    </w:tbl>
    <w:p w14:paraId="2DB3DC53" w14:textId="77777777" w:rsidR="006036C7" w:rsidRPr="00CB2AE9" w:rsidRDefault="006036C7" w:rsidP="006036C7">
      <w:pPr>
        <w:rPr>
          <w:rFonts w:ascii="Arial" w:hAnsi="Arial" w:cs="Arial"/>
          <w:sz w:val="24"/>
          <w:szCs w:val="24"/>
        </w:rPr>
      </w:pPr>
    </w:p>
    <w:p w14:paraId="523E6751" w14:textId="30EF6A9F" w:rsidR="00BE1B2D" w:rsidRDefault="00BE1B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BE1B2D" w14:paraId="74229AAF" w14:textId="77777777" w:rsidTr="002D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0C301A3" w14:textId="77777777" w:rsidR="00BE1B2D" w:rsidRPr="002364AB" w:rsidRDefault="00BE1B2D" w:rsidP="002D28D0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BE1B2D" w14:paraId="6C35FD9B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E952EEC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BE1B2D" w14:paraId="6B1E00D6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E4F1679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BE1B2D" w14:paraId="705D397A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9130CB2" w14:textId="77777777" w:rsidR="00BE1B2D" w:rsidRDefault="00BE1B2D" w:rsidP="002D28D0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 xml:space="preserve">DE FORMAÇÃO DE CURTA DURAÇÃO – Programação de Sistemas Distribuidos – </w:t>
            </w:r>
          </w:p>
          <w:p w14:paraId="6ADB0BB6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Java para a Web / 0817</w:t>
            </w:r>
          </w:p>
        </w:tc>
      </w:tr>
      <w:tr w:rsidR="00BE1B2D" w14:paraId="2DF9097B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37300F8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João Galamba</w:t>
            </w:r>
          </w:p>
        </w:tc>
      </w:tr>
      <w:tr w:rsidR="00BE1B2D" w14:paraId="2113EF20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45ED6FED" w14:textId="77777777" w:rsidR="00BE1B2D" w:rsidRPr="00146CF3" w:rsidRDefault="00BE1B2D" w:rsidP="002D28D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40EBB26F" w14:textId="77777777" w:rsidR="00BE1B2D" w:rsidRPr="00305C27" w:rsidRDefault="00BE1B2D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2D293646" w14:textId="77777777" w:rsidR="00BE1B2D" w:rsidRPr="006039E8" w:rsidRDefault="00BE1B2D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BE1B2D" w14:paraId="0F812605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14C97459" w14:textId="77777777" w:rsidR="00BE1B2D" w:rsidRDefault="00BE1B2D" w:rsidP="002D28D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BE1B2D" w:rsidRPr="000B7B04" w14:paraId="64C5A165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89C3D52" w14:textId="77777777" w:rsidR="00BE1B2D" w:rsidRPr="005876F9" w:rsidRDefault="00BE1B2D" w:rsidP="002D28D0">
            <w:pPr>
              <w:pStyle w:val="Default"/>
            </w:pPr>
            <w:r w:rsidRPr="005876F9">
              <w:t>O mais interessante:</w:t>
            </w:r>
          </w:p>
          <w:p w14:paraId="4CE952C6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  <w:p w14:paraId="2E19438F" w14:textId="77777777" w:rsidR="00BE1B2D" w:rsidRPr="00384698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84698">
              <w:rPr>
                <w:rFonts w:ascii="Arial" w:hAnsi="Arial" w:cs="Arial"/>
                <w:b w:val="0"/>
                <w:sz w:val="24"/>
                <w:szCs w:val="24"/>
              </w:rPr>
              <w:t>O mais interes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sante foi a análise das soluções implementadas para criar um blog e um webmail.</w:t>
            </w:r>
          </w:p>
          <w:p w14:paraId="1A417F52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  <w:p w14:paraId="5DBE335F" w14:textId="77777777" w:rsidR="00BE1B2D" w:rsidRPr="005876F9" w:rsidRDefault="00BE1B2D" w:rsidP="002D28D0">
            <w:pPr>
              <w:pStyle w:val="Default"/>
            </w:pPr>
          </w:p>
        </w:tc>
      </w:tr>
      <w:tr w:rsidR="00BE1B2D" w:rsidRPr="000B7B04" w14:paraId="011B0E61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CCD9063" w14:textId="77777777" w:rsidR="00BE1B2D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4528E0A2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4C3E894F" w14:textId="77777777" w:rsidR="00BE1B2D" w:rsidRPr="003328DF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 menos interessante foi a implementação de bibliotecas para melhorar o interface da linha de comandos.</w:t>
            </w:r>
          </w:p>
          <w:p w14:paraId="1626691A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  <w:p w14:paraId="5A9AD645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</w:tc>
      </w:tr>
      <w:tr w:rsidR="00BE1B2D" w:rsidRPr="000B7B04" w14:paraId="3C784F79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60355A4" w14:textId="77777777" w:rsidR="00BE1B2D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48F9231C" w14:textId="77777777" w:rsidR="00BE1B2D" w:rsidRDefault="00BE1B2D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Criação de soluções em Java usando:</w:t>
            </w:r>
          </w:p>
          <w:p w14:paraId="18C4C6CB" w14:textId="77777777" w:rsidR="00BE1B2D" w:rsidRPr="00DD3291" w:rsidRDefault="00BE1B2D" w:rsidP="00BE1B2D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Classes e Interfaces.</w:t>
            </w:r>
          </w:p>
          <w:p w14:paraId="500B1743" w14:textId="77777777" w:rsidR="00BE1B2D" w:rsidRPr="00DD3291" w:rsidRDefault="00BE1B2D" w:rsidP="00BE1B2D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Estruturas de dados.</w:t>
            </w:r>
          </w:p>
          <w:p w14:paraId="5488440C" w14:textId="77777777" w:rsidR="00BE1B2D" w:rsidRPr="00FB4255" w:rsidRDefault="00BE1B2D" w:rsidP="00BE1B2D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Gestão de Excepções.</w:t>
            </w:r>
          </w:p>
          <w:p w14:paraId="0AA770FB" w14:textId="77777777" w:rsidR="00BE1B2D" w:rsidRPr="00DD3291" w:rsidRDefault="00BE1B2D" w:rsidP="002D28D0">
            <w:pPr>
              <w:pStyle w:val="PargrafodaLista"/>
              <w:spacing w:before="120"/>
              <w:ind w:left="825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54A600E2" w14:textId="77777777" w:rsidR="00BE1B2D" w:rsidRPr="00FB4255" w:rsidRDefault="00BE1B2D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Análise de soluções Java-Web que usam:</w:t>
            </w:r>
          </w:p>
          <w:p w14:paraId="7F7CC4AD" w14:textId="77777777" w:rsidR="00BE1B2D" w:rsidRPr="00FB4255" w:rsidRDefault="00BE1B2D" w:rsidP="00BE1B2D">
            <w:pPr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B4255">
              <w:rPr>
                <w:rFonts w:ascii="Arial" w:hAnsi="Arial" w:cs="Arial"/>
                <w:b w:val="0"/>
                <w:sz w:val="24"/>
                <w:szCs w:val="24"/>
              </w:rPr>
              <w:t>Compilação e execução de </w:t>
            </w:r>
            <w:r w:rsidRPr="00FB4255">
              <w:rPr>
                <w:rFonts w:ascii="Arial" w:hAnsi="Arial" w:cs="Arial"/>
                <w:b w:val="0"/>
                <w:i/>
                <w:iCs/>
                <w:sz w:val="24"/>
                <w:szCs w:val="24"/>
              </w:rPr>
              <w:t>Servlets</w:t>
            </w:r>
            <w:r>
              <w:rPr>
                <w:rFonts w:ascii="Arial" w:hAnsi="Arial" w:cs="Arial"/>
                <w:b w:val="0"/>
                <w:i/>
                <w:iCs/>
                <w:sz w:val="24"/>
                <w:szCs w:val="24"/>
              </w:rPr>
              <w:t>.</w:t>
            </w:r>
          </w:p>
          <w:p w14:paraId="7092143C" w14:textId="77777777" w:rsidR="00BE1B2D" w:rsidRPr="00FB4255" w:rsidRDefault="00BE1B2D" w:rsidP="00BE1B2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 w:rsidRPr="00FB4255">
              <w:rPr>
                <w:rFonts w:ascii="Arial" w:hAnsi="Arial" w:cs="Arial"/>
                <w:b w:val="0"/>
                <w:sz w:val="24"/>
                <w:szCs w:val="24"/>
              </w:rPr>
              <w:t>Programação concorrencial (multithread)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2F1F3783" w14:textId="77777777" w:rsidR="00BE1B2D" w:rsidRPr="00FB4255" w:rsidRDefault="00BE1B2D" w:rsidP="00BE1B2D">
            <w:pPr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B4255">
              <w:rPr>
                <w:rFonts w:ascii="Arial" w:hAnsi="Arial" w:cs="Arial"/>
                <w:b w:val="0"/>
                <w:sz w:val="24"/>
                <w:szCs w:val="24"/>
              </w:rPr>
              <w:t>Formulários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5BA15DDA" w14:textId="77777777" w:rsidR="00BE1B2D" w:rsidRPr="00FB4255" w:rsidRDefault="00BE1B2D" w:rsidP="00BE1B2D">
            <w:pPr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B4255">
              <w:rPr>
                <w:rFonts w:ascii="Arial" w:hAnsi="Arial" w:cs="Arial"/>
                <w:b w:val="0"/>
                <w:sz w:val="24"/>
                <w:szCs w:val="24"/>
              </w:rPr>
              <w:t>Sessões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589A560D" w14:textId="77777777" w:rsidR="00BE1B2D" w:rsidRPr="006C5551" w:rsidRDefault="00BE1B2D" w:rsidP="00BE1B2D">
            <w:pPr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C5551">
              <w:rPr>
                <w:rFonts w:ascii="Arial" w:hAnsi="Arial" w:cs="Arial"/>
                <w:b w:val="0"/>
                <w:iCs/>
                <w:sz w:val="24"/>
                <w:szCs w:val="24"/>
              </w:rPr>
              <w:t>JSP.</w:t>
            </w:r>
          </w:p>
          <w:p w14:paraId="33E4131B" w14:textId="77777777" w:rsidR="00BE1B2D" w:rsidRPr="00FB4255" w:rsidRDefault="00BE1B2D" w:rsidP="00BE1B2D">
            <w:pPr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B4255">
              <w:rPr>
                <w:rFonts w:ascii="Arial" w:hAnsi="Arial" w:cs="Arial"/>
                <w:b w:val="0"/>
                <w:sz w:val="24"/>
                <w:szCs w:val="24"/>
              </w:rPr>
              <w:t>Reencaminhamento ou redireccionamento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4FBDB93E" w14:textId="77777777" w:rsidR="00BE1B2D" w:rsidRPr="00FB4255" w:rsidRDefault="00BE1B2D" w:rsidP="002D28D0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BE1B2D" w:rsidRPr="000B7B04" w14:paraId="0DF63595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E8DA787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Utilidade futura:</w:t>
            </w:r>
            <w:r w:rsidRPr="009450F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B60C653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5AA547BA" w14:textId="77777777" w:rsidR="00BE1B2D" w:rsidRPr="006C5551" w:rsidRDefault="00BE1B2D" w:rsidP="00BE1B2D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51">
              <w:rPr>
                <w:rFonts w:ascii="Arial" w:hAnsi="Arial" w:cs="Arial"/>
                <w:b w:val="0"/>
                <w:sz w:val="24"/>
                <w:szCs w:val="24"/>
              </w:rPr>
              <w:t>Usar as competências desenvolvidas na linguagem Java para desenvolvimento de codigo em programação orientada a objetos.</w:t>
            </w:r>
          </w:p>
          <w:p w14:paraId="11BD81CA" w14:textId="77777777" w:rsidR="00BE1B2D" w:rsidRPr="006C5551" w:rsidRDefault="00BE1B2D" w:rsidP="002D28D0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2E28E658" w14:textId="77777777" w:rsidR="00BE1B2D" w:rsidRPr="006C5551" w:rsidRDefault="00BE1B2D" w:rsidP="00BE1B2D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 w:rsidRPr="006C5551">
              <w:rPr>
                <w:rFonts w:ascii="Arial" w:hAnsi="Arial" w:cs="Arial"/>
                <w:b w:val="0"/>
                <w:sz w:val="24"/>
                <w:szCs w:val="24"/>
              </w:rPr>
              <w:t xml:space="preserve">Participar de forma eficiente no desenvolvimento de arquitecturas web. </w:t>
            </w:r>
          </w:p>
          <w:p w14:paraId="72198E24" w14:textId="77777777" w:rsidR="00BE1B2D" w:rsidRDefault="00BE1B2D" w:rsidP="002D28D0">
            <w:pPr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14:paraId="596EE28E" w14:textId="77777777" w:rsidR="00BE1B2D" w:rsidRPr="005876F9" w:rsidRDefault="00BE1B2D" w:rsidP="002D28D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1B2D" w:rsidRPr="000B7B04" w14:paraId="4ED1607E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972605C" w14:textId="77777777" w:rsidR="00BE1B2D" w:rsidRPr="005876F9" w:rsidRDefault="00BE1B2D" w:rsidP="002D28D0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Dificuldades sentidas e formas de as superar:</w:t>
            </w:r>
          </w:p>
          <w:p w14:paraId="73E76AFB" w14:textId="77777777" w:rsidR="00BE1B2D" w:rsidRPr="005876F9" w:rsidRDefault="00BE1B2D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10001CEB" w14:textId="77777777" w:rsidR="00BE1B2D" w:rsidRPr="006C5551" w:rsidRDefault="00BE1B2D" w:rsidP="00BE1B2D">
            <w:pPr>
              <w:pStyle w:val="PargrafodaLista"/>
              <w:numPr>
                <w:ilvl w:val="0"/>
                <w:numId w:val="14"/>
              </w:numPr>
              <w:spacing w:before="12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51">
              <w:rPr>
                <w:rFonts w:ascii="Arial" w:hAnsi="Arial" w:cs="Arial"/>
                <w:b w:val="0"/>
                <w:sz w:val="24"/>
                <w:szCs w:val="24"/>
              </w:rPr>
              <w:t>Nesta UFCD senti dificuldade em implementar o código Java, devido ao baixo nivel das competências desenvolvidas na UFCD 0816.</w:t>
            </w:r>
          </w:p>
          <w:p w14:paraId="6F620F0D" w14:textId="77777777" w:rsidR="00BE1B2D" w:rsidRPr="006C5551" w:rsidRDefault="00BE1B2D" w:rsidP="002D28D0">
            <w:pPr>
              <w:spacing w:before="12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FE861F5" w14:textId="77777777" w:rsidR="00BE1B2D" w:rsidRPr="006C5551" w:rsidRDefault="00BE1B2D" w:rsidP="00BE1B2D">
            <w:pPr>
              <w:pStyle w:val="PargrafodaLista"/>
              <w:numPr>
                <w:ilvl w:val="0"/>
                <w:numId w:val="14"/>
              </w:num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6C5551">
              <w:rPr>
                <w:rFonts w:ascii="Arial" w:hAnsi="Arial" w:cs="Arial"/>
                <w:b w:val="0"/>
                <w:sz w:val="24"/>
                <w:szCs w:val="24"/>
              </w:rPr>
              <w:t>Vou superar esta limitação através da realização de todos os exercícios complemetares fornecidos pelo formador João Galamba.</w:t>
            </w:r>
          </w:p>
          <w:p w14:paraId="3102ADC6" w14:textId="77777777" w:rsidR="00BE1B2D" w:rsidRPr="005876F9" w:rsidRDefault="00BE1B2D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BE1B2D" w:rsidRPr="000B7B04" w14:paraId="417DEA09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16F9A43" w14:textId="77777777" w:rsidR="00BE1B2D" w:rsidRPr="003328DF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</w:tc>
      </w:tr>
      <w:tr w:rsidR="00BE1B2D" w14:paraId="541E137B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1688321D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01F74A05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DF603C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7B9D0A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1B445ECB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28F557F5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673C0D0C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CD644C" w14:textId="77777777" w:rsidR="00BE1B2D" w:rsidRPr="005876F9" w:rsidRDefault="00BE1B2D" w:rsidP="002D28D0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38D7068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19/0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25A867B5" wp14:editId="489F44F9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9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94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FE245D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A867B5" id="_x0000_s1215" style="position:absolute;left:0;text-align:left;margin-left:303.45pt;margin-top:-.25pt;width:136.5pt;height:22.45pt;z-index:25176678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A/YkrwsAMAANYJAAAOAAAAAAAAAAAAAAAAAC4CAABkcnMvZTJvRG9jLnht&#10;bFBLAQItABQABgAIAAAAIQD5SayO3wAAAAgBAAAPAAAAAAAAAAAAAAAAAAoGAABkcnMvZG93bnJl&#10;di54bWxQSwUGAAAAAAQABADzAAAAFgcAAAAA&#10;">
                      <v:shape id="Text Box 24" o:spid="_x0000_s1216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  <v:textbox>
                          <w:txbxContent>
                            <w:p w14:paraId="6EFE245D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17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2/2019</w:t>
            </w:r>
          </w:p>
        </w:tc>
      </w:tr>
      <w:tr w:rsidR="00BE1B2D" w14:paraId="5E521FF6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20DE3D63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Forma</w:t>
            </w:r>
            <w:r w:rsidRPr="005876F9">
              <w:rPr>
                <w:rFonts w:ascii="Arial" w:hAnsi="Arial" w:cs="Arial"/>
                <w:sz w:val="24"/>
                <w:szCs w:val="24"/>
              </w:rPr>
              <w:t>dor(a)</w:t>
            </w:r>
          </w:p>
          <w:p w14:paraId="08E5C16E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3A50DB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3CCEBA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Galamba</w:t>
            </w:r>
          </w:p>
          <w:p w14:paraId="68D3A86F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1AF195A0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4105D2CC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74B461" w14:textId="77777777" w:rsidR="00BE1B2D" w:rsidRPr="005876F9" w:rsidRDefault="00BE1B2D" w:rsidP="002D28D0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3389FAA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2125E378" wp14:editId="4594325C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96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197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2BC9374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5E378" id="_x0000_s1218" style="position:absolute;left:0;text-align:left;margin-left:303.45pt;margin-top:-.25pt;width:136.5pt;height:22.45pt;z-index:25176883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Ika2guvAwAA1gkAAA4AAAAAAAAAAAAAAAAALgIAAGRycy9lMm9Eb2MueG1s&#10;UEsBAi0AFAAGAAgAAAAhAPlJrI7fAAAACAEAAA8AAAAAAAAAAAAAAAAACQYAAGRycy9kb3ducmV2&#10;LnhtbFBLBQYAAAAABAAEAPMAAAAVBwAAAAA=&#10;">
                      <v:shape id="Text Box 24" o:spid="_x0000_s1219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<v:textbox>
                          <w:txbxContent>
                            <w:p w14:paraId="12BC9374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20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19/02/2019</w:t>
            </w:r>
          </w:p>
        </w:tc>
      </w:tr>
      <w:tr w:rsidR="00BE1B2D" w14:paraId="65AC405B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0FA10D17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307FF456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7CD5DEF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9979BB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06DFE7F5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56D2607E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5FCCAE58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494760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440CCE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 wp14:anchorId="615CBD00" wp14:editId="3DCB9113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199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0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D18807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5CBD00" id="_x0000_s1221" style="position:absolute;left:0;text-align:left;margin-left:303.45pt;margin-top:-.25pt;width:136.5pt;height:22.45pt;z-index:25176780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OF50K+vAwAA1gkAAA4AAAAAAAAAAAAAAAAALgIAAGRycy9lMm9Eb2MueG1s&#10;UEsBAi0AFAAGAAgAAAAhAPlJrI7fAAAACAEAAA8AAAAAAAAAAAAAAAAACQYAAGRycy9kb3ducmV2&#10;LnhtbFBLBQYAAAAABAAEAPMAAAAVBwAAAAA=&#10;">
                      <v:shape id="Text Box 24" o:spid="_x0000_s1222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<v:textbox>
                          <w:txbxContent>
                            <w:p w14:paraId="0AD18807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23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1C2DD746" w14:textId="77777777" w:rsidR="00BE1B2D" w:rsidRPr="00CB2AE9" w:rsidRDefault="00BE1B2D" w:rsidP="00BE1B2D">
      <w:pPr>
        <w:rPr>
          <w:rFonts w:ascii="Arial" w:hAnsi="Arial" w:cs="Arial"/>
          <w:sz w:val="24"/>
          <w:szCs w:val="24"/>
        </w:rPr>
      </w:pP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BE1B2D" w14:paraId="0F397DFF" w14:textId="77777777" w:rsidTr="002D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F75A4A0" w14:textId="77777777" w:rsidR="00BE1B2D" w:rsidRPr="002364AB" w:rsidRDefault="00BE1B2D" w:rsidP="002D28D0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BE1B2D" w14:paraId="36DD2CFF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BA36818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BE1B2D" w14:paraId="41AB3BF1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E140907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BE1B2D" w14:paraId="3F2860A8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12763B1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Programação em Visual Basic .Net / 3934</w:t>
            </w:r>
          </w:p>
        </w:tc>
      </w:tr>
      <w:tr w:rsidR="00BE1B2D" w14:paraId="21A11441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B10E154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José Alemão</w:t>
            </w:r>
          </w:p>
        </w:tc>
      </w:tr>
      <w:tr w:rsidR="00BE1B2D" w14:paraId="22901E61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3B92D90E" w14:textId="77777777" w:rsidR="00BE1B2D" w:rsidRPr="00146CF3" w:rsidRDefault="00BE1B2D" w:rsidP="002D28D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0B9DC6F4" w14:textId="77777777" w:rsidR="00BE1B2D" w:rsidRPr="00305C27" w:rsidRDefault="00BE1B2D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3EE64273" w14:textId="77777777" w:rsidR="00BE1B2D" w:rsidRPr="006039E8" w:rsidRDefault="00BE1B2D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BE1B2D" w14:paraId="6D89F263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0DEA3899" w14:textId="77777777" w:rsidR="00BE1B2D" w:rsidRDefault="00BE1B2D" w:rsidP="002D28D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BE1B2D" w:rsidRPr="000B7B04" w14:paraId="0DDD9456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6024B1A1" w14:textId="77777777" w:rsidR="00BE1B2D" w:rsidRPr="005876F9" w:rsidRDefault="00BE1B2D" w:rsidP="002D28D0">
            <w:pPr>
              <w:pStyle w:val="Default"/>
            </w:pPr>
            <w:r w:rsidRPr="005876F9">
              <w:t>O mais interessante:</w:t>
            </w:r>
          </w:p>
          <w:p w14:paraId="7ABF5C74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  <w:p w14:paraId="1A4ACEB8" w14:textId="77777777" w:rsidR="00BE1B2D" w:rsidRPr="00384698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 mais interessante foi o desenvolvimento de um programa com vários forms, associados a menus de navegação. Programa que pode ser conjugado com o uso de bases de dados.</w:t>
            </w:r>
          </w:p>
          <w:p w14:paraId="42E936FE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  <w:p w14:paraId="07EF996D" w14:textId="77777777" w:rsidR="00BE1B2D" w:rsidRPr="005876F9" w:rsidRDefault="00BE1B2D" w:rsidP="002D28D0">
            <w:pPr>
              <w:pStyle w:val="Default"/>
            </w:pPr>
          </w:p>
        </w:tc>
      </w:tr>
      <w:tr w:rsidR="00BE1B2D" w:rsidRPr="000B7B04" w14:paraId="739946C1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8906164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25F4EB02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3FE86F9D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  <w:p w14:paraId="530EA33D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</w:tc>
      </w:tr>
      <w:tr w:rsidR="00BE1B2D" w:rsidRPr="000B7B04" w14:paraId="0126F898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A3C5405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57703209" w14:textId="77777777" w:rsidR="00BE1B2D" w:rsidRPr="00384698" w:rsidRDefault="00BE1B2D" w:rsidP="002D28D0">
            <w:pPr>
              <w:pStyle w:val="PargrafodaLista"/>
              <w:spacing w:before="12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063C6488" w14:textId="77777777" w:rsidR="00BE1B2D" w:rsidRPr="00A1307C" w:rsidRDefault="00BE1B2D" w:rsidP="002D28D0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Desenvolvimento de programas em VB.NET usando os seguintes conceitos:</w:t>
            </w:r>
          </w:p>
          <w:p w14:paraId="55E9600A" w14:textId="77777777" w:rsidR="00BE1B2D" w:rsidRPr="00DB140C" w:rsidRDefault="00BE1B2D" w:rsidP="00BE1B2D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Cs w:val="20"/>
              </w:rPr>
            </w:pPr>
            <w:r w:rsidRPr="00DB140C">
              <w:rPr>
                <w:rFonts w:ascii="Arial" w:hAnsi="Arial" w:cs="Arial"/>
                <w:b w:val="0"/>
                <w:szCs w:val="20"/>
              </w:rPr>
              <w:t>Controlos e formulários.</w:t>
            </w:r>
          </w:p>
          <w:p w14:paraId="75164708" w14:textId="77777777" w:rsidR="00BE1B2D" w:rsidRPr="00DB140C" w:rsidRDefault="00BE1B2D" w:rsidP="00BE1B2D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Cs w:val="20"/>
              </w:rPr>
            </w:pPr>
            <w:r w:rsidRPr="00DB140C">
              <w:rPr>
                <w:rFonts w:ascii="Arial" w:hAnsi="Arial" w:cs="Arial"/>
                <w:b w:val="0"/>
                <w:szCs w:val="20"/>
              </w:rPr>
              <w:t>Variáveis e arrays.</w:t>
            </w:r>
          </w:p>
          <w:p w14:paraId="72AFF138" w14:textId="77777777" w:rsidR="00BE1B2D" w:rsidRPr="00DB140C" w:rsidRDefault="00BE1B2D" w:rsidP="00BE1B2D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Cs w:val="20"/>
              </w:rPr>
            </w:pPr>
            <w:r w:rsidRPr="00DB140C">
              <w:rPr>
                <w:rFonts w:ascii="Arial" w:hAnsi="Arial" w:cs="Arial"/>
                <w:b w:val="0"/>
                <w:szCs w:val="20"/>
              </w:rPr>
              <w:t>Procedimentos.</w:t>
            </w:r>
          </w:p>
          <w:p w14:paraId="62C5E029" w14:textId="77777777" w:rsidR="00BE1B2D" w:rsidRPr="00DB140C" w:rsidRDefault="00BE1B2D" w:rsidP="00BE1B2D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Cs w:val="20"/>
              </w:rPr>
            </w:pPr>
            <w:r w:rsidRPr="00DB140C">
              <w:rPr>
                <w:rFonts w:ascii="Arial" w:hAnsi="Arial" w:cs="Arial"/>
                <w:b w:val="0"/>
                <w:szCs w:val="20"/>
              </w:rPr>
              <w:t>Estruturas de decisão e de ciclo.</w:t>
            </w:r>
          </w:p>
          <w:p w14:paraId="5C35779C" w14:textId="77777777" w:rsidR="00BE1B2D" w:rsidRPr="00DB140C" w:rsidRDefault="00BE1B2D" w:rsidP="00BE1B2D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Cs w:val="20"/>
              </w:rPr>
            </w:pPr>
            <w:r w:rsidRPr="00DB140C">
              <w:rPr>
                <w:rFonts w:ascii="Arial" w:hAnsi="Arial" w:cs="Arial"/>
                <w:b w:val="0"/>
                <w:szCs w:val="20"/>
              </w:rPr>
              <w:t>Validação de entradas de dados.</w:t>
            </w:r>
          </w:p>
          <w:p w14:paraId="0A3A7909" w14:textId="77777777" w:rsidR="00BE1B2D" w:rsidRPr="00DB140C" w:rsidRDefault="00BE1B2D" w:rsidP="00BE1B2D">
            <w:pPr>
              <w:pStyle w:val="PargrafodaLista"/>
              <w:numPr>
                <w:ilvl w:val="0"/>
                <w:numId w:val="7"/>
              </w:numPr>
              <w:spacing w:before="120"/>
              <w:rPr>
                <w:rFonts w:ascii="Arial" w:hAnsi="Arial" w:cs="Arial"/>
                <w:b w:val="0"/>
                <w:szCs w:val="20"/>
              </w:rPr>
            </w:pPr>
            <w:r w:rsidRPr="00DB140C">
              <w:rPr>
                <w:rFonts w:ascii="Arial" w:hAnsi="Arial" w:cs="Arial"/>
                <w:b w:val="0"/>
                <w:szCs w:val="20"/>
              </w:rPr>
              <w:t>Técnicas de programação orientada a objetos em Visual Basic .NET.</w:t>
            </w:r>
          </w:p>
          <w:p w14:paraId="00420E30" w14:textId="77777777" w:rsidR="00BE1B2D" w:rsidRPr="00FA50F1" w:rsidRDefault="00BE1B2D" w:rsidP="002D28D0">
            <w:pPr>
              <w:pStyle w:val="PargrafodaLista"/>
              <w:spacing w:before="120"/>
              <w:ind w:left="825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BE1B2D" w:rsidRPr="000B7B04" w14:paraId="56BC7EAE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F1B98B1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Utilidade futura:</w:t>
            </w:r>
          </w:p>
          <w:p w14:paraId="70BD8C5C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32BEA494" w14:textId="77777777" w:rsidR="00BE1B2D" w:rsidRPr="005876F9" w:rsidRDefault="00BE1B2D" w:rsidP="002D28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Usar as competências desenvolvidas na criação de aplicações VB.NET.</w:t>
            </w:r>
          </w:p>
        </w:tc>
      </w:tr>
      <w:tr w:rsidR="00BE1B2D" w:rsidRPr="000B7B04" w14:paraId="1D45F8D0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1854CCE7" w14:textId="77777777" w:rsidR="00BE1B2D" w:rsidRPr="005876F9" w:rsidRDefault="00BE1B2D" w:rsidP="002D28D0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Dificuldades sentidas e formas de as superar:</w:t>
            </w:r>
          </w:p>
          <w:p w14:paraId="08457EC8" w14:textId="77777777" w:rsidR="00BE1B2D" w:rsidRPr="005876F9" w:rsidRDefault="00BE1B2D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6D1D6F5B" w14:textId="77777777" w:rsidR="00BE1B2D" w:rsidRPr="005876F9" w:rsidRDefault="00BE1B2D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b w:val="0"/>
                <w:sz w:val="24"/>
                <w:szCs w:val="24"/>
              </w:rPr>
              <w:t>Nesta UFCD não senti qualquer dificuldade.</w:t>
            </w:r>
          </w:p>
        </w:tc>
      </w:tr>
      <w:tr w:rsidR="00BE1B2D" w:rsidRPr="000B7B04" w14:paraId="28EC4EA2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066F5B1" w14:textId="77777777" w:rsidR="00BE1B2D" w:rsidRPr="003328DF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</w:tc>
      </w:tr>
      <w:tr w:rsidR="00BE1B2D" w14:paraId="1CA16E16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0C9173B2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43103B25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B9DF38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B54CF2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2755C572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20845E9D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112E695B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C8C8400" w14:textId="77777777" w:rsidR="00BE1B2D" w:rsidRPr="005876F9" w:rsidRDefault="00BE1B2D" w:rsidP="002D28D0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B0D9D3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07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325CCBB4" wp14:editId="2CFF78F1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0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0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D1B7FE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5CCBB4" id="_x0000_s1224" style="position:absolute;left:0;text-align:left;margin-left:303.45pt;margin-top:-.25pt;width:136.5pt;height:22.45pt;z-index:25177088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CJ+1S/sAMAANYJAAAOAAAAAAAAAAAAAAAAAC4CAABkcnMvZTJvRG9jLnht&#10;bFBLAQItABQABgAIAAAAIQD5SayO3wAAAAgBAAAPAAAAAAAAAAAAAAAAAAoGAABkcnMvZG93bnJl&#10;di54bWxQSwUGAAAAAAQABADzAAAAFgcAAAAA&#10;">
                      <v:shape id="Text Box 24" o:spid="_x0000_s1225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    <v:textbox>
                          <w:txbxContent>
                            <w:p w14:paraId="51D1B7FE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26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/01/2019</w:t>
            </w:r>
          </w:p>
        </w:tc>
      </w:tr>
      <w:tr w:rsidR="00BE1B2D" w14:paraId="3E784F52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78091456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Formandor(a)</w:t>
            </w:r>
          </w:p>
          <w:p w14:paraId="0F5E18FD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F14B33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DE9A39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6CCF6D79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CA7A308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76264F48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BC7438" w14:textId="77777777" w:rsidR="00BE1B2D" w:rsidRPr="005876F9" w:rsidRDefault="00BE1B2D" w:rsidP="002D28D0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C353F2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5FCF8EC0" wp14:editId="38A4521A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05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06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CB09D3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F8EC0" id="_x0000_s1227" style="position:absolute;left:0;text-align:left;margin-left:303.45pt;margin-top:-.25pt;width:136.5pt;height:22.45pt;z-index:25177190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DxQJYqsAMAANYJAAAOAAAAAAAAAAAAAAAAAC4CAABkcnMvZTJvRG9jLnht&#10;bFBLAQItABQABgAIAAAAIQD5SayO3wAAAAgBAAAPAAAAAAAAAAAAAAAAAAoGAABkcnMvZG93bnJl&#10;di54bWxQSwUGAAAAAAQABADzAAAAFgcAAAAA&#10;">
                      <v:shape id="Text Box 24" o:spid="_x0000_s1228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<v:textbox>
                          <w:txbxContent>
                            <w:p w14:paraId="24CB09D3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29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  <w:tr w:rsidR="00BE1B2D" w14:paraId="012F7705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2887BF8D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7ACC57FD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C5887F7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64B65E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21B5115D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3A67CEC3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3B73EE99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99542AA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2B60DB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12EE7249" wp14:editId="60A30EE5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08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09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245621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E7249" id="_x0000_s1230" style="position:absolute;left:0;text-align:left;margin-left:303.45pt;margin-top:-.25pt;width:136.5pt;height:22.45pt;z-index:251772928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ALTiXPsAMAANYJAAAOAAAAAAAAAAAAAAAAAC4CAABkcnMvZTJvRG9jLnht&#10;bFBLAQItABQABgAIAAAAIQD5SayO3wAAAAgBAAAPAAAAAAAAAAAAAAAAAAoGAABkcnMvZG93bnJl&#10;di54bWxQSwUGAAAAAAQABADzAAAAFgcAAAAA&#10;">
                      <v:shape id="Text Box 24" o:spid="_x0000_s1231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  <v:textbox>
                          <w:txbxContent>
                            <w:p w14:paraId="0F245621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32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14F5BCE8" w14:textId="77777777" w:rsidR="00BE1B2D" w:rsidRPr="00CB2AE9" w:rsidRDefault="00BE1B2D" w:rsidP="00BE1B2D">
      <w:pPr>
        <w:rPr>
          <w:rFonts w:ascii="Arial" w:hAnsi="Arial" w:cs="Arial"/>
          <w:sz w:val="24"/>
          <w:szCs w:val="24"/>
        </w:rPr>
      </w:pPr>
    </w:p>
    <w:p w14:paraId="6BDA1825" w14:textId="6A7F3FC1" w:rsidR="00BE1B2D" w:rsidRDefault="00BE1B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BE1B2D" w14:paraId="4C3DF1EF" w14:textId="77777777" w:rsidTr="002D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6C0D1079" w14:textId="77777777" w:rsidR="00BE1B2D" w:rsidRPr="002364AB" w:rsidRDefault="00BE1B2D" w:rsidP="002D28D0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BE1B2D" w14:paraId="1D03B665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F7740F3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BE1B2D" w14:paraId="6918BACD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32790DF2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BE1B2D" w14:paraId="03485E32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4C34C05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Programação em C# / 3935</w:t>
            </w:r>
          </w:p>
        </w:tc>
      </w:tr>
      <w:tr w:rsidR="00BE1B2D" w14:paraId="14497CA2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A5259BE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Esmeralda Barra</w:t>
            </w:r>
          </w:p>
        </w:tc>
      </w:tr>
      <w:tr w:rsidR="00BE1B2D" w14:paraId="367CDABD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623F1C92" w14:textId="77777777" w:rsidR="00BE1B2D" w:rsidRPr="00146CF3" w:rsidRDefault="00BE1B2D" w:rsidP="002D28D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2A37F3CE" w14:textId="77777777" w:rsidR="00BE1B2D" w:rsidRPr="00305C27" w:rsidRDefault="00BE1B2D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3F90F110" w14:textId="77777777" w:rsidR="00BE1B2D" w:rsidRPr="006039E8" w:rsidRDefault="00BE1B2D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BE1B2D" w14:paraId="30374A71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6EE05C06" w14:textId="77777777" w:rsidR="00BE1B2D" w:rsidRDefault="00BE1B2D" w:rsidP="002D28D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BE1B2D" w:rsidRPr="000B7B04" w14:paraId="319721CC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542F990E" w14:textId="77777777" w:rsidR="00BE1B2D" w:rsidRPr="005876F9" w:rsidRDefault="00BE1B2D" w:rsidP="002D28D0">
            <w:pPr>
              <w:pStyle w:val="Default"/>
            </w:pPr>
            <w:r w:rsidRPr="005876F9">
              <w:t>O mais interessante:</w:t>
            </w:r>
          </w:p>
          <w:p w14:paraId="410F9D48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  <w:p w14:paraId="0F119BEA" w14:textId="77777777" w:rsidR="00BE1B2D" w:rsidRPr="005C33E9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84698">
              <w:rPr>
                <w:rFonts w:ascii="Arial" w:hAnsi="Arial" w:cs="Arial"/>
                <w:b w:val="0"/>
                <w:sz w:val="24"/>
                <w:szCs w:val="24"/>
              </w:rPr>
              <w:t>O mais interess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ante foi a criação de uma aplicação de gestão de “alunos”.</w:t>
            </w:r>
          </w:p>
        </w:tc>
      </w:tr>
      <w:tr w:rsidR="00BE1B2D" w:rsidRPr="000B7B04" w14:paraId="2502CA6A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DF85505" w14:textId="77777777" w:rsidR="00BE1B2D" w:rsidRPr="005C33E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0AE2665A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  <w:p w14:paraId="2A7D53C1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</w:tc>
      </w:tr>
      <w:tr w:rsidR="00BE1B2D" w:rsidRPr="000B7B04" w14:paraId="5BE37E22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71BF9EE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07500CDC" w14:textId="77777777" w:rsidR="00BE1B2D" w:rsidRPr="00384698" w:rsidRDefault="00BE1B2D" w:rsidP="002D28D0">
            <w:pPr>
              <w:pStyle w:val="PargrafodaLista"/>
              <w:spacing w:before="12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250A0EE4" w14:textId="77777777" w:rsidR="00BE1B2D" w:rsidRDefault="00BE1B2D" w:rsidP="002D28D0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Desenvolvimento de programas em C# usando os seguintes conceitos:</w:t>
            </w:r>
          </w:p>
          <w:p w14:paraId="0DEA18CC" w14:textId="77777777" w:rsidR="00BE1B2D" w:rsidRPr="00B5132C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B5132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Variáveis value-type e reference-type</w:t>
            </w:r>
          </w:p>
          <w:p w14:paraId="68C60706" w14:textId="77777777" w:rsidR="00BE1B2D" w:rsidRPr="00B5132C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Statements e excepções</w:t>
            </w:r>
          </w:p>
          <w:p w14:paraId="100864DF" w14:textId="77777777" w:rsidR="00BE1B2D" w:rsidRPr="00B5132C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Métodos e parâmetros</w:t>
            </w:r>
          </w:p>
          <w:p w14:paraId="2D1283DF" w14:textId="77777777" w:rsidR="00BE1B2D" w:rsidRPr="00B5132C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Arrays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e Coleções</w:t>
            </w:r>
          </w:p>
          <w:p w14:paraId="3A59D914" w14:textId="77777777" w:rsidR="00BE1B2D" w:rsidRPr="00B5132C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Técnicas de programação orientada a objectos</w:t>
            </w:r>
          </w:p>
          <w:p w14:paraId="23E9B0A7" w14:textId="77777777" w:rsidR="00BE1B2D" w:rsidRPr="00B5132C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Mecanismos de herança</w:t>
            </w:r>
          </w:p>
          <w:p w14:paraId="572ACF15" w14:textId="77777777" w:rsidR="00BE1B2D" w:rsidRPr="00B5132C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Namespaces</w:t>
            </w:r>
          </w:p>
          <w:p w14:paraId="20573F5C" w14:textId="77777777" w:rsidR="00BE1B2D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Operadores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, </w:t>
            </w: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eventos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e </w:t>
            </w: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propriedades</w:t>
            </w:r>
          </w:p>
          <w:p w14:paraId="4E266105" w14:textId="77777777" w:rsidR="00BE1B2D" w:rsidRPr="00A1307C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Atributos</w:t>
            </w:r>
          </w:p>
          <w:p w14:paraId="3164EA4A" w14:textId="77777777" w:rsidR="00BE1B2D" w:rsidRDefault="00BE1B2D" w:rsidP="002D28D0">
            <w:pPr>
              <w:spacing w:before="12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077CDAD3" w14:textId="77777777" w:rsidR="00BE1B2D" w:rsidRPr="005C33E9" w:rsidRDefault="00BE1B2D" w:rsidP="002D28D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1B2D" w:rsidRPr="000B7B04" w14:paraId="010DE55B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16AC202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Utilidade futura:</w:t>
            </w:r>
          </w:p>
          <w:p w14:paraId="37A19088" w14:textId="77777777" w:rsidR="00BE1B2D" w:rsidRDefault="00BE1B2D" w:rsidP="002D28D0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4C328806" w14:textId="77777777" w:rsidR="00BE1B2D" w:rsidRDefault="00BE1B2D" w:rsidP="002D28D0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Implementar soluções com: </w:t>
            </w:r>
          </w:p>
          <w:p w14:paraId="4999271F" w14:textId="77777777" w:rsidR="00BE1B2D" w:rsidRPr="005C33E9" w:rsidRDefault="00BE1B2D" w:rsidP="00BE1B2D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</w:t>
            </w:r>
            <w:r w:rsidRPr="005C33E9">
              <w:rPr>
                <w:rFonts w:ascii="Arial" w:hAnsi="Arial" w:cs="Arial"/>
                <w:b w:val="0"/>
                <w:sz w:val="24"/>
                <w:szCs w:val="24"/>
              </w:rPr>
              <w:t>rogramação orientada a objeto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137E9B0B" w14:textId="77777777" w:rsidR="00BE1B2D" w:rsidRPr="005C33E9" w:rsidRDefault="00BE1B2D" w:rsidP="00BE1B2D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Estruturas de dados.</w:t>
            </w:r>
          </w:p>
          <w:p w14:paraId="7B0EB31C" w14:textId="77777777" w:rsidR="00BE1B2D" w:rsidRPr="005C33E9" w:rsidRDefault="00BE1B2D" w:rsidP="00BE1B2D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Manipulação de ficheiros.</w:t>
            </w:r>
          </w:p>
          <w:p w14:paraId="7DFA2943" w14:textId="77777777" w:rsidR="00BE1B2D" w:rsidRPr="005C33E9" w:rsidRDefault="00BE1B2D" w:rsidP="00BE1B2D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Ligação a bases de dados.</w:t>
            </w:r>
          </w:p>
        </w:tc>
      </w:tr>
      <w:tr w:rsidR="00BE1B2D" w:rsidRPr="000B7B04" w14:paraId="5E2E06EF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0D248AD6" w14:textId="77777777" w:rsidR="00BE1B2D" w:rsidRDefault="00BE1B2D" w:rsidP="002D28D0">
            <w:pPr>
              <w:spacing w:before="12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Dificuldades sentidas e formas de as superar:</w:t>
            </w:r>
          </w:p>
          <w:p w14:paraId="4DEEDEC0" w14:textId="77777777" w:rsidR="00BE1B2D" w:rsidRPr="005876F9" w:rsidRDefault="00BE1B2D" w:rsidP="002D28D0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E45B21" w14:textId="77777777" w:rsidR="00BE1B2D" w:rsidRPr="00B5132C" w:rsidRDefault="00BE1B2D" w:rsidP="00BE1B2D">
            <w:pPr>
              <w:pStyle w:val="PargrafodaLista"/>
              <w:numPr>
                <w:ilvl w:val="0"/>
                <w:numId w:val="15"/>
              </w:num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Não senti dificuldades nesta UFCD.</w:t>
            </w:r>
          </w:p>
          <w:p w14:paraId="5688EE62" w14:textId="77777777" w:rsidR="00BE1B2D" w:rsidRPr="00087F0E" w:rsidRDefault="00BE1B2D" w:rsidP="002D28D0">
            <w:pPr>
              <w:spacing w:before="120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BE1B2D" w:rsidRPr="000B7B04" w14:paraId="1B58E6AA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6CCD6CB" w14:textId="77777777" w:rsidR="00BE1B2D" w:rsidRPr="003328DF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</w:tc>
      </w:tr>
      <w:tr w:rsidR="00BE1B2D" w14:paraId="08DD9DF1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3C95D516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5B1C71DA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488F42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ACD9BB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69298D0F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7A156624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21FC7049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6C6813" w14:textId="77777777" w:rsidR="00BE1B2D" w:rsidRPr="005876F9" w:rsidRDefault="00BE1B2D" w:rsidP="002D28D0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5E18CA7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08/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1571753B" wp14:editId="3CAB1D5E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11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12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C08E29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71753B" id="_x0000_s1233" style="position:absolute;left:0;text-align:left;margin-left:303.45pt;margin-top:-.25pt;width:136.5pt;height:22.45pt;z-index:25177497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0rBCfq4DAADWCQAADgAAAAAAAAAAAAAAAAAuAgAAZHJzL2Uyb0RvYy54bWxQ&#10;SwECLQAUAAYACAAAACEA+Umsjt8AAAAIAQAADwAAAAAAAAAAAAAAAAAIBgAAZHJzL2Rvd25yZXYu&#10;eG1sUEsFBgAAAAAEAAQA8wAAABQHAAAAAA==&#10;">
                      <v:shape id="Text Box 24" o:spid="_x0000_s1234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  <v:textbox>
                          <w:txbxContent>
                            <w:p w14:paraId="06C08E29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35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03</w: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/201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BE1B2D" w14:paraId="23456A8F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3900CDAA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Formandor(a)</w:t>
            </w:r>
          </w:p>
          <w:p w14:paraId="6EDEC58D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4DA768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1C4449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28744F9B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111EB1CC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61979355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FC14E0" w14:textId="77777777" w:rsidR="00BE1B2D" w:rsidRPr="005876F9" w:rsidRDefault="00BE1B2D" w:rsidP="002D28D0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B9858D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0B927D30" wp14:editId="0DD94C58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1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1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790AA0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927D30" id="_x0000_s1236" style="position:absolute;left:0;text-align:left;margin-left:303.45pt;margin-top:-.25pt;width:136.5pt;height:22.45pt;z-index:25177600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">
                      <v:shape id="Text Box 24" o:spid="_x0000_s1237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<v:textbox>
                          <w:txbxContent>
                            <w:p w14:paraId="26790AA0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38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  <w:tr w:rsidR="00BE1B2D" w14:paraId="3D6331BE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3915BF00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124D2EAE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048E39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D0DF58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53152D7A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E7E7A7C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052DC6BC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2DCC20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FCB973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64527E65" wp14:editId="4BC7CBE5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1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1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094097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527E65" id="_x0000_s1239" style="position:absolute;left:0;text-align:left;margin-left:303.45pt;margin-top:-.25pt;width:136.5pt;height:22.45pt;z-index:251777024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">
                      <v:shape id="Text Box 24" o:spid="_x0000_s1240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<v:textbox>
                          <w:txbxContent>
                            <w:p w14:paraId="74094097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41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21780C02" w14:textId="77777777" w:rsidR="00BE1B2D" w:rsidRPr="00CB2AE9" w:rsidRDefault="00BE1B2D" w:rsidP="00BE1B2D">
      <w:pPr>
        <w:rPr>
          <w:rFonts w:ascii="Arial" w:hAnsi="Arial" w:cs="Arial"/>
          <w:sz w:val="24"/>
          <w:szCs w:val="24"/>
        </w:rPr>
      </w:pPr>
    </w:p>
    <w:p w14:paraId="2EBDC3C7" w14:textId="4AE5FCE9" w:rsidR="00BE1B2D" w:rsidRDefault="00BE1B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SombreadoMdio1-Cor2"/>
        <w:tblW w:w="9292" w:type="dxa"/>
        <w:tblInd w:w="-35" w:type="dxa"/>
        <w:tblLook w:val="04A0" w:firstRow="1" w:lastRow="0" w:firstColumn="1" w:lastColumn="0" w:noHBand="0" w:noVBand="1"/>
      </w:tblPr>
      <w:tblGrid>
        <w:gridCol w:w="1239"/>
        <w:gridCol w:w="3373"/>
        <w:gridCol w:w="4680"/>
      </w:tblGrid>
      <w:tr w:rsidR="00BE1B2D" w14:paraId="1F12CC6B" w14:textId="77777777" w:rsidTr="002D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74E39F8" w14:textId="77777777" w:rsidR="00BE1B2D" w:rsidRPr="002364AB" w:rsidRDefault="00BE1B2D" w:rsidP="002D28D0">
            <w:pPr>
              <w:spacing w:before="120" w:after="12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lastRenderedPageBreak/>
              <w:t>ACÇÃO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Programador de Informática Profissional</w:t>
            </w:r>
          </w:p>
        </w:tc>
      </w:tr>
      <w:tr w:rsidR="00BE1B2D" w14:paraId="32E4BF1A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2F38D8DF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FORMANDO(A) Hélder Gamitas Jorge</w:t>
            </w:r>
          </w:p>
        </w:tc>
      </w:tr>
      <w:tr w:rsidR="00BE1B2D" w14:paraId="3FC02EC2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C8404FE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ÁREA DE COMPETÊNCIA-CHAVE - </w:t>
            </w:r>
            <w:r w:rsidRPr="00B94ACB">
              <w:rPr>
                <w:rFonts w:ascii="Arial" w:hAnsi="Arial" w:cs="Arial"/>
                <w:sz w:val="24"/>
                <w:szCs w:val="24"/>
              </w:rPr>
              <w:t>Tecnológica</w:t>
            </w:r>
          </w:p>
        </w:tc>
      </w:tr>
      <w:tr w:rsidR="00BE1B2D" w14:paraId="74276FBE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ACEA1F1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00C09">
              <w:rPr>
                <w:rFonts w:ascii="Arial" w:hAnsi="Arial" w:cs="Arial"/>
                <w:sz w:val="18"/>
                <w:szCs w:val="18"/>
              </w:rPr>
              <w:t xml:space="preserve">UNIDADE </w:t>
            </w:r>
            <w:r>
              <w:rPr>
                <w:rFonts w:ascii="Arial" w:hAnsi="Arial" w:cs="Arial"/>
                <w:sz w:val="18"/>
                <w:szCs w:val="18"/>
              </w:rPr>
              <w:t>DE FORMAÇÃO DE CURTA DURAÇÃO – Programação em ASP.NET / 3936</w:t>
            </w:r>
          </w:p>
        </w:tc>
      </w:tr>
      <w:tr w:rsidR="00BE1B2D" w14:paraId="3F4B1E2B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27F6BA05" w14:textId="77777777" w:rsidR="00BE1B2D" w:rsidRDefault="00BE1B2D" w:rsidP="002D28D0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E6861">
              <w:rPr>
                <w:rFonts w:ascii="Arial" w:hAnsi="Arial" w:cs="Arial"/>
                <w:sz w:val="18"/>
                <w:szCs w:val="18"/>
              </w:rPr>
              <w:t>FORMADOR</w:t>
            </w:r>
            <w:r>
              <w:rPr>
                <w:rFonts w:ascii="Arial" w:hAnsi="Arial" w:cs="Arial"/>
                <w:sz w:val="18"/>
                <w:szCs w:val="18"/>
              </w:rPr>
              <w:t>(A): Adriano Marques</w:t>
            </w:r>
          </w:p>
        </w:tc>
      </w:tr>
      <w:tr w:rsidR="00BE1B2D" w14:paraId="6B2C1C6F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shd w:val="clear" w:color="auto" w:fill="E5B8B7" w:themeFill="accent2" w:themeFillTint="66"/>
          </w:tcPr>
          <w:p w14:paraId="3FD134FB" w14:textId="77777777" w:rsidR="00BE1B2D" w:rsidRPr="00146CF3" w:rsidRDefault="00BE1B2D" w:rsidP="002D28D0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Domínios de Referência</w:t>
            </w:r>
          </w:p>
        </w:tc>
        <w:tc>
          <w:tcPr>
            <w:tcW w:w="8053" w:type="dxa"/>
            <w:gridSpan w:val="2"/>
            <w:shd w:val="clear" w:color="auto" w:fill="E5B8B7" w:themeFill="accent2" w:themeFillTint="66"/>
          </w:tcPr>
          <w:p w14:paraId="57EA6776" w14:textId="77777777" w:rsidR="00BE1B2D" w:rsidRPr="00305C27" w:rsidRDefault="00BE1B2D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568FF162" w14:textId="77777777" w:rsidR="00BE1B2D" w:rsidRPr="006039E8" w:rsidRDefault="00BE1B2D" w:rsidP="002D28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COMPETÊNCIAS ADQUIRIDAS</w:t>
            </w:r>
          </w:p>
        </w:tc>
      </w:tr>
      <w:tr w:rsidR="00BE1B2D" w14:paraId="7153AFFF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E5B8B7" w:themeFill="accent2" w:themeFillTint="66"/>
          </w:tcPr>
          <w:p w14:paraId="164BB461" w14:textId="77777777" w:rsidR="00BE1B2D" w:rsidRDefault="00BE1B2D" w:rsidP="002D28D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REFLEXÃO</w:t>
            </w:r>
          </w:p>
        </w:tc>
      </w:tr>
      <w:tr w:rsidR="00BE1B2D" w:rsidRPr="000B7B04" w14:paraId="2470385E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3293C3C5" w14:textId="77777777" w:rsidR="00BE1B2D" w:rsidRPr="005876F9" w:rsidRDefault="00BE1B2D" w:rsidP="002D28D0">
            <w:pPr>
              <w:pStyle w:val="Default"/>
            </w:pPr>
            <w:r w:rsidRPr="005876F9">
              <w:t>O mais interessante:</w:t>
            </w:r>
          </w:p>
          <w:p w14:paraId="69CA3966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  <w:p w14:paraId="0E090049" w14:textId="77777777" w:rsidR="00BE1B2D" w:rsidRPr="00384698" w:rsidRDefault="00BE1B2D" w:rsidP="00BE1B2D">
            <w:pPr>
              <w:pStyle w:val="PargrafodaLista"/>
              <w:numPr>
                <w:ilvl w:val="0"/>
                <w:numId w:val="8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84698">
              <w:rPr>
                <w:rFonts w:ascii="Arial" w:hAnsi="Arial" w:cs="Arial"/>
                <w:b w:val="0"/>
                <w:sz w:val="24"/>
                <w:szCs w:val="24"/>
              </w:rPr>
              <w:t>O mais interess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ante foi a criação de uma aplicação web de gestão de um “Calendário de Testes”.</w:t>
            </w:r>
          </w:p>
          <w:p w14:paraId="0A5C9829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  <w:p w14:paraId="1D4613BF" w14:textId="77777777" w:rsidR="00BE1B2D" w:rsidRPr="005876F9" w:rsidRDefault="00BE1B2D" w:rsidP="002D28D0">
            <w:pPr>
              <w:pStyle w:val="Default"/>
            </w:pPr>
          </w:p>
        </w:tc>
      </w:tr>
      <w:tr w:rsidR="00BE1B2D" w:rsidRPr="000B7B04" w14:paraId="64CAB221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002F278C" w14:textId="77777777" w:rsidR="00BE1B2D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 menos interessante:</w:t>
            </w:r>
          </w:p>
          <w:p w14:paraId="2C0CDE95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  <w:p w14:paraId="04C3C0DE" w14:textId="77777777" w:rsidR="00BE1B2D" w:rsidRPr="005876F9" w:rsidRDefault="00BE1B2D" w:rsidP="002D28D0">
            <w:pPr>
              <w:pStyle w:val="Default"/>
              <w:rPr>
                <w:b w:val="0"/>
              </w:rPr>
            </w:pPr>
          </w:p>
        </w:tc>
      </w:tr>
      <w:tr w:rsidR="00BE1B2D" w:rsidRPr="000B7B04" w14:paraId="7D51E223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4F207FA4" w14:textId="77777777" w:rsidR="00BE1B2D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Trabalhos realizados:</w:t>
            </w:r>
          </w:p>
          <w:p w14:paraId="2CCDA6BF" w14:textId="77777777" w:rsidR="00BE1B2D" w:rsidRPr="00A93AC7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6882C400" w14:textId="77777777" w:rsidR="00BE1B2D" w:rsidRDefault="00BE1B2D" w:rsidP="002D28D0">
            <w:pPr>
              <w:pStyle w:val="PargrafodaLista"/>
              <w:spacing w:before="120"/>
              <w:ind w:left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Desenvolvimento de formuláros WEB em ASP.NET – usando:</w:t>
            </w:r>
          </w:p>
          <w:p w14:paraId="7BA6334D" w14:textId="77777777" w:rsidR="00BE1B2D" w:rsidRPr="002478CD" w:rsidRDefault="00BE1B2D" w:rsidP="00BE1B2D">
            <w:pPr>
              <w:pStyle w:val="PargrafodaLista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478CD">
              <w:rPr>
                <w:rFonts w:ascii="Arial" w:hAnsi="Arial" w:cs="Arial"/>
                <w:b w:val="0"/>
                <w:sz w:val="24"/>
                <w:szCs w:val="24"/>
              </w:rPr>
              <w:t>Código</w:t>
            </w:r>
          </w:p>
          <w:p w14:paraId="320B021E" w14:textId="77777777" w:rsidR="00BE1B2D" w:rsidRPr="002478CD" w:rsidRDefault="00BE1B2D" w:rsidP="00BE1B2D">
            <w:pPr>
              <w:pStyle w:val="PargrafodaLista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478CD">
              <w:rPr>
                <w:rFonts w:ascii="Arial" w:hAnsi="Arial" w:cs="Arial"/>
                <w:b w:val="0"/>
                <w:sz w:val="24"/>
                <w:szCs w:val="24"/>
              </w:rPr>
              <w:t>Modelos de objectos</w:t>
            </w:r>
          </w:p>
          <w:p w14:paraId="6B5CF729" w14:textId="77777777" w:rsidR="00BE1B2D" w:rsidRPr="002478CD" w:rsidRDefault="00BE1B2D" w:rsidP="00BE1B2D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b w:val="0"/>
                <w:sz w:val="24"/>
                <w:szCs w:val="24"/>
              </w:rPr>
            </w:pPr>
            <w:r w:rsidRPr="002478CD">
              <w:rPr>
                <w:rFonts w:ascii="Arial" w:hAnsi="Arial" w:cs="Arial"/>
                <w:b w:val="0"/>
                <w:sz w:val="24"/>
                <w:szCs w:val="24"/>
              </w:rPr>
              <w:t>Acesso a dados em base de dados</w:t>
            </w:r>
          </w:p>
          <w:p w14:paraId="6882DDEC" w14:textId="77777777" w:rsidR="00BE1B2D" w:rsidRPr="002478CD" w:rsidRDefault="00BE1B2D" w:rsidP="002D28D0">
            <w:pPr>
              <w:pStyle w:val="PargrafodaLista"/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7F8894A7" w14:textId="77777777" w:rsidR="00BE1B2D" w:rsidRDefault="00BE1B2D" w:rsidP="002D28D0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35BBB66A" w14:textId="77777777" w:rsidR="00BE1B2D" w:rsidRPr="00A93AC7" w:rsidRDefault="00BE1B2D" w:rsidP="002D28D0">
            <w:pPr>
              <w:pStyle w:val="PargrafodaLista"/>
              <w:spacing w:before="120"/>
              <w:ind w:left="825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BE1B2D" w:rsidRPr="000B7B04" w14:paraId="3C85B284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495D4C8E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Utilidade futura:</w:t>
            </w:r>
          </w:p>
          <w:p w14:paraId="1B4EB689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5BD5C2B" w14:textId="77777777" w:rsidR="00BE1B2D" w:rsidRPr="002478CD" w:rsidRDefault="00BE1B2D" w:rsidP="002D28D0">
            <w:pPr>
              <w:ind w:left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478CD">
              <w:rPr>
                <w:rFonts w:ascii="Arial" w:hAnsi="Arial" w:cs="Arial"/>
                <w:b w:val="0"/>
                <w:sz w:val="24"/>
                <w:szCs w:val="24"/>
              </w:rPr>
              <w:t>• Participar de forma eficiente no desenvolvimento de arquitecturas web.</w:t>
            </w:r>
          </w:p>
        </w:tc>
      </w:tr>
      <w:tr w:rsidR="00BE1B2D" w:rsidRPr="000B7B04" w14:paraId="03FE9F51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  <w:shd w:val="clear" w:color="auto" w:fill="F2DBDB" w:themeFill="accent2" w:themeFillTint="33"/>
          </w:tcPr>
          <w:p w14:paraId="701E4412" w14:textId="77777777" w:rsidR="00BE1B2D" w:rsidRPr="005876F9" w:rsidRDefault="00BE1B2D" w:rsidP="002D28D0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lastRenderedPageBreak/>
              <w:t>Dificuldades sentidas e formas de as superar:</w:t>
            </w:r>
          </w:p>
          <w:p w14:paraId="542669BD" w14:textId="77777777" w:rsidR="00BE1B2D" w:rsidRPr="005876F9" w:rsidRDefault="00BE1B2D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14:paraId="60B35398" w14:textId="77777777" w:rsidR="00BE1B2D" w:rsidRPr="00B5132C" w:rsidRDefault="00BE1B2D" w:rsidP="00BE1B2D">
            <w:pPr>
              <w:pStyle w:val="PargrafodaLista"/>
              <w:numPr>
                <w:ilvl w:val="0"/>
                <w:numId w:val="15"/>
              </w:num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B5132C">
              <w:rPr>
                <w:rFonts w:ascii="Arial" w:hAnsi="Arial" w:cs="Arial"/>
                <w:b w:val="0"/>
                <w:sz w:val="24"/>
                <w:szCs w:val="24"/>
              </w:rPr>
              <w:t>Não senti dificuldades nesta UFCD.</w:t>
            </w:r>
          </w:p>
          <w:p w14:paraId="5A9AE98D" w14:textId="77777777" w:rsidR="00BE1B2D" w:rsidRPr="005876F9" w:rsidRDefault="00BE1B2D" w:rsidP="002D28D0">
            <w:pPr>
              <w:spacing w:before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BE1B2D" w:rsidRPr="000B7B04" w14:paraId="621BE687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2" w:type="dxa"/>
            <w:gridSpan w:val="3"/>
          </w:tcPr>
          <w:p w14:paraId="5A3298C7" w14:textId="77777777" w:rsidR="00BE1B2D" w:rsidRPr="003328DF" w:rsidRDefault="00BE1B2D" w:rsidP="002D28D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Outras:</w:t>
            </w:r>
          </w:p>
        </w:tc>
      </w:tr>
      <w:tr w:rsidR="00BE1B2D" w14:paraId="3C3B42FB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shd w:val="clear" w:color="auto" w:fill="F2DBDB" w:themeFill="accent2" w:themeFillTint="33"/>
          </w:tcPr>
          <w:p w14:paraId="6367B9E2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Formando(a)</w:t>
            </w:r>
          </w:p>
          <w:p w14:paraId="1D530213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8346C1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3E2844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Helder Gamitas Jorge</w:t>
            </w:r>
          </w:p>
          <w:p w14:paraId="6A9B7D7C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2DBDB" w:themeFill="accent2" w:themeFillTint="33"/>
          </w:tcPr>
          <w:p w14:paraId="6A29F482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6695FFBB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80A757" w14:textId="77777777" w:rsidR="00BE1B2D" w:rsidRPr="005876F9" w:rsidRDefault="00BE1B2D" w:rsidP="002D28D0">
            <w:pPr>
              <w:spacing w:before="120"/>
              <w:ind w:left="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9A0787E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28/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7A53BDFE" wp14:editId="79ACB6DA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2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2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AD00B3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53BDFE" id="_x0000_s1242" style="position:absolute;left:0;text-align:left;margin-left:303.45pt;margin-top:-.25pt;width:136.5pt;height:22.45pt;z-index:25177907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">
                      <v:shape id="Text Box 24" o:spid="_x0000_s1243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  <v:textbox>
                          <w:txbxContent>
                            <w:p w14:paraId="1FAD00B3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44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" strokecolor="#00b050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>02/2019</w:t>
            </w:r>
          </w:p>
        </w:tc>
      </w:tr>
      <w:tr w:rsidR="00BE1B2D" w14:paraId="430A4DBD" w14:textId="77777777" w:rsidTr="002D2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48855C6B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Formandor(a)</w:t>
            </w:r>
          </w:p>
          <w:p w14:paraId="3F37486B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E1F8A7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0CF8F4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1AB7A420" w14:textId="77777777" w:rsidR="00BE1B2D" w:rsidRPr="005876F9" w:rsidRDefault="00BE1B2D" w:rsidP="002D28D0">
            <w:pPr>
              <w:spacing w:before="120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1220204B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7583875A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EC8B0B" w14:textId="77777777" w:rsidR="00BE1B2D" w:rsidRPr="005876F9" w:rsidRDefault="00BE1B2D" w:rsidP="002D28D0">
            <w:pPr>
              <w:spacing w:before="120"/>
              <w:ind w:left="5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9F0EDE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 wp14:anchorId="71EFB384" wp14:editId="13C6C591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24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E9C0E0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EFB384" id="_x0000_s1245" style="position:absolute;left:0;text-align:left;margin-left:303.45pt;margin-top:-.25pt;width:136.5pt;height:22.45pt;z-index:251780096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">
                      <v:shape id="Text Box 24" o:spid="_x0000_s1246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14:paraId="6FE9C0E0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47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  <w:tr w:rsidR="00BE1B2D" w14:paraId="06371B14" w14:textId="77777777" w:rsidTr="002D2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gridSpan w:val="2"/>
            <w:tcBorders>
              <w:left w:val="single" w:sz="4" w:space="0" w:color="auto"/>
            </w:tcBorders>
          </w:tcPr>
          <w:p w14:paraId="7D55257F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Assinatura do Mediador(a)</w:t>
            </w:r>
          </w:p>
          <w:p w14:paraId="468C712C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DE7E87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A8B6D8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6F9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017B3FFC" w14:textId="77777777" w:rsidR="00BE1B2D" w:rsidRPr="005876F9" w:rsidRDefault="00BE1B2D" w:rsidP="002D28D0">
            <w:pPr>
              <w:spacing w:before="12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70524CE8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  <w:p w14:paraId="205D607D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4B5255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9A26631" w14:textId="77777777" w:rsidR="00BE1B2D" w:rsidRPr="005876F9" w:rsidRDefault="00BE1B2D" w:rsidP="002D28D0">
            <w:pPr>
              <w:spacing w:before="120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876F9">
              <w:rPr>
                <w:rFonts w:ascii="Arial" w:hAnsi="Arial" w:cs="Arial"/>
                <w:b/>
                <w:sz w:val="24"/>
                <w:szCs w:val="24"/>
              </w:rPr>
              <w:t>_____/_____</w:t>
            </w:r>
            <w:r w:rsidRPr="005876F9">
              <w:rPr>
                <w:rFonts w:ascii="Arial" w:hAnsi="Arial" w:cs="Arial"/>
                <w:b/>
                <w:sz w:val="24"/>
                <w:szCs w:val="24"/>
                <w:lang w:eastAsia="pt-PT"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 wp14:anchorId="4B9613D5" wp14:editId="5783A925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-3175</wp:posOffset>
                      </wp:positionV>
                      <wp:extent cx="1733550" cy="285115"/>
                      <wp:effectExtent l="9525" t="12065" r="9525" b="0"/>
                      <wp:wrapNone/>
                      <wp:docPr id="226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0" cy="285115"/>
                                <a:chOff x="7770" y="13531"/>
                                <a:chExt cx="2730" cy="449"/>
                              </a:xfrm>
                            </wpg:grpSpPr>
                            <wps:wsp>
                              <wps:cNvPr id="227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3532"/>
                                  <a:ext cx="2205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E74305" w14:textId="77777777" w:rsidR="00BE1B2D" w:rsidRPr="00382D51" w:rsidRDefault="00BE1B2D" w:rsidP="00BE1B2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</w:t>
                                    </w:r>
                                    <w:r w:rsidRPr="00382D51">
                                      <w:rPr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70" y="13531"/>
                                  <a:ext cx="27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9613D5" id="_x0000_s1248" style="position:absolute;left:0;text-align:left;margin-left:303.45pt;margin-top:-.25pt;width:136.5pt;height:22.45pt;z-index:251781120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">
                      <v:shape id="Text Box 24" o:spid="_x0000_s1249" type="#_x0000_t202" style="position:absolute;left:7980;top:13532;width:220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  <v:textbox>
                          <w:txbxContent>
                            <w:p w14:paraId="13E74305" w14:textId="77777777" w:rsidR="00BE1B2D" w:rsidRPr="00382D51" w:rsidRDefault="00BE1B2D" w:rsidP="00BE1B2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Pr="00382D51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v:textbox>
                      </v:shape>
                      <v:shape id="AutoShape 25" o:spid="_x0000_s1250" type="#_x0000_t32" style="position:absolute;left:7770;top:13531;width:273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" strokecolor="#00b050"/>
                    </v:group>
                  </w:pict>
                </mc:Fallback>
              </mc:AlternateContent>
            </w:r>
            <w:r w:rsidRPr="005876F9">
              <w:rPr>
                <w:rFonts w:ascii="Arial" w:hAnsi="Arial" w:cs="Arial"/>
                <w:b/>
                <w:sz w:val="24"/>
                <w:szCs w:val="24"/>
              </w:rPr>
              <w:t>/________</w:t>
            </w:r>
          </w:p>
        </w:tc>
      </w:tr>
    </w:tbl>
    <w:p w14:paraId="0B16875D" w14:textId="77777777" w:rsidR="00BE1B2D" w:rsidRPr="00CB2AE9" w:rsidRDefault="00BE1B2D" w:rsidP="00BE1B2D">
      <w:pPr>
        <w:rPr>
          <w:rFonts w:ascii="Arial" w:hAnsi="Arial" w:cs="Arial"/>
          <w:sz w:val="24"/>
          <w:szCs w:val="24"/>
        </w:rPr>
      </w:pPr>
    </w:p>
    <w:p w14:paraId="742465FC" w14:textId="77777777" w:rsidR="00737961" w:rsidRPr="00CB2AE9" w:rsidRDefault="00737961" w:rsidP="000F076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37961" w:rsidRPr="00CB2AE9" w:rsidSect="00305C27">
      <w:headerReference w:type="default" r:id="rId9"/>
      <w:footerReference w:type="even" r:id="rId10"/>
      <w:footerReference w:type="default" r:id="rId11"/>
      <w:pgSz w:w="11906" w:h="16838"/>
      <w:pgMar w:top="1418" w:right="127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D7E55" w14:textId="77777777" w:rsidR="00F05623" w:rsidRDefault="00F05623" w:rsidP="00CB2AE9">
      <w:pPr>
        <w:spacing w:after="0" w:line="240" w:lineRule="auto"/>
      </w:pPr>
      <w:r>
        <w:separator/>
      </w:r>
    </w:p>
  </w:endnote>
  <w:endnote w:type="continuationSeparator" w:id="0">
    <w:p w14:paraId="11D19678" w14:textId="77777777" w:rsidR="00F05623" w:rsidRDefault="00F05623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6BBC9" w14:textId="77777777" w:rsidR="00C01D52" w:rsidRDefault="00C01D52" w:rsidP="00305C27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Pr="00305C27">
      <w:rPr>
        <w:rFonts w:asciiTheme="majorHAnsi" w:hAnsiTheme="majorHAnsi"/>
      </w:rPr>
      <w:t xml:space="preserve">Página </w:t>
    </w:r>
    <w:r w:rsidRPr="00305C27">
      <w:rPr>
        <w:rFonts w:asciiTheme="majorHAnsi" w:hAnsiTheme="majorHAnsi"/>
        <w:b/>
        <w:bCs/>
      </w:rPr>
      <w:fldChar w:fldCharType="begin"/>
    </w:r>
    <w:r w:rsidRPr="00305C27">
      <w:rPr>
        <w:rFonts w:asciiTheme="majorHAnsi" w:hAnsiTheme="majorHAnsi"/>
        <w:b/>
        <w:bCs/>
      </w:rPr>
      <w:instrText>PAGE  \* Arabic  \* MERGEFORMAT</w:instrText>
    </w:r>
    <w:r w:rsidRPr="00305C27"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2</w:t>
    </w:r>
    <w:r w:rsidRPr="00305C27">
      <w:rPr>
        <w:rFonts w:asciiTheme="majorHAnsi" w:hAnsiTheme="majorHAnsi"/>
        <w:b/>
        <w:bCs/>
      </w:rPr>
      <w:fldChar w:fldCharType="end"/>
    </w:r>
    <w:r w:rsidRPr="00305C27">
      <w:rPr>
        <w:rFonts w:asciiTheme="majorHAnsi" w:hAnsiTheme="majorHAnsi"/>
      </w:rPr>
      <w:t xml:space="preserve"> de </w:t>
    </w:r>
    <w:r w:rsidRPr="00305C27">
      <w:rPr>
        <w:rFonts w:asciiTheme="majorHAnsi" w:hAnsiTheme="majorHAnsi"/>
        <w:b/>
        <w:bCs/>
      </w:rPr>
      <w:fldChar w:fldCharType="begin"/>
    </w:r>
    <w:r w:rsidRPr="00305C27">
      <w:rPr>
        <w:rFonts w:asciiTheme="majorHAnsi" w:hAnsiTheme="majorHAnsi"/>
        <w:b/>
        <w:bCs/>
      </w:rPr>
      <w:instrText>NUMPAGES  \* Arabic  \* MERGEFORMAT</w:instrText>
    </w:r>
    <w:r w:rsidRPr="00305C27"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2</w:t>
    </w:r>
    <w:r w:rsidRPr="00305C27">
      <w:rPr>
        <w:rFonts w:asciiTheme="majorHAnsi" w:hAnsiTheme="majorHAnsi"/>
        <w:b/>
        <w:bCs/>
      </w:rPr>
      <w:fldChar w:fldCharType="end"/>
    </w:r>
  </w:p>
  <w:p w14:paraId="3C9EDDF8" w14:textId="77777777" w:rsidR="00C01D52" w:rsidRDefault="00C01D52">
    <w:pPr>
      <w:pStyle w:val="Rodap"/>
    </w:pPr>
  </w:p>
  <w:p w14:paraId="35B645AA" w14:textId="77777777" w:rsidR="00C01D52" w:rsidRDefault="00C01D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4821" w14:textId="77777777" w:rsidR="00C01D52" w:rsidRDefault="00C01D52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Pr="00305C27">
      <w:rPr>
        <w:rFonts w:asciiTheme="majorHAnsi" w:hAnsiTheme="majorHAnsi"/>
      </w:rPr>
      <w:t xml:space="preserve">Página </w:t>
    </w:r>
    <w:r w:rsidRPr="00305C27">
      <w:rPr>
        <w:rFonts w:asciiTheme="majorHAnsi" w:hAnsiTheme="majorHAnsi"/>
        <w:b/>
        <w:bCs/>
      </w:rPr>
      <w:fldChar w:fldCharType="begin"/>
    </w:r>
    <w:r w:rsidRPr="00305C27">
      <w:rPr>
        <w:rFonts w:asciiTheme="majorHAnsi" w:hAnsiTheme="majorHAnsi"/>
        <w:b/>
        <w:bCs/>
      </w:rPr>
      <w:instrText>PAGE  \* Arabic  \* MERGEFORMAT</w:instrText>
    </w:r>
    <w:r w:rsidRPr="00305C27"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1</w:t>
    </w:r>
    <w:r w:rsidRPr="00305C27">
      <w:rPr>
        <w:rFonts w:asciiTheme="majorHAnsi" w:hAnsiTheme="majorHAnsi"/>
        <w:b/>
        <w:bCs/>
      </w:rPr>
      <w:fldChar w:fldCharType="end"/>
    </w:r>
    <w:r w:rsidRPr="00305C27">
      <w:rPr>
        <w:rFonts w:asciiTheme="majorHAnsi" w:hAnsiTheme="majorHAnsi"/>
      </w:rPr>
      <w:t xml:space="preserve"> de </w:t>
    </w:r>
    <w:r w:rsidRPr="00305C27">
      <w:rPr>
        <w:rFonts w:asciiTheme="majorHAnsi" w:hAnsiTheme="majorHAnsi"/>
        <w:b/>
        <w:bCs/>
      </w:rPr>
      <w:fldChar w:fldCharType="begin"/>
    </w:r>
    <w:r w:rsidRPr="00305C27">
      <w:rPr>
        <w:rFonts w:asciiTheme="majorHAnsi" w:hAnsiTheme="majorHAnsi"/>
        <w:b/>
        <w:bCs/>
      </w:rPr>
      <w:instrText>NUMPAGES  \* Arabic  \* MERGEFORMAT</w:instrText>
    </w:r>
    <w:r w:rsidRPr="00305C27"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2</w:t>
    </w:r>
    <w:r w:rsidRPr="00305C27">
      <w:rPr>
        <w:rFonts w:asciiTheme="majorHAnsi" w:hAnsiTheme="majorHAnsi"/>
        <w:b/>
        <w:bCs/>
      </w:rPr>
      <w:fldChar w:fldCharType="end"/>
    </w:r>
  </w:p>
  <w:p w14:paraId="2BEA109A" w14:textId="77777777" w:rsidR="00C01D52" w:rsidRDefault="00C01D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0C68C" w14:textId="77777777" w:rsidR="00F05623" w:rsidRDefault="00F05623" w:rsidP="00CB2AE9">
      <w:pPr>
        <w:spacing w:after="0" w:line="240" w:lineRule="auto"/>
      </w:pPr>
      <w:r>
        <w:separator/>
      </w:r>
    </w:p>
  </w:footnote>
  <w:footnote w:type="continuationSeparator" w:id="0">
    <w:p w14:paraId="1EC737A5" w14:textId="77777777" w:rsidR="00F05623" w:rsidRDefault="00F05623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5D329" w14:textId="77777777" w:rsidR="00C01D52" w:rsidRPr="00305C27" w:rsidRDefault="00C01D52" w:rsidP="00305C27">
    <w:pPr>
      <w:pStyle w:val="Cabealho"/>
      <w:tabs>
        <w:tab w:val="clear" w:pos="8504"/>
        <w:tab w:val="right" w:pos="9070"/>
      </w:tabs>
      <w:jc w:val="center"/>
      <w:rPr>
        <w:b/>
        <w:sz w:val="32"/>
        <w:szCs w:val="32"/>
      </w:rPr>
    </w:pPr>
    <w:r w:rsidRPr="00305C27">
      <w:rPr>
        <w:b/>
        <w:sz w:val="32"/>
        <w:szCs w:val="32"/>
        <w:lang w:eastAsia="pt-PT"/>
      </w:rPr>
      <w:drawing>
        <wp:anchor distT="0" distB="0" distL="114300" distR="114300" simplePos="0" relativeHeight="251660288" behindDoc="1" locked="0" layoutInCell="1" allowOverlap="1" wp14:anchorId="5270EC9A" wp14:editId="5131B879">
          <wp:simplePos x="0" y="0"/>
          <wp:positionH relativeFrom="margin">
            <wp:posOffset>-150495</wp:posOffset>
          </wp:positionH>
          <wp:positionV relativeFrom="topMargin">
            <wp:posOffset>335280</wp:posOffset>
          </wp:positionV>
          <wp:extent cx="662940" cy="532130"/>
          <wp:effectExtent l="0" t="0" r="3810" b="1270"/>
          <wp:wrapNone/>
          <wp:docPr id="3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305C27">
      <w:rPr>
        <w:b/>
        <w:sz w:val="32"/>
        <w:szCs w:val="32"/>
      </w:rPr>
      <w:t>INSTITUTO DE EMPREGO E FORMAÇÃO PROFISSIONAL</w:t>
    </w:r>
  </w:p>
  <w:p w14:paraId="4ED2ADC0" w14:textId="77777777" w:rsidR="00C01D52" w:rsidRPr="00305C27" w:rsidRDefault="00C01D52" w:rsidP="00305C27">
    <w:pPr>
      <w:pStyle w:val="Cabealho"/>
      <w:pBdr>
        <w:bottom w:val="double" w:sz="4" w:space="1" w:color="C00000"/>
      </w:pBdr>
      <w:tabs>
        <w:tab w:val="clear" w:pos="8504"/>
        <w:tab w:val="right" w:pos="9070"/>
      </w:tabs>
      <w:jc w:val="center"/>
      <w:rPr>
        <w:sz w:val="28"/>
        <w:szCs w:val="28"/>
      </w:rPr>
    </w:pPr>
    <w:r w:rsidRPr="00305C27">
      <w:rPr>
        <w:sz w:val="28"/>
        <w:szCs w:val="28"/>
      </w:rPr>
      <w:t>Centro de Formação e Reabilitação Profissional de Alcoitão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C7EA"/>
      </v:shape>
    </w:pict>
  </w:numPicBullet>
  <w:abstractNum w:abstractNumId="0" w15:restartNumberingAfterBreak="0">
    <w:nsid w:val="040F73A8"/>
    <w:multiLevelType w:val="hybridMultilevel"/>
    <w:tmpl w:val="0A886D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2796"/>
    <w:multiLevelType w:val="hybridMultilevel"/>
    <w:tmpl w:val="9F2A75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C0F5F"/>
    <w:multiLevelType w:val="hybridMultilevel"/>
    <w:tmpl w:val="CFC44BA4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23A5F42"/>
    <w:multiLevelType w:val="hybridMultilevel"/>
    <w:tmpl w:val="53BCD3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978F7"/>
    <w:multiLevelType w:val="hybridMultilevel"/>
    <w:tmpl w:val="BA7A6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75EE"/>
    <w:multiLevelType w:val="hybridMultilevel"/>
    <w:tmpl w:val="ED940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47391"/>
    <w:multiLevelType w:val="multilevel"/>
    <w:tmpl w:val="8924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50D69"/>
    <w:multiLevelType w:val="hybridMultilevel"/>
    <w:tmpl w:val="3D647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A23EF"/>
    <w:multiLevelType w:val="hybridMultilevel"/>
    <w:tmpl w:val="74F2DB34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9A662C6"/>
    <w:multiLevelType w:val="hybridMultilevel"/>
    <w:tmpl w:val="3AF40F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91CAC"/>
    <w:multiLevelType w:val="hybridMultilevel"/>
    <w:tmpl w:val="3F4E1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D4543"/>
    <w:multiLevelType w:val="hybridMultilevel"/>
    <w:tmpl w:val="B3E4A3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C33D4"/>
    <w:multiLevelType w:val="hybridMultilevel"/>
    <w:tmpl w:val="35A8E7B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F6B5B"/>
    <w:multiLevelType w:val="hybridMultilevel"/>
    <w:tmpl w:val="9D14A0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134B8"/>
    <w:multiLevelType w:val="multilevel"/>
    <w:tmpl w:val="71D8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85E0E"/>
    <w:multiLevelType w:val="hybridMultilevel"/>
    <w:tmpl w:val="2F4A7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13"/>
  </w:num>
  <w:num w:numId="12">
    <w:abstractNumId w:val="14"/>
  </w:num>
  <w:num w:numId="13">
    <w:abstractNumId w:val="10"/>
  </w:num>
  <w:num w:numId="14">
    <w:abstractNumId w:val="11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9E"/>
    <w:rsid w:val="00000C09"/>
    <w:rsid w:val="00003460"/>
    <w:rsid w:val="00020CB7"/>
    <w:rsid w:val="00021ED8"/>
    <w:rsid w:val="000B7B04"/>
    <w:rsid w:val="000C6C49"/>
    <w:rsid w:val="000F076E"/>
    <w:rsid w:val="00100DBE"/>
    <w:rsid w:val="001435B0"/>
    <w:rsid w:val="00146CF3"/>
    <w:rsid w:val="001655D7"/>
    <w:rsid w:val="00185859"/>
    <w:rsid w:val="001C529E"/>
    <w:rsid w:val="001F7E21"/>
    <w:rsid w:val="00204D4A"/>
    <w:rsid w:val="002364AB"/>
    <w:rsid w:val="00274010"/>
    <w:rsid w:val="00296221"/>
    <w:rsid w:val="002C0F43"/>
    <w:rsid w:val="002E724B"/>
    <w:rsid w:val="002F5AB5"/>
    <w:rsid w:val="00305C27"/>
    <w:rsid w:val="00325F46"/>
    <w:rsid w:val="00330D37"/>
    <w:rsid w:val="00382D51"/>
    <w:rsid w:val="0038552C"/>
    <w:rsid w:val="003D1A70"/>
    <w:rsid w:val="003F0412"/>
    <w:rsid w:val="004221FC"/>
    <w:rsid w:val="00432B2F"/>
    <w:rsid w:val="0045732C"/>
    <w:rsid w:val="00457C60"/>
    <w:rsid w:val="00464294"/>
    <w:rsid w:val="004C6393"/>
    <w:rsid w:val="004F06B3"/>
    <w:rsid w:val="004F16E4"/>
    <w:rsid w:val="005030D6"/>
    <w:rsid w:val="005248CC"/>
    <w:rsid w:val="00555A0F"/>
    <w:rsid w:val="005678B9"/>
    <w:rsid w:val="005730D3"/>
    <w:rsid w:val="00583EA5"/>
    <w:rsid w:val="005D02B8"/>
    <w:rsid w:val="005E276A"/>
    <w:rsid w:val="006036C7"/>
    <w:rsid w:val="006039E8"/>
    <w:rsid w:val="006043A1"/>
    <w:rsid w:val="006A0123"/>
    <w:rsid w:val="006E669F"/>
    <w:rsid w:val="006E6D3B"/>
    <w:rsid w:val="006F6CE3"/>
    <w:rsid w:val="00704531"/>
    <w:rsid w:val="00735051"/>
    <w:rsid w:val="00737961"/>
    <w:rsid w:val="007843CD"/>
    <w:rsid w:val="007B5EE4"/>
    <w:rsid w:val="007C6803"/>
    <w:rsid w:val="008335E4"/>
    <w:rsid w:val="00834A15"/>
    <w:rsid w:val="008372B4"/>
    <w:rsid w:val="00846757"/>
    <w:rsid w:val="00883FFE"/>
    <w:rsid w:val="008A110D"/>
    <w:rsid w:val="008E4533"/>
    <w:rsid w:val="00961ADD"/>
    <w:rsid w:val="009809FF"/>
    <w:rsid w:val="00981079"/>
    <w:rsid w:val="009A6294"/>
    <w:rsid w:val="009A78FA"/>
    <w:rsid w:val="009C44F3"/>
    <w:rsid w:val="009F2CE5"/>
    <w:rsid w:val="009F70F5"/>
    <w:rsid w:val="00A50296"/>
    <w:rsid w:val="00A62C42"/>
    <w:rsid w:val="00A86811"/>
    <w:rsid w:val="00AA0F27"/>
    <w:rsid w:val="00AF6B62"/>
    <w:rsid w:val="00B06E9C"/>
    <w:rsid w:val="00B71E26"/>
    <w:rsid w:val="00B94ACB"/>
    <w:rsid w:val="00B96C9E"/>
    <w:rsid w:val="00BB7A0D"/>
    <w:rsid w:val="00BE1B2D"/>
    <w:rsid w:val="00BE36AE"/>
    <w:rsid w:val="00BE7F5C"/>
    <w:rsid w:val="00C01D52"/>
    <w:rsid w:val="00C03F3B"/>
    <w:rsid w:val="00C17323"/>
    <w:rsid w:val="00C5744B"/>
    <w:rsid w:val="00C94ECB"/>
    <w:rsid w:val="00CB2AE9"/>
    <w:rsid w:val="00D11D50"/>
    <w:rsid w:val="00D855A7"/>
    <w:rsid w:val="00DE0F1A"/>
    <w:rsid w:val="00DE3AE5"/>
    <w:rsid w:val="00DF20B6"/>
    <w:rsid w:val="00E010FB"/>
    <w:rsid w:val="00E16F53"/>
    <w:rsid w:val="00E21677"/>
    <w:rsid w:val="00E23038"/>
    <w:rsid w:val="00E40EC9"/>
    <w:rsid w:val="00E41541"/>
    <w:rsid w:val="00E93E8A"/>
    <w:rsid w:val="00E97651"/>
    <w:rsid w:val="00EC2906"/>
    <w:rsid w:val="00EE6861"/>
    <w:rsid w:val="00F05623"/>
    <w:rsid w:val="00F30A71"/>
    <w:rsid w:val="00F567B0"/>
    <w:rsid w:val="00F67DAF"/>
    <w:rsid w:val="00FC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0B515"/>
  <w15:docId w15:val="{8B660EA3-1057-4414-8FB2-D42D6D1D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E9C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-Cor3">
    <w:name w:val="Light Shading Accent 3"/>
    <w:basedOn w:val="Tabelanormal"/>
    <w:uiPriority w:val="60"/>
    <w:rsid w:val="00CB2AE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Cor3">
    <w:name w:val="Light List Accent 3"/>
    <w:basedOn w:val="Tabelanormal"/>
    <w:uiPriority w:val="61"/>
    <w:rsid w:val="000B7B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E93E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43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li\Documents\Programador\Modelo%20de%20Reflex&#227;o%20Program&#231;&#227;o%20P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EBCFF-00A3-4F03-8250-844FAAB0A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Reflexão Programção Pro</Template>
  <TotalTime>10</TotalTime>
  <Pages>51</Pages>
  <Words>5547</Words>
  <Characters>29959</Characters>
  <Application>Microsoft Office Word</Application>
  <DocSecurity>0</DocSecurity>
  <Lines>249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Heleli</dc:creator>
  <cp:lastModifiedBy>HÉLDER JORGE</cp:lastModifiedBy>
  <cp:revision>5</cp:revision>
  <cp:lastPrinted>2019-03-10T19:36:00Z</cp:lastPrinted>
  <dcterms:created xsi:type="dcterms:W3CDTF">2019-03-10T19:39:00Z</dcterms:created>
  <dcterms:modified xsi:type="dcterms:W3CDTF">2019-03-10T19:56:00Z</dcterms:modified>
</cp:coreProperties>
</file>